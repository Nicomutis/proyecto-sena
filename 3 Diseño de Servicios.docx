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F41961" w14:textId="7CBE39A5" w:rsidR="00C6554A" w:rsidRPr="009679B1" w:rsidRDefault="00C6554A" w:rsidP="00C6554A">
      <w:pPr>
        <w:pStyle w:val="Foto"/>
        <w:rPr>
          <w:noProof/>
        </w:rPr>
      </w:pPr>
    </w:p>
    <w:p w14:paraId="3C7EA4F6" w14:textId="163114DC" w:rsidR="00C6554A" w:rsidRPr="009679B1" w:rsidRDefault="00A8288E" w:rsidP="00C6554A">
      <w:pPr>
        <w:pStyle w:val="Ttulo"/>
        <w:rPr>
          <w:noProof/>
        </w:rPr>
      </w:pPr>
      <w:r w:rsidRPr="00A8288E">
        <w:rPr>
          <w:noProof/>
        </w:rPr>
        <w:t>Documento Diseño de Servicios</w:t>
      </w:r>
    </w:p>
    <w:p w14:paraId="618B3B9F" w14:textId="763091D7" w:rsidR="00C6554A" w:rsidRPr="009679B1" w:rsidRDefault="00D15A57" w:rsidP="00C6554A">
      <w:pPr>
        <w:pStyle w:val="Subttulo"/>
        <w:rPr>
          <w:noProof/>
        </w:rPr>
      </w:pPr>
      <w:r>
        <w:rPr>
          <w:noProof/>
        </w:rPr>
        <w:t>Sync circle</w:t>
      </w:r>
    </w:p>
    <w:p w14:paraId="357B1CD4" w14:textId="1B872151" w:rsidR="00C6554A" w:rsidRPr="009679B1" w:rsidRDefault="00D15A57" w:rsidP="00C6554A">
      <w:pPr>
        <w:pStyle w:val="Informacindecontacto"/>
        <w:rPr>
          <w:noProof/>
        </w:rPr>
      </w:pPr>
      <w:r>
        <w:rPr>
          <w:noProof/>
        </w:rPr>
        <w:drawing>
          <wp:anchor distT="0" distB="0" distL="114300" distR="114300" simplePos="0" relativeHeight="251659264" behindDoc="0" locked="0" layoutInCell="1" allowOverlap="1" wp14:anchorId="63DCA1FF" wp14:editId="14FECD86">
            <wp:simplePos x="2257425" y="3333750"/>
            <wp:positionH relativeFrom="margin">
              <wp:align>center</wp:align>
            </wp:positionH>
            <wp:positionV relativeFrom="margin">
              <wp:align>center</wp:align>
            </wp:positionV>
            <wp:extent cx="3343275" cy="3275965"/>
            <wp:effectExtent l="0" t="0" r="9525" b="635"/>
            <wp:wrapSquare wrapText="bothSides"/>
            <wp:docPr id="2"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43275" cy="32759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bidi="es-ES"/>
        </w:rPr>
        <w:t>Nicolas Mutis</w:t>
      </w:r>
      <w:r w:rsidR="00C6554A" w:rsidRPr="009679B1">
        <w:rPr>
          <w:noProof/>
          <w:lang w:bidi="es-ES"/>
        </w:rPr>
        <w:t xml:space="preserve"> | </w:t>
      </w:r>
      <w:r>
        <w:rPr>
          <w:noProof/>
          <w:lang w:bidi="es-ES"/>
        </w:rPr>
        <w:t xml:space="preserve">ADSO </w:t>
      </w:r>
      <w:r w:rsidR="00585EC7">
        <w:rPr>
          <w:noProof/>
          <w:lang w:bidi="es-ES"/>
        </w:rPr>
        <w:t xml:space="preserve">- </w:t>
      </w:r>
      <w:r>
        <w:rPr>
          <w:noProof/>
          <w:lang w:bidi="es-ES"/>
        </w:rPr>
        <w:t>SENA</w:t>
      </w:r>
      <w:r w:rsidR="00C6554A" w:rsidRPr="009679B1">
        <w:rPr>
          <w:noProof/>
          <w:lang w:bidi="es-ES"/>
        </w:rPr>
        <w:t xml:space="preserve"> | </w:t>
      </w:r>
      <w:r>
        <w:rPr>
          <w:noProof/>
        </w:rPr>
        <w:t xml:space="preserve">Ficha: </w:t>
      </w:r>
      <w:r w:rsidRPr="00D15A57">
        <w:rPr>
          <w:noProof/>
        </w:rPr>
        <w:t>2675810</w:t>
      </w:r>
      <w:r w:rsidR="00C6554A" w:rsidRPr="009679B1">
        <w:rPr>
          <w:noProof/>
          <w:lang w:bidi="es-ES"/>
        </w:rPr>
        <w:br w:type="page"/>
      </w:r>
    </w:p>
    <w:p w14:paraId="4F0DB13B" w14:textId="7BD3B032" w:rsidR="00C6554A" w:rsidRPr="009679B1" w:rsidRDefault="00585EC7" w:rsidP="00C6554A">
      <w:pPr>
        <w:pStyle w:val="Ttulo1"/>
        <w:rPr>
          <w:noProof/>
        </w:rPr>
      </w:pPr>
      <w:r>
        <w:rPr>
          <w:noProof/>
        </w:rPr>
        <w:lastRenderedPageBreak/>
        <w:t>Introduccion</w:t>
      </w:r>
    </w:p>
    <w:p w14:paraId="24FE882A" w14:textId="77777777" w:rsidR="00A8288E" w:rsidRPr="00A8288E" w:rsidRDefault="00A8288E" w:rsidP="00A8288E">
      <w:pPr>
        <w:rPr>
          <w:noProof/>
          <w:lang w:val="es-CO"/>
        </w:rPr>
      </w:pPr>
      <w:r w:rsidRPr="00A8288E">
        <w:rPr>
          <w:noProof/>
          <w:lang w:val="es-CO"/>
        </w:rPr>
        <w:t xml:space="preserve">El presente documento tiene como objetivo describir el </w:t>
      </w:r>
      <w:r w:rsidRPr="00A8288E">
        <w:rPr>
          <w:b/>
          <w:bCs/>
          <w:noProof/>
          <w:lang w:val="es-CO"/>
        </w:rPr>
        <w:t>Diseño de Servicios</w:t>
      </w:r>
      <w:r w:rsidRPr="00A8288E">
        <w:rPr>
          <w:noProof/>
          <w:lang w:val="es-CO"/>
        </w:rPr>
        <w:t xml:space="preserve"> de la plataforma </w:t>
      </w:r>
      <w:r w:rsidRPr="00A8288E">
        <w:rPr>
          <w:b/>
          <w:bCs/>
          <w:noProof/>
          <w:lang w:val="es-CO"/>
        </w:rPr>
        <w:t>SyncCircle</w:t>
      </w:r>
      <w:r w:rsidRPr="00A8288E">
        <w:rPr>
          <w:noProof/>
          <w:lang w:val="es-CO"/>
        </w:rPr>
        <w:t>, una aplicación web desarrollada para gestionar y organizar las actividades, publicaciones y miembros de una organización o grupo. El diseño de servicios abarca los componentes clave que permiten la correcta interacción entre el usuario y el sistema, asegurando que todas las funcionalidades, desde el manejo de usuarios hasta la gestión de eventos y publicaciones, se realicen de manera eficiente y segura.</w:t>
      </w:r>
    </w:p>
    <w:p w14:paraId="53BA7426" w14:textId="77777777" w:rsidR="00A8288E" w:rsidRPr="00A8288E" w:rsidRDefault="00A8288E" w:rsidP="00A8288E">
      <w:pPr>
        <w:rPr>
          <w:noProof/>
          <w:lang w:val="es-CO"/>
        </w:rPr>
      </w:pPr>
      <w:r w:rsidRPr="00A8288E">
        <w:rPr>
          <w:noProof/>
          <w:lang w:val="es-CO"/>
        </w:rPr>
        <w:t xml:space="preserve">Este documento detalla los servicios que sustentan las principales funcionalidades de </w:t>
      </w:r>
      <w:r w:rsidRPr="00A8288E">
        <w:rPr>
          <w:b/>
          <w:bCs/>
          <w:noProof/>
          <w:lang w:val="es-CO"/>
        </w:rPr>
        <w:t>SyncCircle</w:t>
      </w:r>
      <w:r w:rsidRPr="00A8288E">
        <w:rPr>
          <w:noProof/>
          <w:lang w:val="es-CO"/>
        </w:rPr>
        <w:t>, incluyendo el manejo de sesiones de usuario, administración de roles, gestión de publicaciones y eventos, así como los servicios de búsqueda y actualización de perfiles. Cada servicio está diseñado siguiendo las mejores prácticas de arquitectura web, garantizando escalabilidad, mantenimiento y rendimiento óptimo.</w:t>
      </w:r>
    </w:p>
    <w:p w14:paraId="3306ABD3" w14:textId="77777777" w:rsidR="00A8288E" w:rsidRPr="00A8288E" w:rsidRDefault="00A8288E" w:rsidP="00A8288E">
      <w:pPr>
        <w:rPr>
          <w:noProof/>
          <w:lang w:val="es-CO"/>
        </w:rPr>
      </w:pPr>
      <w:r w:rsidRPr="00A8288E">
        <w:rPr>
          <w:noProof/>
          <w:lang w:val="es-CO"/>
        </w:rPr>
        <w:t>A lo largo del documento, se presentarán los siguientes aspectos clave:</w:t>
      </w:r>
    </w:p>
    <w:p w14:paraId="21FA8536" w14:textId="77777777" w:rsidR="00A8288E" w:rsidRPr="00A8288E" w:rsidRDefault="00A8288E" w:rsidP="00A8288E">
      <w:pPr>
        <w:numPr>
          <w:ilvl w:val="0"/>
          <w:numId w:val="31"/>
        </w:numPr>
        <w:rPr>
          <w:noProof/>
          <w:lang w:val="es-CO"/>
        </w:rPr>
      </w:pPr>
      <w:r w:rsidRPr="00A8288E">
        <w:rPr>
          <w:noProof/>
          <w:lang w:val="es-CO"/>
        </w:rPr>
        <w:t>Descripción de los servicios de backend que soportan las funcionalidades de la aplicación.</w:t>
      </w:r>
    </w:p>
    <w:p w14:paraId="22D52E01" w14:textId="77777777" w:rsidR="00A8288E" w:rsidRPr="00A8288E" w:rsidRDefault="00A8288E" w:rsidP="00A8288E">
      <w:pPr>
        <w:numPr>
          <w:ilvl w:val="0"/>
          <w:numId w:val="31"/>
        </w:numPr>
        <w:rPr>
          <w:noProof/>
          <w:lang w:val="es-CO"/>
        </w:rPr>
      </w:pPr>
      <w:r w:rsidRPr="00A8288E">
        <w:rPr>
          <w:noProof/>
          <w:lang w:val="es-CO"/>
        </w:rPr>
        <w:t>Estructura y flujos de comunicación entre el frontend y el backend.</w:t>
      </w:r>
    </w:p>
    <w:p w14:paraId="6752977B" w14:textId="77777777" w:rsidR="00A8288E" w:rsidRPr="00A8288E" w:rsidRDefault="00A8288E" w:rsidP="00A8288E">
      <w:pPr>
        <w:numPr>
          <w:ilvl w:val="0"/>
          <w:numId w:val="31"/>
        </w:numPr>
        <w:rPr>
          <w:noProof/>
          <w:lang w:val="es-CO"/>
        </w:rPr>
      </w:pPr>
      <w:r w:rsidRPr="00A8288E">
        <w:rPr>
          <w:noProof/>
          <w:lang w:val="es-CO"/>
        </w:rPr>
        <w:t>Gestión de autenticación, roles y permisos.</w:t>
      </w:r>
    </w:p>
    <w:p w14:paraId="668A2F96" w14:textId="77777777" w:rsidR="00A8288E" w:rsidRPr="00A8288E" w:rsidRDefault="00A8288E" w:rsidP="00A8288E">
      <w:pPr>
        <w:numPr>
          <w:ilvl w:val="0"/>
          <w:numId w:val="31"/>
        </w:numPr>
        <w:rPr>
          <w:noProof/>
          <w:lang w:val="es-CO"/>
        </w:rPr>
      </w:pPr>
      <w:r w:rsidRPr="00A8288E">
        <w:rPr>
          <w:noProof/>
          <w:lang w:val="es-CO"/>
        </w:rPr>
        <w:t>Diseño de la API y los endpoints necesarios para el manejo de datos.</w:t>
      </w:r>
    </w:p>
    <w:p w14:paraId="6A02E462" w14:textId="77777777" w:rsidR="00585EC7" w:rsidRDefault="00585EC7" w:rsidP="00585EC7">
      <w:pPr>
        <w:rPr>
          <w:noProof/>
          <w:lang w:val="es-CO"/>
        </w:rPr>
      </w:pPr>
    </w:p>
    <w:p w14:paraId="2289307F" w14:textId="77777777" w:rsidR="00EF0237" w:rsidRPr="00585EC7" w:rsidRDefault="00EF0237" w:rsidP="00585EC7">
      <w:pPr>
        <w:rPr>
          <w:noProof/>
          <w:lang w:val="es-CO"/>
        </w:rPr>
      </w:pPr>
    </w:p>
    <w:p w14:paraId="130C12D0" w14:textId="57BF94C1" w:rsidR="00C6554A" w:rsidRPr="009679B1" w:rsidRDefault="00A8288E" w:rsidP="00C6554A">
      <w:pPr>
        <w:pStyle w:val="Ttulo2"/>
        <w:rPr>
          <w:noProof/>
        </w:rPr>
      </w:pPr>
      <w:r w:rsidRPr="00A8288E">
        <w:rPr>
          <w:noProof/>
        </w:rPr>
        <w:t>Descripción General del Sistema</w:t>
      </w:r>
    </w:p>
    <w:p w14:paraId="45C07890" w14:textId="77777777" w:rsidR="00E84F1A" w:rsidRPr="00E84F1A" w:rsidRDefault="00E84F1A" w:rsidP="00E84F1A">
      <w:pPr>
        <w:rPr>
          <w:noProof/>
          <w:lang w:val="es-CO"/>
        </w:rPr>
      </w:pPr>
      <w:r w:rsidRPr="00E84F1A">
        <w:rPr>
          <w:b/>
          <w:bCs/>
          <w:noProof/>
          <w:lang w:val="es-CO"/>
        </w:rPr>
        <w:t>SyncCircle</w:t>
      </w:r>
      <w:r w:rsidRPr="00E84F1A">
        <w:rPr>
          <w:noProof/>
          <w:lang w:val="es-CO"/>
        </w:rPr>
        <w:t xml:space="preserve"> es una aplicación web diseñada para facilitar la gestión de organizaciones, grupos o comunidades a través de diversas funcionalidades que permiten la organización de eventos, publicación de anuncios, y la gestión de miembros. El sistema está basado en una arquitectura cliente-servidor, con un backend robusto desarrollado completamente en </w:t>
      </w:r>
      <w:r w:rsidRPr="00E84F1A">
        <w:rPr>
          <w:b/>
          <w:bCs/>
          <w:noProof/>
          <w:lang w:val="es-CO"/>
        </w:rPr>
        <w:t>PHP</w:t>
      </w:r>
      <w:r w:rsidRPr="00E84F1A">
        <w:rPr>
          <w:noProof/>
          <w:lang w:val="es-CO"/>
        </w:rPr>
        <w:t xml:space="preserve">, utilizando </w:t>
      </w:r>
      <w:r w:rsidRPr="00E84F1A">
        <w:rPr>
          <w:b/>
          <w:bCs/>
          <w:noProof/>
          <w:lang w:val="es-CO"/>
        </w:rPr>
        <w:t>HTML</w:t>
      </w:r>
      <w:r w:rsidRPr="00E84F1A">
        <w:rPr>
          <w:noProof/>
          <w:lang w:val="es-CO"/>
        </w:rPr>
        <w:t xml:space="preserve"> dentro del propio código PHP, </w:t>
      </w:r>
      <w:r w:rsidRPr="00E84F1A">
        <w:rPr>
          <w:b/>
          <w:bCs/>
          <w:noProof/>
          <w:lang w:val="es-CO"/>
        </w:rPr>
        <w:t>CSS</w:t>
      </w:r>
      <w:r w:rsidRPr="00E84F1A">
        <w:rPr>
          <w:noProof/>
          <w:lang w:val="es-CO"/>
        </w:rPr>
        <w:t xml:space="preserve"> para el diseño visual y algunas funcionalidades específicas en </w:t>
      </w:r>
      <w:r w:rsidRPr="00E84F1A">
        <w:rPr>
          <w:b/>
          <w:bCs/>
          <w:noProof/>
          <w:lang w:val="es-CO"/>
        </w:rPr>
        <w:t>JavaScript</w:t>
      </w:r>
      <w:r w:rsidRPr="00E84F1A">
        <w:rPr>
          <w:noProof/>
          <w:lang w:val="es-CO"/>
        </w:rPr>
        <w:t>.</w:t>
      </w:r>
    </w:p>
    <w:p w14:paraId="03DE0868" w14:textId="77777777" w:rsidR="00E84F1A" w:rsidRDefault="00E84F1A" w:rsidP="00E84F1A">
      <w:pPr>
        <w:rPr>
          <w:noProof/>
          <w:lang w:val="es-CO"/>
        </w:rPr>
      </w:pPr>
      <w:r w:rsidRPr="00E84F1A">
        <w:rPr>
          <w:noProof/>
          <w:lang w:val="es-CO"/>
        </w:rPr>
        <w:t xml:space="preserve">El sistema está estructurado en varias secciones principales, cada una orientada a una funcionalidad específica. Estas secciones incluyen el </w:t>
      </w:r>
      <w:r w:rsidRPr="00E84F1A">
        <w:rPr>
          <w:b/>
          <w:bCs/>
          <w:noProof/>
          <w:lang w:val="es-CO"/>
        </w:rPr>
        <w:t>Login</w:t>
      </w:r>
      <w:r w:rsidRPr="00E84F1A">
        <w:rPr>
          <w:noProof/>
          <w:lang w:val="es-CO"/>
        </w:rPr>
        <w:t xml:space="preserve">, el </w:t>
      </w:r>
      <w:r w:rsidRPr="00E84F1A">
        <w:rPr>
          <w:b/>
          <w:bCs/>
          <w:noProof/>
          <w:lang w:val="es-CO"/>
        </w:rPr>
        <w:t>Menú Principal/Dashboard</w:t>
      </w:r>
      <w:r w:rsidRPr="00E84F1A">
        <w:rPr>
          <w:noProof/>
          <w:lang w:val="es-CO"/>
        </w:rPr>
        <w:t xml:space="preserve">, el </w:t>
      </w:r>
      <w:r w:rsidRPr="00E84F1A">
        <w:rPr>
          <w:b/>
          <w:bCs/>
          <w:noProof/>
          <w:lang w:val="es-CO"/>
        </w:rPr>
        <w:t>Blog</w:t>
      </w:r>
      <w:r w:rsidRPr="00E84F1A">
        <w:rPr>
          <w:noProof/>
          <w:lang w:val="es-CO"/>
        </w:rPr>
        <w:t xml:space="preserve">, la </w:t>
      </w:r>
      <w:r w:rsidRPr="00E84F1A">
        <w:rPr>
          <w:b/>
          <w:bCs/>
          <w:noProof/>
          <w:lang w:val="es-CO"/>
        </w:rPr>
        <w:t>Sección de Noticias</w:t>
      </w:r>
      <w:r w:rsidRPr="00E84F1A">
        <w:rPr>
          <w:noProof/>
          <w:lang w:val="es-CO"/>
        </w:rPr>
        <w:t xml:space="preserve">, la </w:t>
      </w:r>
      <w:r w:rsidRPr="00E84F1A">
        <w:rPr>
          <w:b/>
          <w:bCs/>
          <w:noProof/>
          <w:lang w:val="es-CO"/>
        </w:rPr>
        <w:t>Sección de Eventos</w:t>
      </w:r>
      <w:r w:rsidRPr="00E84F1A">
        <w:rPr>
          <w:noProof/>
          <w:lang w:val="es-CO"/>
        </w:rPr>
        <w:t xml:space="preserve">, la </w:t>
      </w:r>
      <w:r w:rsidRPr="00E84F1A">
        <w:rPr>
          <w:b/>
          <w:bCs/>
          <w:noProof/>
          <w:lang w:val="es-CO"/>
        </w:rPr>
        <w:t>Sección de Miembros</w:t>
      </w:r>
      <w:r w:rsidRPr="00E84F1A">
        <w:rPr>
          <w:noProof/>
          <w:lang w:val="es-CO"/>
        </w:rPr>
        <w:t xml:space="preserve">, la </w:t>
      </w:r>
      <w:r w:rsidRPr="00E84F1A">
        <w:rPr>
          <w:b/>
          <w:bCs/>
          <w:noProof/>
          <w:lang w:val="es-CO"/>
        </w:rPr>
        <w:t>Sección de Horarios y Sesiones</w:t>
      </w:r>
      <w:r w:rsidRPr="00E84F1A">
        <w:rPr>
          <w:noProof/>
          <w:lang w:val="es-CO"/>
        </w:rPr>
        <w:t xml:space="preserve">, el </w:t>
      </w:r>
      <w:r w:rsidRPr="00E84F1A">
        <w:rPr>
          <w:b/>
          <w:bCs/>
          <w:noProof/>
          <w:lang w:val="es-CO"/>
        </w:rPr>
        <w:t>Menú de Perfil</w:t>
      </w:r>
      <w:r w:rsidRPr="00E84F1A">
        <w:rPr>
          <w:noProof/>
          <w:lang w:val="es-CO"/>
        </w:rPr>
        <w:t xml:space="preserve">, y un </w:t>
      </w:r>
      <w:r w:rsidRPr="00E84F1A">
        <w:rPr>
          <w:b/>
          <w:bCs/>
          <w:noProof/>
          <w:lang w:val="es-CO"/>
        </w:rPr>
        <w:t>Buscador</w:t>
      </w:r>
      <w:r w:rsidRPr="00E84F1A">
        <w:rPr>
          <w:noProof/>
          <w:lang w:val="es-CO"/>
        </w:rPr>
        <w:t xml:space="preserve"> para facilitar la navegación por el contenido.</w:t>
      </w:r>
    </w:p>
    <w:p w14:paraId="28238C45" w14:textId="77777777" w:rsidR="00E84F1A" w:rsidRDefault="00E84F1A" w:rsidP="00E84F1A">
      <w:pPr>
        <w:rPr>
          <w:noProof/>
          <w:lang w:val="es-CO"/>
        </w:rPr>
      </w:pPr>
    </w:p>
    <w:p w14:paraId="17211310" w14:textId="77777777" w:rsidR="00E84F1A" w:rsidRDefault="00E84F1A" w:rsidP="00E84F1A">
      <w:pPr>
        <w:rPr>
          <w:noProof/>
          <w:lang w:val="es-CO"/>
        </w:rPr>
      </w:pPr>
    </w:p>
    <w:p w14:paraId="711D47F6" w14:textId="77777777" w:rsidR="00E84F1A" w:rsidRPr="00E84F1A" w:rsidRDefault="00E84F1A" w:rsidP="00E84F1A">
      <w:pPr>
        <w:rPr>
          <w:noProof/>
          <w:lang w:val="es-CO"/>
        </w:rPr>
      </w:pPr>
    </w:p>
    <w:p w14:paraId="77F51F6C" w14:textId="77777777" w:rsidR="00E84F1A" w:rsidRPr="00E84F1A" w:rsidRDefault="00E84F1A" w:rsidP="00E84F1A">
      <w:pPr>
        <w:rPr>
          <w:b/>
          <w:bCs/>
          <w:noProof/>
          <w:lang w:val="es-CO"/>
        </w:rPr>
      </w:pPr>
      <w:r w:rsidRPr="00E84F1A">
        <w:rPr>
          <w:b/>
          <w:bCs/>
          <w:noProof/>
          <w:lang w:val="es-CO"/>
        </w:rPr>
        <w:lastRenderedPageBreak/>
        <w:t>Arquitectura del Sistema</w:t>
      </w:r>
    </w:p>
    <w:p w14:paraId="11C3616E" w14:textId="77777777" w:rsidR="00E84F1A" w:rsidRPr="00E84F1A" w:rsidRDefault="00E84F1A" w:rsidP="00E84F1A">
      <w:pPr>
        <w:rPr>
          <w:noProof/>
          <w:lang w:val="es-CO"/>
        </w:rPr>
      </w:pPr>
      <w:r w:rsidRPr="00E84F1A">
        <w:rPr>
          <w:noProof/>
          <w:lang w:val="es-CO"/>
        </w:rPr>
        <w:t xml:space="preserve">La arquitectura de </w:t>
      </w:r>
      <w:r w:rsidRPr="00E84F1A">
        <w:rPr>
          <w:b/>
          <w:bCs/>
          <w:noProof/>
          <w:lang w:val="es-CO"/>
        </w:rPr>
        <w:t>SyncCircle</w:t>
      </w:r>
      <w:r w:rsidRPr="00E84F1A">
        <w:rPr>
          <w:noProof/>
          <w:lang w:val="es-CO"/>
        </w:rPr>
        <w:t xml:space="preserve"> está dividida en dos capas principales:</w:t>
      </w:r>
    </w:p>
    <w:p w14:paraId="0F7D81B8" w14:textId="77777777" w:rsidR="00E84F1A" w:rsidRPr="00E84F1A" w:rsidRDefault="00E84F1A" w:rsidP="00E84F1A">
      <w:pPr>
        <w:numPr>
          <w:ilvl w:val="0"/>
          <w:numId w:val="32"/>
        </w:numPr>
        <w:rPr>
          <w:noProof/>
          <w:lang w:val="es-CO"/>
        </w:rPr>
      </w:pPr>
      <w:r w:rsidRPr="00E84F1A">
        <w:rPr>
          <w:b/>
          <w:bCs/>
          <w:noProof/>
          <w:lang w:val="es-CO"/>
        </w:rPr>
        <w:t>Frontend</w:t>
      </w:r>
      <w:r w:rsidRPr="00E84F1A">
        <w:rPr>
          <w:noProof/>
          <w:lang w:val="es-CO"/>
        </w:rPr>
        <w:t xml:space="preserve">: Aunque el frontend se genera dentro del propio código PHP mediante plantillas HTML, se utilizan </w:t>
      </w:r>
      <w:r w:rsidRPr="00E84F1A">
        <w:rPr>
          <w:b/>
          <w:bCs/>
          <w:noProof/>
          <w:lang w:val="es-CO"/>
        </w:rPr>
        <w:t>CSS</w:t>
      </w:r>
      <w:r w:rsidRPr="00E84F1A">
        <w:rPr>
          <w:noProof/>
          <w:lang w:val="es-CO"/>
        </w:rPr>
        <w:t xml:space="preserve"> para mejorar la presentación y el estilo visual. Además, se han añadido dos plugins en </w:t>
      </w:r>
      <w:r w:rsidRPr="00E84F1A">
        <w:rPr>
          <w:b/>
          <w:bCs/>
          <w:noProof/>
          <w:lang w:val="es-CO"/>
        </w:rPr>
        <w:t>JavaScript</w:t>
      </w:r>
      <w:r w:rsidRPr="00E84F1A">
        <w:rPr>
          <w:noProof/>
          <w:lang w:val="es-CO"/>
        </w:rPr>
        <w:t>:</w:t>
      </w:r>
    </w:p>
    <w:p w14:paraId="5CE631A1" w14:textId="77777777" w:rsidR="00E84F1A" w:rsidRPr="00E84F1A" w:rsidRDefault="00E84F1A" w:rsidP="00E84F1A">
      <w:pPr>
        <w:numPr>
          <w:ilvl w:val="1"/>
          <w:numId w:val="35"/>
        </w:numPr>
        <w:rPr>
          <w:noProof/>
          <w:lang w:val="es-CO"/>
        </w:rPr>
      </w:pPr>
      <w:r w:rsidRPr="00E84F1A">
        <w:rPr>
          <w:b/>
          <w:bCs/>
          <w:noProof/>
          <w:lang w:val="es-CO"/>
        </w:rPr>
        <w:t>Datetimepicker</w:t>
      </w:r>
      <w:r w:rsidRPr="00E84F1A">
        <w:rPr>
          <w:noProof/>
          <w:lang w:val="es-CO"/>
        </w:rPr>
        <w:t>: Un seleccionador de fechas utilizado en la gestión de eventos y la publicación de noticias.</w:t>
      </w:r>
    </w:p>
    <w:p w14:paraId="060AD9C3" w14:textId="77777777" w:rsidR="00E84F1A" w:rsidRDefault="00E84F1A" w:rsidP="00E84F1A">
      <w:pPr>
        <w:numPr>
          <w:ilvl w:val="1"/>
          <w:numId w:val="35"/>
        </w:numPr>
        <w:rPr>
          <w:noProof/>
          <w:lang w:val="es-CO"/>
        </w:rPr>
      </w:pPr>
      <w:r w:rsidRPr="00E84F1A">
        <w:rPr>
          <w:b/>
          <w:bCs/>
          <w:noProof/>
          <w:lang w:val="es-CO"/>
        </w:rPr>
        <w:t>Pace.js</w:t>
      </w:r>
      <w:r w:rsidRPr="00E84F1A">
        <w:rPr>
          <w:noProof/>
          <w:lang w:val="es-CO"/>
        </w:rPr>
        <w:t>: Una biblioteca que proporciona una barra de progreso automática para indicar la carga de la página web, mejorando la experiencia del usuario.</w:t>
      </w:r>
    </w:p>
    <w:p w14:paraId="52C4E6EC" w14:textId="7329CEEB" w:rsidR="00994B1B" w:rsidRPr="00E84F1A" w:rsidRDefault="00994B1B" w:rsidP="00E84F1A">
      <w:pPr>
        <w:numPr>
          <w:ilvl w:val="1"/>
          <w:numId w:val="35"/>
        </w:numPr>
        <w:rPr>
          <w:noProof/>
          <w:lang w:val="es-CO"/>
        </w:rPr>
      </w:pPr>
      <w:r w:rsidRPr="00994B1B">
        <w:rPr>
          <w:b/>
          <w:bCs/>
          <w:noProof/>
        </w:rPr>
        <w:t>Summernote</w:t>
      </w:r>
      <w:r w:rsidRPr="00994B1B">
        <w:rPr>
          <w:noProof/>
        </w:rPr>
        <w:t>: Un editor WYSIWYG que permite crear publicaciones en el blog con formato enriquecido, facilitando la inclusión de texto, imágenes y otros elementos multimedia, mejorando el aspecto y la interactividad de las publicaciones.</w:t>
      </w:r>
    </w:p>
    <w:p w14:paraId="6950D35F" w14:textId="77777777" w:rsidR="00E84F1A" w:rsidRDefault="00E84F1A" w:rsidP="00E84F1A">
      <w:pPr>
        <w:numPr>
          <w:ilvl w:val="0"/>
          <w:numId w:val="32"/>
        </w:numPr>
        <w:rPr>
          <w:noProof/>
          <w:lang w:val="es-CO"/>
        </w:rPr>
      </w:pPr>
      <w:r w:rsidRPr="00E84F1A">
        <w:rPr>
          <w:b/>
          <w:bCs/>
          <w:noProof/>
          <w:lang w:val="es-CO"/>
        </w:rPr>
        <w:t>Backend</w:t>
      </w:r>
      <w:r w:rsidRPr="00E84F1A">
        <w:rPr>
          <w:noProof/>
          <w:lang w:val="es-CO"/>
        </w:rPr>
        <w:t xml:space="preserve">: Implementado en </w:t>
      </w:r>
      <w:r w:rsidRPr="00E84F1A">
        <w:rPr>
          <w:b/>
          <w:bCs/>
          <w:noProof/>
          <w:lang w:val="es-CO"/>
        </w:rPr>
        <w:t>PHP</w:t>
      </w:r>
      <w:r w:rsidRPr="00E84F1A">
        <w:rPr>
          <w:noProof/>
          <w:lang w:val="es-CO"/>
        </w:rPr>
        <w:t xml:space="preserve"> y alojado en un entorno local utilizando </w:t>
      </w:r>
      <w:r w:rsidRPr="00E84F1A">
        <w:rPr>
          <w:b/>
          <w:bCs/>
          <w:noProof/>
          <w:lang w:val="es-CO"/>
        </w:rPr>
        <w:t>XAMPP</w:t>
      </w:r>
      <w:r w:rsidRPr="00E84F1A">
        <w:rPr>
          <w:noProof/>
          <w:lang w:val="es-CO"/>
        </w:rPr>
        <w:t xml:space="preserve">, el backend maneja la lógica de negocio, realiza consultas a la base de datos y responde a las peticiones del frontend. La base de datos, gestionada en </w:t>
      </w:r>
      <w:r w:rsidRPr="00E84F1A">
        <w:rPr>
          <w:b/>
          <w:bCs/>
          <w:noProof/>
          <w:lang w:val="es-CO"/>
        </w:rPr>
        <w:t>MySQL</w:t>
      </w:r>
      <w:r w:rsidRPr="00E84F1A">
        <w:rPr>
          <w:noProof/>
          <w:lang w:val="es-CO"/>
        </w:rPr>
        <w:t>, almacena toda la información relacionada con los usuarios, publicaciones, eventos, y miembros.</w:t>
      </w:r>
    </w:p>
    <w:p w14:paraId="4A77A973" w14:textId="77777777" w:rsidR="007E135B" w:rsidRPr="00E84F1A" w:rsidRDefault="007E135B" w:rsidP="007E135B">
      <w:pPr>
        <w:ind w:left="360"/>
        <w:rPr>
          <w:noProof/>
          <w:lang w:val="es-CO"/>
        </w:rPr>
      </w:pPr>
    </w:p>
    <w:p w14:paraId="5CC9D2EE" w14:textId="77777777" w:rsidR="00E84F1A" w:rsidRPr="00E84F1A" w:rsidRDefault="00E84F1A" w:rsidP="00E84F1A">
      <w:pPr>
        <w:rPr>
          <w:b/>
          <w:bCs/>
          <w:noProof/>
          <w:lang w:val="es-CO"/>
        </w:rPr>
      </w:pPr>
      <w:r w:rsidRPr="00E84F1A">
        <w:rPr>
          <w:b/>
          <w:bCs/>
          <w:noProof/>
          <w:lang w:val="es-CO"/>
        </w:rPr>
        <w:t>Componentes del Sistema</w:t>
      </w:r>
    </w:p>
    <w:p w14:paraId="45ADD21F" w14:textId="77777777" w:rsidR="00E84F1A" w:rsidRPr="00E84F1A" w:rsidRDefault="00E84F1A" w:rsidP="00E84F1A">
      <w:pPr>
        <w:rPr>
          <w:noProof/>
          <w:lang w:val="es-CO"/>
        </w:rPr>
      </w:pPr>
      <w:r w:rsidRPr="00E84F1A">
        <w:rPr>
          <w:noProof/>
          <w:lang w:val="es-CO"/>
        </w:rPr>
        <w:t>Los principales componentes del sistema incluyen:</w:t>
      </w:r>
    </w:p>
    <w:p w14:paraId="3862CB0D" w14:textId="77777777" w:rsidR="00E84F1A" w:rsidRPr="00E84F1A" w:rsidRDefault="00E84F1A" w:rsidP="00E84F1A">
      <w:pPr>
        <w:numPr>
          <w:ilvl w:val="0"/>
          <w:numId w:val="33"/>
        </w:numPr>
        <w:rPr>
          <w:noProof/>
          <w:lang w:val="es-CO"/>
        </w:rPr>
      </w:pPr>
      <w:r w:rsidRPr="00E84F1A">
        <w:rPr>
          <w:b/>
          <w:bCs/>
          <w:noProof/>
          <w:lang w:val="es-CO"/>
        </w:rPr>
        <w:t>Autenticación de Usuarios</w:t>
      </w:r>
      <w:r w:rsidRPr="00E84F1A">
        <w:rPr>
          <w:noProof/>
          <w:lang w:val="es-CO"/>
        </w:rPr>
        <w:t>: Gestiona el acceso al sistema mediante el inicio de sesión con credenciales válidas, con diferentes niveles de acceso dependiendo del rol asignado (miembro, administrador, etc.).</w:t>
      </w:r>
    </w:p>
    <w:p w14:paraId="411478C1" w14:textId="77777777" w:rsidR="00E84F1A" w:rsidRPr="00E84F1A" w:rsidRDefault="00E84F1A" w:rsidP="00E84F1A">
      <w:pPr>
        <w:numPr>
          <w:ilvl w:val="0"/>
          <w:numId w:val="33"/>
        </w:numPr>
        <w:rPr>
          <w:noProof/>
          <w:lang w:val="es-CO"/>
        </w:rPr>
      </w:pPr>
      <w:r w:rsidRPr="00E84F1A">
        <w:rPr>
          <w:b/>
          <w:bCs/>
          <w:noProof/>
          <w:lang w:val="es-CO"/>
        </w:rPr>
        <w:t>Gestión de Publicaciones</w:t>
      </w:r>
      <w:r w:rsidRPr="00E84F1A">
        <w:rPr>
          <w:noProof/>
          <w:lang w:val="es-CO"/>
        </w:rPr>
        <w:t>: Los usuarios pueden crear, editar y eliminar publicaciones dentro del blog y la sección de noticias, con permisos especiales para administradores.</w:t>
      </w:r>
    </w:p>
    <w:p w14:paraId="49696572" w14:textId="77777777" w:rsidR="00E84F1A" w:rsidRPr="00E84F1A" w:rsidRDefault="00E84F1A" w:rsidP="00E84F1A">
      <w:pPr>
        <w:numPr>
          <w:ilvl w:val="0"/>
          <w:numId w:val="33"/>
        </w:numPr>
        <w:rPr>
          <w:noProof/>
          <w:lang w:val="es-CO"/>
        </w:rPr>
      </w:pPr>
      <w:r w:rsidRPr="00E84F1A">
        <w:rPr>
          <w:b/>
          <w:bCs/>
          <w:noProof/>
          <w:lang w:val="es-CO"/>
        </w:rPr>
        <w:t>Gestión de Eventos</w:t>
      </w:r>
      <w:r w:rsidRPr="00E84F1A">
        <w:rPr>
          <w:noProof/>
          <w:lang w:val="es-CO"/>
        </w:rPr>
        <w:t>: Ofrece la posibilidad de crear, editar y eliminar eventos, además de llevar un registro de asistencia de los miembros.</w:t>
      </w:r>
    </w:p>
    <w:p w14:paraId="6B659E61" w14:textId="77777777" w:rsidR="00E84F1A" w:rsidRPr="00E84F1A" w:rsidRDefault="00E84F1A" w:rsidP="00E84F1A">
      <w:pPr>
        <w:numPr>
          <w:ilvl w:val="0"/>
          <w:numId w:val="33"/>
        </w:numPr>
        <w:rPr>
          <w:noProof/>
          <w:lang w:val="es-CO"/>
        </w:rPr>
      </w:pPr>
      <w:r w:rsidRPr="00E84F1A">
        <w:rPr>
          <w:b/>
          <w:bCs/>
          <w:noProof/>
          <w:lang w:val="es-CO"/>
        </w:rPr>
        <w:t>Gestión de Miembros</w:t>
      </w:r>
      <w:r w:rsidRPr="00E84F1A">
        <w:rPr>
          <w:noProof/>
          <w:lang w:val="es-CO"/>
        </w:rPr>
        <w:t>: Los administradores pueden gestionar cuentas de usuario, asignar roles y modificar la información de los miembros.</w:t>
      </w:r>
    </w:p>
    <w:p w14:paraId="3479D285" w14:textId="77777777" w:rsidR="00E84F1A" w:rsidRPr="00E84F1A" w:rsidRDefault="00E84F1A" w:rsidP="00E84F1A">
      <w:pPr>
        <w:numPr>
          <w:ilvl w:val="0"/>
          <w:numId w:val="33"/>
        </w:numPr>
        <w:rPr>
          <w:noProof/>
          <w:lang w:val="es-CO"/>
        </w:rPr>
      </w:pPr>
      <w:r w:rsidRPr="00E84F1A">
        <w:rPr>
          <w:b/>
          <w:bCs/>
          <w:noProof/>
          <w:lang w:val="es-CO"/>
        </w:rPr>
        <w:t>Buscador</w:t>
      </w:r>
      <w:r w:rsidRPr="00E84F1A">
        <w:rPr>
          <w:noProof/>
          <w:lang w:val="es-CO"/>
        </w:rPr>
        <w:t>: Proporciona una herramienta para localizar publicaciones en el blog a través de palabras clave.</w:t>
      </w:r>
    </w:p>
    <w:p w14:paraId="5A43098B" w14:textId="77777777" w:rsidR="007E135B" w:rsidRDefault="007E135B" w:rsidP="00E84F1A">
      <w:pPr>
        <w:rPr>
          <w:b/>
          <w:bCs/>
          <w:noProof/>
          <w:lang w:val="es-CO"/>
        </w:rPr>
      </w:pPr>
    </w:p>
    <w:p w14:paraId="7F6BB125" w14:textId="77777777" w:rsidR="007E135B" w:rsidRDefault="007E135B" w:rsidP="00E84F1A">
      <w:pPr>
        <w:rPr>
          <w:b/>
          <w:bCs/>
          <w:noProof/>
          <w:lang w:val="es-CO"/>
        </w:rPr>
      </w:pPr>
    </w:p>
    <w:p w14:paraId="408E05B8" w14:textId="251706C6" w:rsidR="00E84F1A" w:rsidRPr="00E84F1A" w:rsidRDefault="00E84F1A" w:rsidP="00E84F1A">
      <w:pPr>
        <w:rPr>
          <w:b/>
          <w:bCs/>
          <w:noProof/>
          <w:lang w:val="es-CO"/>
        </w:rPr>
      </w:pPr>
      <w:r w:rsidRPr="00E84F1A">
        <w:rPr>
          <w:b/>
          <w:bCs/>
          <w:noProof/>
          <w:lang w:val="es-CO"/>
        </w:rPr>
        <w:t>Flujo de Información</w:t>
      </w:r>
    </w:p>
    <w:p w14:paraId="237E2FAC" w14:textId="77777777" w:rsidR="00E84F1A" w:rsidRPr="00E84F1A" w:rsidRDefault="00E84F1A" w:rsidP="00E84F1A">
      <w:pPr>
        <w:rPr>
          <w:noProof/>
          <w:lang w:val="es-CO"/>
        </w:rPr>
      </w:pPr>
      <w:r w:rsidRPr="00E84F1A">
        <w:rPr>
          <w:noProof/>
          <w:lang w:val="es-CO"/>
        </w:rPr>
        <w:t xml:space="preserve">El flujo de información en </w:t>
      </w:r>
      <w:r w:rsidRPr="00E84F1A">
        <w:rPr>
          <w:b/>
          <w:bCs/>
          <w:noProof/>
          <w:lang w:val="es-CO"/>
        </w:rPr>
        <w:t>SyncCircle</w:t>
      </w:r>
      <w:r w:rsidRPr="00E84F1A">
        <w:rPr>
          <w:noProof/>
          <w:lang w:val="es-CO"/>
        </w:rPr>
        <w:t xml:space="preserve"> se basa en la interacción entre el frontend y el backend a través de solicitudes HTTP. Los usuarios interactúan con la interfaz generada por el código PHP, que envía solicitudes al backend para realizar acciones como autenticarse, gestionar publicaciones o consultar eventos. El backend procesa estas solicitudes, consulta o actualiza la base de datos según sea necesario, y devuelve los resultados al frontend para su visualización.</w:t>
      </w:r>
    </w:p>
    <w:p w14:paraId="3AF7AC6E" w14:textId="77777777" w:rsidR="00E84F1A" w:rsidRPr="00E84F1A" w:rsidRDefault="00E84F1A" w:rsidP="00E84F1A">
      <w:pPr>
        <w:numPr>
          <w:ilvl w:val="0"/>
          <w:numId w:val="34"/>
        </w:numPr>
        <w:rPr>
          <w:noProof/>
          <w:lang w:val="es-CO"/>
        </w:rPr>
      </w:pPr>
      <w:r w:rsidRPr="00E84F1A">
        <w:rPr>
          <w:b/>
          <w:bCs/>
          <w:noProof/>
          <w:lang w:val="es-CO"/>
        </w:rPr>
        <w:t>Inicio de Sesión</w:t>
      </w:r>
      <w:r w:rsidRPr="00E84F1A">
        <w:rPr>
          <w:noProof/>
          <w:lang w:val="es-CO"/>
        </w:rPr>
        <w:t>: Los usuarios envían sus credenciales al servidor. El backend valida la autenticación y, según el rol del usuario, ofrece acceso a diferentes secciones.</w:t>
      </w:r>
    </w:p>
    <w:p w14:paraId="4A9ED4B9" w14:textId="77777777" w:rsidR="00E84F1A" w:rsidRPr="00E84F1A" w:rsidRDefault="00E84F1A" w:rsidP="00E84F1A">
      <w:pPr>
        <w:numPr>
          <w:ilvl w:val="0"/>
          <w:numId w:val="34"/>
        </w:numPr>
        <w:rPr>
          <w:noProof/>
          <w:lang w:val="es-CO"/>
        </w:rPr>
      </w:pPr>
      <w:r w:rsidRPr="00E84F1A">
        <w:rPr>
          <w:b/>
          <w:bCs/>
          <w:noProof/>
          <w:lang w:val="es-CO"/>
        </w:rPr>
        <w:t>Publicaciones y Noticias</w:t>
      </w:r>
      <w:r w:rsidRPr="00E84F1A">
        <w:rPr>
          <w:noProof/>
          <w:lang w:val="es-CO"/>
        </w:rPr>
        <w:t>: Los usuarios pueden crear, editar o eliminar publicaciones a través del frontend, con las acciones enviadas al backend para procesar y reflejar en la base de datos.</w:t>
      </w:r>
    </w:p>
    <w:p w14:paraId="4A53921A" w14:textId="77777777" w:rsidR="00E84F1A" w:rsidRPr="00E84F1A" w:rsidRDefault="00E84F1A" w:rsidP="00E84F1A">
      <w:pPr>
        <w:numPr>
          <w:ilvl w:val="0"/>
          <w:numId w:val="34"/>
        </w:numPr>
        <w:rPr>
          <w:noProof/>
          <w:lang w:val="es-CO"/>
        </w:rPr>
      </w:pPr>
      <w:r w:rsidRPr="00E84F1A">
        <w:rPr>
          <w:b/>
          <w:bCs/>
          <w:noProof/>
          <w:lang w:val="es-CO"/>
        </w:rPr>
        <w:t>Eventos y Sesiones</w:t>
      </w:r>
      <w:r w:rsidRPr="00E84F1A">
        <w:rPr>
          <w:noProof/>
          <w:lang w:val="es-CO"/>
        </w:rPr>
        <w:t>: Los administradores pueden crear y gestionar eventos, que luego son visualizados por todos los usuarios. La información sobre asistencia y detalles de los eventos también se guarda en la base de datos.</w:t>
      </w:r>
    </w:p>
    <w:p w14:paraId="0318C192" w14:textId="77777777" w:rsidR="00E84F1A" w:rsidRPr="00E84F1A" w:rsidRDefault="00E84F1A" w:rsidP="00E84F1A">
      <w:pPr>
        <w:rPr>
          <w:b/>
          <w:bCs/>
          <w:noProof/>
          <w:lang w:val="es-CO"/>
        </w:rPr>
      </w:pPr>
      <w:r w:rsidRPr="00E84F1A">
        <w:rPr>
          <w:b/>
          <w:bCs/>
          <w:noProof/>
          <w:lang w:val="es-CO"/>
        </w:rPr>
        <w:t>Integración de Roles y Permisos</w:t>
      </w:r>
    </w:p>
    <w:p w14:paraId="67C6B483" w14:textId="77777777" w:rsidR="00E84F1A" w:rsidRPr="00E84F1A" w:rsidRDefault="00E84F1A" w:rsidP="00E84F1A">
      <w:pPr>
        <w:rPr>
          <w:noProof/>
          <w:lang w:val="es-CO"/>
        </w:rPr>
      </w:pPr>
      <w:r w:rsidRPr="00E84F1A">
        <w:rPr>
          <w:noProof/>
          <w:lang w:val="es-CO"/>
        </w:rPr>
        <w:t xml:space="preserve">El sistema está diseñado para manejar diferentes roles de usuario, como </w:t>
      </w:r>
      <w:r w:rsidRPr="00E84F1A">
        <w:rPr>
          <w:b/>
          <w:bCs/>
          <w:noProof/>
          <w:lang w:val="es-CO"/>
        </w:rPr>
        <w:t>miembro</w:t>
      </w:r>
      <w:r w:rsidRPr="00E84F1A">
        <w:rPr>
          <w:noProof/>
          <w:lang w:val="es-CO"/>
        </w:rPr>
        <w:t xml:space="preserve"> y </w:t>
      </w:r>
      <w:r w:rsidRPr="00E84F1A">
        <w:rPr>
          <w:b/>
          <w:bCs/>
          <w:noProof/>
          <w:lang w:val="es-CO"/>
        </w:rPr>
        <w:t>administrador</w:t>
      </w:r>
      <w:r w:rsidRPr="00E84F1A">
        <w:rPr>
          <w:noProof/>
          <w:lang w:val="es-CO"/>
        </w:rPr>
        <w:t>, cada uno con permisos específicos que determinan qué acciones pueden realizar. Estos roles son clave para asegurar la correcta gestión de usuarios y los niveles de acceso a las distintas funcionalidades.</w:t>
      </w:r>
    </w:p>
    <w:p w14:paraId="4CD420F2" w14:textId="6E799119" w:rsidR="00C544F8" w:rsidRDefault="007E135B" w:rsidP="00C544F8">
      <w:pPr>
        <w:pStyle w:val="Ttulo2"/>
        <w:rPr>
          <w:noProof/>
        </w:rPr>
      </w:pPr>
      <w:r w:rsidRPr="007E135B">
        <w:rPr>
          <w:noProof/>
        </w:rPr>
        <w:t>Requisitos de Servicios</w:t>
      </w:r>
    </w:p>
    <w:p w14:paraId="218BF833" w14:textId="77777777" w:rsidR="00E84F1A" w:rsidRPr="00E84F1A" w:rsidRDefault="00E84F1A" w:rsidP="00E84F1A">
      <w:pPr>
        <w:rPr>
          <w:lang w:val="es-CO"/>
        </w:rPr>
      </w:pPr>
      <w:r w:rsidRPr="00E84F1A">
        <w:rPr>
          <w:lang w:val="es-CO"/>
        </w:rPr>
        <w:t xml:space="preserve">Los </w:t>
      </w:r>
      <w:r w:rsidRPr="00E84F1A">
        <w:rPr>
          <w:b/>
          <w:bCs/>
          <w:lang w:val="es-CO"/>
        </w:rPr>
        <w:t>Requisitos de los Servicios</w:t>
      </w:r>
      <w:r w:rsidRPr="00E84F1A">
        <w:rPr>
          <w:lang w:val="es-CO"/>
        </w:rPr>
        <w:t xml:space="preserve"> definen las características y funciones que el sistema </w:t>
      </w:r>
      <w:r w:rsidRPr="00E84F1A">
        <w:rPr>
          <w:b/>
          <w:bCs/>
          <w:lang w:val="es-CO"/>
        </w:rPr>
        <w:t>SyncCircle</w:t>
      </w:r>
      <w:r w:rsidRPr="00E84F1A">
        <w:rPr>
          <w:lang w:val="es-CO"/>
        </w:rPr>
        <w:t xml:space="preserve"> debe cumplir para garantizar su correcto funcionamiento y satisfacer las necesidades de los usuarios. A continuación, se detallan los requisitos esenciales de cada sección del sistema:</w:t>
      </w:r>
    </w:p>
    <w:p w14:paraId="11BD7F24" w14:textId="77777777" w:rsidR="00E84F1A" w:rsidRPr="00E84F1A" w:rsidRDefault="00E84F1A" w:rsidP="00E84F1A">
      <w:pPr>
        <w:rPr>
          <w:b/>
          <w:bCs/>
          <w:lang w:val="es-CO"/>
        </w:rPr>
      </w:pPr>
      <w:r w:rsidRPr="00E84F1A">
        <w:rPr>
          <w:b/>
          <w:bCs/>
          <w:lang w:val="es-CO"/>
        </w:rPr>
        <w:t xml:space="preserve">1. </w:t>
      </w:r>
      <w:proofErr w:type="spellStart"/>
      <w:r w:rsidRPr="00E84F1A">
        <w:rPr>
          <w:b/>
          <w:bCs/>
          <w:lang w:val="es-CO"/>
        </w:rPr>
        <w:t>Login</w:t>
      </w:r>
      <w:proofErr w:type="spellEnd"/>
    </w:p>
    <w:p w14:paraId="2DC34DEA" w14:textId="77777777" w:rsidR="00E84F1A" w:rsidRPr="00E84F1A" w:rsidRDefault="00E84F1A" w:rsidP="00E84F1A">
      <w:pPr>
        <w:numPr>
          <w:ilvl w:val="0"/>
          <w:numId w:val="36"/>
        </w:numPr>
        <w:rPr>
          <w:lang w:val="es-CO"/>
        </w:rPr>
      </w:pPr>
      <w:r w:rsidRPr="00E84F1A">
        <w:rPr>
          <w:lang w:val="es-CO"/>
        </w:rPr>
        <w:t>El sistema debe permitir a los usuarios autenticarse con un nombre de usuario y contraseña.</w:t>
      </w:r>
    </w:p>
    <w:p w14:paraId="3890C893" w14:textId="77777777" w:rsidR="00E84F1A" w:rsidRPr="00E84F1A" w:rsidRDefault="00E84F1A" w:rsidP="00E84F1A">
      <w:pPr>
        <w:numPr>
          <w:ilvl w:val="0"/>
          <w:numId w:val="36"/>
        </w:numPr>
        <w:rPr>
          <w:lang w:val="es-CO"/>
        </w:rPr>
      </w:pPr>
      <w:r w:rsidRPr="00E84F1A">
        <w:rPr>
          <w:lang w:val="es-CO"/>
        </w:rPr>
        <w:t>Debe verificar las credenciales y proporcionar acceso basado en el rol asignado al usuario (miembro o administrador).</w:t>
      </w:r>
    </w:p>
    <w:p w14:paraId="256B7C95" w14:textId="77777777" w:rsidR="00E84F1A" w:rsidRPr="00E84F1A" w:rsidRDefault="00E84F1A" w:rsidP="00E84F1A">
      <w:pPr>
        <w:numPr>
          <w:ilvl w:val="0"/>
          <w:numId w:val="36"/>
        </w:numPr>
        <w:rPr>
          <w:lang w:val="es-CO"/>
        </w:rPr>
      </w:pPr>
      <w:r w:rsidRPr="00E84F1A">
        <w:rPr>
          <w:lang w:val="es-CO"/>
        </w:rPr>
        <w:t>El sistema debe impedir el acceso con credenciales incorrectas y mostrar mensajes de error adecuados.</w:t>
      </w:r>
    </w:p>
    <w:p w14:paraId="2797170E" w14:textId="77777777" w:rsidR="00E84F1A" w:rsidRDefault="00E84F1A" w:rsidP="00E84F1A">
      <w:pPr>
        <w:numPr>
          <w:ilvl w:val="0"/>
          <w:numId w:val="36"/>
        </w:numPr>
        <w:rPr>
          <w:lang w:val="es-CO"/>
        </w:rPr>
      </w:pPr>
      <w:r w:rsidRPr="00E84F1A">
        <w:rPr>
          <w:lang w:val="es-CO"/>
        </w:rPr>
        <w:t>El servicio de inicio de sesión debe mantener la seguridad de las credenciales mediante el uso de conexiones seguras y un sistema de cifrado de contraseñas.</w:t>
      </w:r>
    </w:p>
    <w:p w14:paraId="75E55FB6" w14:textId="77777777" w:rsidR="007E135B" w:rsidRPr="00E84F1A" w:rsidRDefault="007E135B" w:rsidP="007E135B">
      <w:pPr>
        <w:rPr>
          <w:lang w:val="es-CO"/>
        </w:rPr>
      </w:pPr>
    </w:p>
    <w:p w14:paraId="6A5C2D07" w14:textId="77777777" w:rsidR="00E84F1A" w:rsidRPr="00E84F1A" w:rsidRDefault="00E84F1A" w:rsidP="00E84F1A">
      <w:pPr>
        <w:rPr>
          <w:b/>
          <w:bCs/>
          <w:lang w:val="es-CO"/>
        </w:rPr>
      </w:pPr>
      <w:r w:rsidRPr="00E84F1A">
        <w:rPr>
          <w:b/>
          <w:bCs/>
          <w:lang w:val="es-CO"/>
        </w:rPr>
        <w:t xml:space="preserve">2. Menú Principal / </w:t>
      </w:r>
      <w:proofErr w:type="spellStart"/>
      <w:r w:rsidRPr="00E84F1A">
        <w:rPr>
          <w:b/>
          <w:bCs/>
          <w:lang w:val="es-CO"/>
        </w:rPr>
        <w:t>Dashboard</w:t>
      </w:r>
      <w:proofErr w:type="spellEnd"/>
    </w:p>
    <w:p w14:paraId="6D38678B" w14:textId="77777777" w:rsidR="00E84F1A" w:rsidRPr="00E84F1A" w:rsidRDefault="00E84F1A" w:rsidP="00E84F1A">
      <w:pPr>
        <w:numPr>
          <w:ilvl w:val="0"/>
          <w:numId w:val="37"/>
        </w:numPr>
        <w:rPr>
          <w:lang w:val="es-CO"/>
        </w:rPr>
      </w:pPr>
      <w:r w:rsidRPr="00E84F1A">
        <w:rPr>
          <w:lang w:val="es-CO"/>
        </w:rPr>
        <w:t>Debe mostrar una lista de publicaciones recientes y un recuento de miembros registrados.</w:t>
      </w:r>
    </w:p>
    <w:p w14:paraId="27E91EF5" w14:textId="77777777" w:rsidR="00E84F1A" w:rsidRPr="00E84F1A" w:rsidRDefault="00E84F1A" w:rsidP="00E84F1A">
      <w:pPr>
        <w:numPr>
          <w:ilvl w:val="0"/>
          <w:numId w:val="37"/>
        </w:numPr>
        <w:rPr>
          <w:lang w:val="es-CO"/>
        </w:rPr>
      </w:pPr>
      <w:r w:rsidRPr="00E84F1A">
        <w:rPr>
          <w:lang w:val="es-CO"/>
        </w:rPr>
        <w:t xml:space="preserve">El </w:t>
      </w:r>
      <w:proofErr w:type="spellStart"/>
      <w:r w:rsidRPr="00E84F1A">
        <w:rPr>
          <w:lang w:val="es-CO"/>
        </w:rPr>
        <w:t>dashboard</w:t>
      </w:r>
      <w:proofErr w:type="spellEnd"/>
      <w:r w:rsidRPr="00E84F1A">
        <w:rPr>
          <w:lang w:val="es-CO"/>
        </w:rPr>
        <w:t xml:space="preserve"> debe mostrar también un recuento de publicaciones y sesiones.</w:t>
      </w:r>
    </w:p>
    <w:p w14:paraId="3555605E" w14:textId="77777777" w:rsidR="00E84F1A" w:rsidRPr="00E84F1A" w:rsidRDefault="00E84F1A" w:rsidP="00E84F1A">
      <w:pPr>
        <w:numPr>
          <w:ilvl w:val="0"/>
          <w:numId w:val="37"/>
        </w:numPr>
        <w:rPr>
          <w:lang w:val="es-CO"/>
        </w:rPr>
      </w:pPr>
      <w:r w:rsidRPr="00E84F1A">
        <w:rPr>
          <w:lang w:val="es-CO"/>
        </w:rPr>
        <w:t>Los datos deben ser actualizados en tiempo real cada vez que se agreguen nuevos miembros o publicaciones.</w:t>
      </w:r>
    </w:p>
    <w:p w14:paraId="275EB4F1" w14:textId="77777777" w:rsidR="00E84F1A" w:rsidRPr="00E84F1A" w:rsidRDefault="00E84F1A" w:rsidP="00E84F1A">
      <w:pPr>
        <w:numPr>
          <w:ilvl w:val="0"/>
          <w:numId w:val="37"/>
        </w:numPr>
        <w:rPr>
          <w:lang w:val="es-CO"/>
        </w:rPr>
      </w:pPr>
      <w:r w:rsidRPr="00E84F1A">
        <w:rPr>
          <w:lang w:val="es-CO"/>
        </w:rPr>
        <w:t>Debe permitir la navegación rápida a las principales secciones del sistema.</w:t>
      </w:r>
    </w:p>
    <w:p w14:paraId="77503D44" w14:textId="77777777" w:rsidR="00E84F1A" w:rsidRPr="00E84F1A" w:rsidRDefault="00E84F1A" w:rsidP="00E84F1A">
      <w:pPr>
        <w:rPr>
          <w:b/>
          <w:bCs/>
          <w:lang w:val="es-CO"/>
        </w:rPr>
      </w:pPr>
      <w:r w:rsidRPr="00E84F1A">
        <w:rPr>
          <w:b/>
          <w:bCs/>
          <w:lang w:val="es-CO"/>
        </w:rPr>
        <w:t>3. Blog</w:t>
      </w:r>
    </w:p>
    <w:p w14:paraId="5C4B50FD" w14:textId="77777777" w:rsidR="00E84F1A" w:rsidRPr="00E84F1A" w:rsidRDefault="00E84F1A" w:rsidP="00E84F1A">
      <w:pPr>
        <w:numPr>
          <w:ilvl w:val="0"/>
          <w:numId w:val="38"/>
        </w:numPr>
        <w:rPr>
          <w:lang w:val="es-CO"/>
        </w:rPr>
      </w:pPr>
      <w:r w:rsidRPr="00E84F1A">
        <w:rPr>
          <w:lang w:val="es-CO"/>
        </w:rPr>
        <w:t>Los usuarios deben poder crear, editar y eliminar publicaciones.</w:t>
      </w:r>
    </w:p>
    <w:p w14:paraId="506EDA58" w14:textId="77777777" w:rsidR="00E84F1A" w:rsidRPr="00E84F1A" w:rsidRDefault="00E84F1A" w:rsidP="00E84F1A">
      <w:pPr>
        <w:numPr>
          <w:ilvl w:val="0"/>
          <w:numId w:val="38"/>
        </w:numPr>
        <w:rPr>
          <w:lang w:val="es-CO"/>
        </w:rPr>
      </w:pPr>
      <w:r w:rsidRPr="00E84F1A">
        <w:rPr>
          <w:lang w:val="es-CO"/>
        </w:rPr>
        <w:t>Los administradores deben poder editar o eliminar cualquier publicación.</w:t>
      </w:r>
    </w:p>
    <w:p w14:paraId="47BB330B" w14:textId="77777777" w:rsidR="00E84F1A" w:rsidRPr="00E84F1A" w:rsidRDefault="00E84F1A" w:rsidP="00E84F1A">
      <w:pPr>
        <w:numPr>
          <w:ilvl w:val="0"/>
          <w:numId w:val="38"/>
        </w:numPr>
        <w:rPr>
          <w:lang w:val="es-CO"/>
        </w:rPr>
      </w:pPr>
      <w:r w:rsidRPr="00E84F1A">
        <w:rPr>
          <w:lang w:val="es-CO"/>
        </w:rPr>
        <w:t>El sistema debe permitir formatear texto, incluir imágenes y enlaces en las publicaciones.</w:t>
      </w:r>
    </w:p>
    <w:p w14:paraId="73A1F500" w14:textId="77777777" w:rsidR="00E84F1A" w:rsidRPr="00E84F1A" w:rsidRDefault="00E84F1A" w:rsidP="00E84F1A">
      <w:pPr>
        <w:numPr>
          <w:ilvl w:val="0"/>
          <w:numId w:val="38"/>
        </w:numPr>
        <w:rPr>
          <w:lang w:val="es-CO"/>
        </w:rPr>
      </w:pPr>
      <w:r w:rsidRPr="00E84F1A">
        <w:rPr>
          <w:lang w:val="es-CO"/>
        </w:rPr>
        <w:t>Debe integrarse un sistema de notificaciones para avisar sobre nuevas publicaciones o cambios realizados por los administradores.</w:t>
      </w:r>
    </w:p>
    <w:p w14:paraId="2740F032" w14:textId="77777777" w:rsidR="00E84F1A" w:rsidRPr="00E84F1A" w:rsidRDefault="00E84F1A" w:rsidP="00E84F1A">
      <w:pPr>
        <w:rPr>
          <w:b/>
          <w:bCs/>
          <w:lang w:val="es-CO"/>
        </w:rPr>
      </w:pPr>
      <w:r w:rsidRPr="00E84F1A">
        <w:rPr>
          <w:b/>
          <w:bCs/>
          <w:lang w:val="es-CO"/>
        </w:rPr>
        <w:t>4. Sección de Noticias</w:t>
      </w:r>
    </w:p>
    <w:p w14:paraId="014B76EC" w14:textId="77777777" w:rsidR="00E84F1A" w:rsidRPr="00E84F1A" w:rsidRDefault="00E84F1A" w:rsidP="00E84F1A">
      <w:pPr>
        <w:numPr>
          <w:ilvl w:val="0"/>
          <w:numId w:val="39"/>
        </w:numPr>
        <w:rPr>
          <w:lang w:val="es-CO"/>
        </w:rPr>
      </w:pPr>
      <w:r w:rsidRPr="00E84F1A">
        <w:rPr>
          <w:lang w:val="es-CO"/>
        </w:rPr>
        <w:t>Solo los usuarios con rol administrativo deben poder publicar noticias.</w:t>
      </w:r>
    </w:p>
    <w:p w14:paraId="471DFD85" w14:textId="77777777" w:rsidR="00E84F1A" w:rsidRPr="00E84F1A" w:rsidRDefault="00E84F1A" w:rsidP="00E84F1A">
      <w:pPr>
        <w:numPr>
          <w:ilvl w:val="0"/>
          <w:numId w:val="39"/>
        </w:numPr>
        <w:rPr>
          <w:lang w:val="es-CO"/>
        </w:rPr>
      </w:pPr>
      <w:r w:rsidRPr="00E84F1A">
        <w:rPr>
          <w:lang w:val="es-CO"/>
        </w:rPr>
        <w:t>Los administradores deben poder editar y eliminar noticias previamente publicadas.</w:t>
      </w:r>
    </w:p>
    <w:p w14:paraId="6493C396" w14:textId="77777777" w:rsidR="00E84F1A" w:rsidRPr="00E84F1A" w:rsidRDefault="00E84F1A" w:rsidP="00E84F1A">
      <w:pPr>
        <w:numPr>
          <w:ilvl w:val="0"/>
          <w:numId w:val="39"/>
        </w:numPr>
        <w:rPr>
          <w:lang w:val="es-CO"/>
        </w:rPr>
      </w:pPr>
      <w:r w:rsidRPr="00E84F1A">
        <w:rPr>
          <w:lang w:val="es-CO"/>
        </w:rPr>
        <w:t>Debe existir un sistema de filtrado que permita a los usuarios buscar noticias por fecha o palabras clave.</w:t>
      </w:r>
    </w:p>
    <w:p w14:paraId="13C348DB" w14:textId="77777777" w:rsidR="00E84F1A" w:rsidRPr="00E84F1A" w:rsidRDefault="00E84F1A" w:rsidP="00E84F1A">
      <w:pPr>
        <w:numPr>
          <w:ilvl w:val="0"/>
          <w:numId w:val="39"/>
        </w:numPr>
        <w:rPr>
          <w:lang w:val="es-CO"/>
        </w:rPr>
      </w:pPr>
      <w:r w:rsidRPr="00E84F1A">
        <w:rPr>
          <w:lang w:val="es-CO"/>
        </w:rPr>
        <w:t>Las noticias deben incluir fechas de publicación y ser ordenadas cronológicamente.</w:t>
      </w:r>
    </w:p>
    <w:p w14:paraId="45CEBA99" w14:textId="77777777" w:rsidR="00E84F1A" w:rsidRPr="00E84F1A" w:rsidRDefault="00E84F1A" w:rsidP="00E84F1A">
      <w:pPr>
        <w:rPr>
          <w:b/>
          <w:bCs/>
          <w:lang w:val="es-CO"/>
        </w:rPr>
      </w:pPr>
      <w:r w:rsidRPr="00E84F1A">
        <w:rPr>
          <w:b/>
          <w:bCs/>
          <w:lang w:val="es-CO"/>
        </w:rPr>
        <w:t>5. Sección de Eventos</w:t>
      </w:r>
    </w:p>
    <w:p w14:paraId="26D94C89" w14:textId="77777777" w:rsidR="00E84F1A" w:rsidRPr="00E84F1A" w:rsidRDefault="00E84F1A" w:rsidP="00E84F1A">
      <w:pPr>
        <w:numPr>
          <w:ilvl w:val="0"/>
          <w:numId w:val="40"/>
        </w:numPr>
        <w:rPr>
          <w:lang w:val="es-CO"/>
        </w:rPr>
      </w:pPr>
      <w:r w:rsidRPr="00E84F1A">
        <w:rPr>
          <w:lang w:val="es-CO"/>
        </w:rPr>
        <w:t>Los usuarios deben poder ver la lista de eventos, tanto pasados como futuros.</w:t>
      </w:r>
    </w:p>
    <w:p w14:paraId="7959EC26" w14:textId="77777777" w:rsidR="00E84F1A" w:rsidRPr="00E84F1A" w:rsidRDefault="00E84F1A" w:rsidP="00E84F1A">
      <w:pPr>
        <w:numPr>
          <w:ilvl w:val="0"/>
          <w:numId w:val="40"/>
        </w:numPr>
        <w:rPr>
          <w:lang w:val="es-CO"/>
        </w:rPr>
      </w:pPr>
      <w:r w:rsidRPr="00E84F1A">
        <w:rPr>
          <w:lang w:val="es-CO"/>
        </w:rPr>
        <w:t>Los administradores deben poder crear, editar y eliminar eventos.</w:t>
      </w:r>
    </w:p>
    <w:p w14:paraId="09C5597B" w14:textId="77777777" w:rsidR="00E84F1A" w:rsidRPr="00E84F1A" w:rsidRDefault="00E84F1A" w:rsidP="00E84F1A">
      <w:pPr>
        <w:numPr>
          <w:ilvl w:val="0"/>
          <w:numId w:val="40"/>
        </w:numPr>
        <w:rPr>
          <w:lang w:val="es-CO"/>
        </w:rPr>
      </w:pPr>
      <w:r w:rsidRPr="00E84F1A">
        <w:rPr>
          <w:lang w:val="es-CO"/>
        </w:rPr>
        <w:t xml:space="preserve">Los eventos deben incluir la fecha, hora y ubicación, y estar vinculados con el </w:t>
      </w:r>
      <w:r w:rsidRPr="00E84F1A">
        <w:rPr>
          <w:b/>
          <w:bCs/>
          <w:lang w:val="es-CO"/>
        </w:rPr>
        <w:t>Datetimepicker</w:t>
      </w:r>
      <w:r w:rsidRPr="00E84F1A">
        <w:rPr>
          <w:lang w:val="es-CO"/>
        </w:rPr>
        <w:t xml:space="preserve"> para una fácil selección de fechas.</w:t>
      </w:r>
    </w:p>
    <w:p w14:paraId="730677E8" w14:textId="77777777" w:rsidR="00E84F1A" w:rsidRDefault="00E84F1A" w:rsidP="00E84F1A">
      <w:pPr>
        <w:numPr>
          <w:ilvl w:val="0"/>
          <w:numId w:val="40"/>
        </w:numPr>
        <w:rPr>
          <w:lang w:val="es-CO"/>
        </w:rPr>
      </w:pPr>
      <w:r w:rsidRPr="00E84F1A">
        <w:rPr>
          <w:lang w:val="es-CO"/>
        </w:rPr>
        <w:t>Los administradores deben poder registrar la asistencia de los miembros y guardar esa información en la base de datos.</w:t>
      </w:r>
    </w:p>
    <w:p w14:paraId="2183493D" w14:textId="77777777" w:rsidR="007E135B" w:rsidRDefault="007E135B" w:rsidP="007E135B">
      <w:pPr>
        <w:rPr>
          <w:lang w:val="es-CO"/>
        </w:rPr>
      </w:pPr>
    </w:p>
    <w:p w14:paraId="69418DF9" w14:textId="77777777" w:rsidR="007E135B" w:rsidRPr="00E84F1A" w:rsidRDefault="007E135B" w:rsidP="007E135B">
      <w:pPr>
        <w:rPr>
          <w:lang w:val="es-CO"/>
        </w:rPr>
      </w:pPr>
    </w:p>
    <w:p w14:paraId="5A32F046" w14:textId="77777777" w:rsidR="00E84F1A" w:rsidRPr="00E84F1A" w:rsidRDefault="00E84F1A" w:rsidP="00E84F1A">
      <w:pPr>
        <w:rPr>
          <w:b/>
          <w:bCs/>
          <w:lang w:val="es-CO"/>
        </w:rPr>
      </w:pPr>
      <w:r w:rsidRPr="00E84F1A">
        <w:rPr>
          <w:b/>
          <w:bCs/>
          <w:lang w:val="es-CO"/>
        </w:rPr>
        <w:t>6. Sección de Miembros</w:t>
      </w:r>
    </w:p>
    <w:p w14:paraId="6F3883F8" w14:textId="77777777" w:rsidR="00E84F1A" w:rsidRPr="00E84F1A" w:rsidRDefault="00E84F1A" w:rsidP="00E84F1A">
      <w:pPr>
        <w:numPr>
          <w:ilvl w:val="0"/>
          <w:numId w:val="41"/>
        </w:numPr>
        <w:rPr>
          <w:lang w:val="es-CO"/>
        </w:rPr>
      </w:pPr>
      <w:r w:rsidRPr="00E84F1A">
        <w:rPr>
          <w:lang w:val="es-CO"/>
        </w:rPr>
        <w:t>Solo los administradores deben poder registrar nuevos miembros y asignar roles.</w:t>
      </w:r>
    </w:p>
    <w:p w14:paraId="662BB96D" w14:textId="77777777" w:rsidR="00E84F1A" w:rsidRPr="00E84F1A" w:rsidRDefault="00E84F1A" w:rsidP="00E84F1A">
      <w:pPr>
        <w:numPr>
          <w:ilvl w:val="0"/>
          <w:numId w:val="41"/>
        </w:numPr>
        <w:rPr>
          <w:lang w:val="es-CO"/>
        </w:rPr>
      </w:pPr>
      <w:r w:rsidRPr="00E84F1A">
        <w:rPr>
          <w:lang w:val="es-CO"/>
        </w:rPr>
        <w:t>El sistema debe permitir gestionar los roles de los usuarios (miembro, medios y marketing, logística administrativa, gestión de miembros, técnico, presidente).</w:t>
      </w:r>
    </w:p>
    <w:p w14:paraId="36758003" w14:textId="77777777" w:rsidR="00E84F1A" w:rsidRPr="00E84F1A" w:rsidRDefault="00E84F1A" w:rsidP="00E84F1A">
      <w:pPr>
        <w:numPr>
          <w:ilvl w:val="0"/>
          <w:numId w:val="41"/>
        </w:numPr>
        <w:rPr>
          <w:lang w:val="es-CO"/>
        </w:rPr>
      </w:pPr>
      <w:r w:rsidRPr="00E84F1A">
        <w:rPr>
          <w:lang w:val="es-CO"/>
        </w:rPr>
        <w:t>Debe garantizar la confidencialidad de la información personal de los miembros, cumpliendo con las normas de protección de datos.</w:t>
      </w:r>
    </w:p>
    <w:p w14:paraId="54BCBEC4" w14:textId="77777777" w:rsidR="00E84F1A" w:rsidRPr="00E84F1A" w:rsidRDefault="00E84F1A" w:rsidP="00E84F1A">
      <w:pPr>
        <w:numPr>
          <w:ilvl w:val="0"/>
          <w:numId w:val="41"/>
        </w:numPr>
        <w:rPr>
          <w:lang w:val="es-CO"/>
        </w:rPr>
      </w:pPr>
      <w:r w:rsidRPr="00E84F1A">
        <w:rPr>
          <w:lang w:val="es-CO"/>
        </w:rPr>
        <w:t>Los administradores deben poder buscar, editar y eliminar miembros.</w:t>
      </w:r>
    </w:p>
    <w:p w14:paraId="67EF5093" w14:textId="77777777" w:rsidR="00E84F1A" w:rsidRPr="00E84F1A" w:rsidRDefault="00E84F1A" w:rsidP="00E84F1A">
      <w:pPr>
        <w:rPr>
          <w:b/>
          <w:bCs/>
          <w:lang w:val="es-CO"/>
        </w:rPr>
      </w:pPr>
      <w:r w:rsidRPr="00E84F1A">
        <w:rPr>
          <w:b/>
          <w:bCs/>
          <w:lang w:val="es-CO"/>
        </w:rPr>
        <w:t>7. Horarios y Sesiones</w:t>
      </w:r>
    </w:p>
    <w:p w14:paraId="62F2FC67" w14:textId="77777777" w:rsidR="00E84F1A" w:rsidRPr="00E84F1A" w:rsidRDefault="00E84F1A" w:rsidP="00E84F1A">
      <w:pPr>
        <w:numPr>
          <w:ilvl w:val="0"/>
          <w:numId w:val="42"/>
        </w:numPr>
        <w:rPr>
          <w:lang w:val="es-CO"/>
        </w:rPr>
      </w:pPr>
      <w:r w:rsidRPr="00E84F1A">
        <w:rPr>
          <w:lang w:val="es-CO"/>
        </w:rPr>
        <w:t>El sistema debe mostrar un tablero con información detallada de los próximos eventos y las sesiones anteriores.</w:t>
      </w:r>
    </w:p>
    <w:p w14:paraId="1EC9F5EE" w14:textId="77777777" w:rsidR="00E84F1A" w:rsidRPr="00E84F1A" w:rsidRDefault="00E84F1A" w:rsidP="00E84F1A">
      <w:pPr>
        <w:numPr>
          <w:ilvl w:val="0"/>
          <w:numId w:val="42"/>
        </w:numPr>
        <w:rPr>
          <w:lang w:val="es-CO"/>
        </w:rPr>
      </w:pPr>
      <w:r w:rsidRPr="00E84F1A">
        <w:rPr>
          <w:lang w:val="es-CO"/>
        </w:rPr>
        <w:t>Solo los administradores deben poder crear o modificar eventos en el calendario.</w:t>
      </w:r>
    </w:p>
    <w:p w14:paraId="44EC5E43" w14:textId="77777777" w:rsidR="00E84F1A" w:rsidRPr="00E84F1A" w:rsidRDefault="00E84F1A" w:rsidP="00E84F1A">
      <w:pPr>
        <w:numPr>
          <w:ilvl w:val="0"/>
          <w:numId w:val="42"/>
        </w:numPr>
        <w:rPr>
          <w:lang w:val="es-CO"/>
        </w:rPr>
      </w:pPr>
      <w:r w:rsidRPr="00E84F1A">
        <w:rPr>
          <w:lang w:val="es-CO"/>
        </w:rPr>
        <w:t>Debe haber una vista consolidada de los eventos para facilitar la planificación y la gestión del tiempo.</w:t>
      </w:r>
    </w:p>
    <w:p w14:paraId="3AE91006" w14:textId="77777777" w:rsidR="00E84F1A" w:rsidRPr="00E84F1A" w:rsidRDefault="00E84F1A" w:rsidP="00E84F1A">
      <w:pPr>
        <w:numPr>
          <w:ilvl w:val="0"/>
          <w:numId w:val="42"/>
        </w:numPr>
        <w:rPr>
          <w:lang w:val="es-CO"/>
        </w:rPr>
      </w:pPr>
      <w:r w:rsidRPr="00E84F1A">
        <w:rPr>
          <w:lang w:val="es-CO"/>
        </w:rPr>
        <w:t xml:space="preserve">Debe integrarse con el </w:t>
      </w:r>
      <w:r w:rsidRPr="00E84F1A">
        <w:rPr>
          <w:b/>
          <w:bCs/>
          <w:lang w:val="es-CO"/>
        </w:rPr>
        <w:t>Datetimepicker</w:t>
      </w:r>
      <w:r w:rsidRPr="00E84F1A">
        <w:rPr>
          <w:lang w:val="es-CO"/>
        </w:rPr>
        <w:t xml:space="preserve"> para la selección precisa de fechas y horarios.</w:t>
      </w:r>
    </w:p>
    <w:p w14:paraId="1A188E4C" w14:textId="77777777" w:rsidR="00E84F1A" w:rsidRPr="00E84F1A" w:rsidRDefault="00E84F1A" w:rsidP="00E84F1A">
      <w:pPr>
        <w:rPr>
          <w:b/>
          <w:bCs/>
          <w:lang w:val="es-CO"/>
        </w:rPr>
      </w:pPr>
      <w:r w:rsidRPr="00E84F1A">
        <w:rPr>
          <w:b/>
          <w:bCs/>
          <w:lang w:val="es-CO"/>
        </w:rPr>
        <w:t>8. Menú de Perfil</w:t>
      </w:r>
    </w:p>
    <w:p w14:paraId="3B17C477" w14:textId="77777777" w:rsidR="00E84F1A" w:rsidRPr="00E84F1A" w:rsidRDefault="00E84F1A" w:rsidP="00E84F1A">
      <w:pPr>
        <w:numPr>
          <w:ilvl w:val="0"/>
          <w:numId w:val="43"/>
        </w:numPr>
        <w:rPr>
          <w:lang w:val="es-CO"/>
        </w:rPr>
      </w:pPr>
      <w:r w:rsidRPr="00E84F1A">
        <w:rPr>
          <w:lang w:val="es-CO"/>
        </w:rPr>
        <w:t>Los usuarios deben poder cambiar su imagen de perfil.</w:t>
      </w:r>
    </w:p>
    <w:p w14:paraId="19D8CE51" w14:textId="77777777" w:rsidR="00E84F1A" w:rsidRPr="00E84F1A" w:rsidRDefault="00E84F1A" w:rsidP="00E84F1A">
      <w:pPr>
        <w:numPr>
          <w:ilvl w:val="0"/>
          <w:numId w:val="43"/>
        </w:numPr>
        <w:rPr>
          <w:lang w:val="es-CO"/>
        </w:rPr>
      </w:pPr>
      <w:r w:rsidRPr="00E84F1A">
        <w:rPr>
          <w:lang w:val="es-CO"/>
        </w:rPr>
        <w:t>Debe permitir la modificación de la contraseña y el nombre de usuario.</w:t>
      </w:r>
    </w:p>
    <w:p w14:paraId="2D6FBF09" w14:textId="77777777" w:rsidR="00E84F1A" w:rsidRPr="00E84F1A" w:rsidRDefault="00E84F1A" w:rsidP="00E84F1A">
      <w:pPr>
        <w:numPr>
          <w:ilvl w:val="0"/>
          <w:numId w:val="43"/>
        </w:numPr>
        <w:rPr>
          <w:lang w:val="es-CO"/>
        </w:rPr>
      </w:pPr>
      <w:r w:rsidRPr="00E84F1A">
        <w:rPr>
          <w:lang w:val="es-CO"/>
        </w:rPr>
        <w:t>Los usuarios deben tener la opción de cerrar sesión de manera segura.</w:t>
      </w:r>
    </w:p>
    <w:p w14:paraId="33008C4B" w14:textId="77777777" w:rsidR="00E84F1A" w:rsidRPr="00E84F1A" w:rsidRDefault="00E84F1A" w:rsidP="00E84F1A">
      <w:pPr>
        <w:numPr>
          <w:ilvl w:val="0"/>
          <w:numId w:val="43"/>
        </w:numPr>
        <w:rPr>
          <w:lang w:val="es-CO"/>
        </w:rPr>
      </w:pPr>
      <w:r w:rsidRPr="00E84F1A">
        <w:rPr>
          <w:lang w:val="es-CO"/>
        </w:rPr>
        <w:t>Las modificaciones de perfil deben ser guardadas y reflejadas en el sistema de inmediato.</w:t>
      </w:r>
    </w:p>
    <w:p w14:paraId="3712F2C9" w14:textId="77777777" w:rsidR="00E84F1A" w:rsidRPr="00E84F1A" w:rsidRDefault="00E84F1A" w:rsidP="00E84F1A">
      <w:pPr>
        <w:rPr>
          <w:b/>
          <w:bCs/>
          <w:lang w:val="es-CO"/>
        </w:rPr>
      </w:pPr>
      <w:r w:rsidRPr="00E84F1A">
        <w:rPr>
          <w:b/>
          <w:bCs/>
          <w:lang w:val="es-CO"/>
        </w:rPr>
        <w:t>9. Buscador</w:t>
      </w:r>
    </w:p>
    <w:p w14:paraId="6CF8E52E" w14:textId="77777777" w:rsidR="00E84F1A" w:rsidRPr="00E84F1A" w:rsidRDefault="00E84F1A" w:rsidP="00E84F1A">
      <w:pPr>
        <w:numPr>
          <w:ilvl w:val="0"/>
          <w:numId w:val="44"/>
        </w:numPr>
        <w:rPr>
          <w:lang w:val="es-CO"/>
        </w:rPr>
      </w:pPr>
      <w:r w:rsidRPr="00E84F1A">
        <w:rPr>
          <w:lang w:val="es-CO"/>
        </w:rPr>
        <w:t>El sistema debe proporcionar un motor de búsqueda que permita buscar publicaciones en el blog mediante palabras clave.</w:t>
      </w:r>
    </w:p>
    <w:p w14:paraId="237CFF96" w14:textId="77777777" w:rsidR="00E84F1A" w:rsidRPr="00E84F1A" w:rsidRDefault="00E84F1A" w:rsidP="00E84F1A">
      <w:pPr>
        <w:numPr>
          <w:ilvl w:val="0"/>
          <w:numId w:val="44"/>
        </w:numPr>
        <w:rPr>
          <w:lang w:val="es-CO"/>
        </w:rPr>
      </w:pPr>
      <w:r w:rsidRPr="00E84F1A">
        <w:rPr>
          <w:lang w:val="es-CO"/>
        </w:rPr>
        <w:t>El buscador debe ofrecer resultados rápidos y precisos, mostrando publicaciones relevantes al término buscado.</w:t>
      </w:r>
    </w:p>
    <w:p w14:paraId="0D65EA4C" w14:textId="77777777" w:rsidR="00E84F1A" w:rsidRPr="00E84F1A" w:rsidRDefault="00E84F1A" w:rsidP="00E84F1A">
      <w:pPr>
        <w:numPr>
          <w:ilvl w:val="0"/>
          <w:numId w:val="44"/>
        </w:numPr>
        <w:rPr>
          <w:lang w:val="es-CO"/>
        </w:rPr>
      </w:pPr>
      <w:r w:rsidRPr="00E84F1A">
        <w:rPr>
          <w:lang w:val="es-CO"/>
        </w:rPr>
        <w:t>Debe permitir filtros por fecha o categorías dentro del blog.</w:t>
      </w:r>
    </w:p>
    <w:p w14:paraId="2D5FF24A" w14:textId="433B0105" w:rsidR="007E135B" w:rsidRPr="00E84F1A" w:rsidRDefault="00E84F1A" w:rsidP="007E135B">
      <w:pPr>
        <w:numPr>
          <w:ilvl w:val="0"/>
          <w:numId w:val="44"/>
        </w:numPr>
        <w:rPr>
          <w:lang w:val="es-CO"/>
        </w:rPr>
      </w:pPr>
      <w:r w:rsidRPr="00E84F1A">
        <w:rPr>
          <w:lang w:val="es-CO"/>
        </w:rPr>
        <w:t>El servicio debe ser eficiente y funcionar con grandes volúmenes de datos sin afectar el rendimiento de la aplicación.</w:t>
      </w:r>
    </w:p>
    <w:p w14:paraId="0C5A85A6" w14:textId="099DF685" w:rsidR="00E84F1A" w:rsidRDefault="00EF0237" w:rsidP="00E84F1A">
      <w:pPr>
        <w:pStyle w:val="Ttulo2"/>
        <w:rPr>
          <w:noProof/>
        </w:rPr>
      </w:pPr>
      <w:r w:rsidRPr="00EF0237">
        <w:rPr>
          <w:noProof/>
        </w:rPr>
        <w:lastRenderedPageBreak/>
        <w:t>Diseño de Servicios</w:t>
      </w:r>
    </w:p>
    <w:p w14:paraId="3C7FC242" w14:textId="29617CBC" w:rsidR="00EF0237" w:rsidRPr="00EF0237" w:rsidRDefault="00EF0237" w:rsidP="00EF0237">
      <w:pPr>
        <w:rPr>
          <w:lang w:val="es-CO"/>
        </w:rPr>
      </w:pPr>
      <w:r w:rsidRPr="00EF0237">
        <w:rPr>
          <w:lang w:val="es-CO"/>
        </w:rPr>
        <w:t xml:space="preserve">El </w:t>
      </w:r>
      <w:r w:rsidRPr="00EF0237">
        <w:rPr>
          <w:b/>
          <w:bCs/>
          <w:lang w:val="es-CO"/>
        </w:rPr>
        <w:t>Diseño de Servicios</w:t>
      </w:r>
      <w:r w:rsidRPr="00EF0237">
        <w:rPr>
          <w:lang w:val="es-CO"/>
        </w:rPr>
        <w:t xml:space="preserve"> de </w:t>
      </w:r>
      <w:r w:rsidRPr="00EF0237">
        <w:rPr>
          <w:b/>
          <w:bCs/>
          <w:lang w:val="es-CO"/>
        </w:rPr>
        <w:t>SyncCircle</w:t>
      </w:r>
      <w:r w:rsidRPr="00EF0237">
        <w:rPr>
          <w:lang w:val="es-CO"/>
        </w:rPr>
        <w:t xml:space="preserve"> describe cómo se implementan y gestionan los diferentes servicios que forman parte del sistema, definiendo su estructura, flujo de datos y las tecnologías utilizadas. A continuación, se detalla el diseño de los servicios para cada componente principal de la </w:t>
      </w:r>
      <w:proofErr w:type="spellStart"/>
      <w:r w:rsidRPr="00EF0237">
        <w:rPr>
          <w:lang w:val="es-CO"/>
        </w:rPr>
        <w:t>webapp</w:t>
      </w:r>
      <w:proofErr w:type="spellEnd"/>
      <w:r w:rsidRPr="00EF0237">
        <w:rPr>
          <w:lang w:val="es-CO"/>
        </w:rPr>
        <w:t>.</w:t>
      </w:r>
    </w:p>
    <w:p w14:paraId="0C4C2FE0" w14:textId="77777777" w:rsidR="00EF0237" w:rsidRPr="00EF0237" w:rsidRDefault="00EF0237" w:rsidP="00EF0237">
      <w:pPr>
        <w:rPr>
          <w:b/>
          <w:bCs/>
          <w:lang w:val="es-CO"/>
        </w:rPr>
      </w:pPr>
      <w:r w:rsidRPr="00EF0237">
        <w:rPr>
          <w:b/>
          <w:bCs/>
          <w:lang w:val="es-CO"/>
        </w:rPr>
        <w:t xml:space="preserve">1. </w:t>
      </w:r>
      <w:proofErr w:type="spellStart"/>
      <w:r w:rsidRPr="00EF0237">
        <w:rPr>
          <w:b/>
          <w:bCs/>
          <w:lang w:val="es-CO"/>
        </w:rPr>
        <w:t>Login</w:t>
      </w:r>
      <w:proofErr w:type="spellEnd"/>
    </w:p>
    <w:p w14:paraId="61D56C4E" w14:textId="77777777" w:rsidR="00EF0237" w:rsidRPr="00EF0237" w:rsidRDefault="00EF0237" w:rsidP="00EF0237">
      <w:pPr>
        <w:numPr>
          <w:ilvl w:val="0"/>
          <w:numId w:val="46"/>
        </w:numPr>
        <w:rPr>
          <w:lang w:val="es-CO"/>
        </w:rPr>
      </w:pPr>
      <w:r w:rsidRPr="00EF0237">
        <w:rPr>
          <w:b/>
          <w:bCs/>
          <w:lang w:val="es-CO"/>
        </w:rPr>
        <w:t>Descripción</w:t>
      </w:r>
      <w:r w:rsidRPr="00EF0237">
        <w:rPr>
          <w:lang w:val="es-CO"/>
        </w:rPr>
        <w:t xml:space="preserve">: El servicio de </w:t>
      </w:r>
      <w:proofErr w:type="spellStart"/>
      <w:r w:rsidRPr="00EF0237">
        <w:rPr>
          <w:lang w:val="es-CO"/>
        </w:rPr>
        <w:t>login</w:t>
      </w:r>
      <w:proofErr w:type="spellEnd"/>
      <w:r w:rsidRPr="00EF0237">
        <w:rPr>
          <w:lang w:val="es-CO"/>
        </w:rPr>
        <w:t xml:space="preserve"> permite a los usuarios autenticarse en la aplicación.</w:t>
      </w:r>
    </w:p>
    <w:p w14:paraId="53A8D48F" w14:textId="77777777" w:rsidR="00EF0237" w:rsidRPr="00EF0237" w:rsidRDefault="00EF0237" w:rsidP="00EF0237">
      <w:pPr>
        <w:numPr>
          <w:ilvl w:val="0"/>
          <w:numId w:val="46"/>
        </w:numPr>
        <w:rPr>
          <w:lang w:val="es-CO"/>
        </w:rPr>
      </w:pPr>
      <w:r w:rsidRPr="00EF0237">
        <w:rPr>
          <w:b/>
          <w:bCs/>
          <w:lang w:val="es-CO"/>
        </w:rPr>
        <w:t>Tecnología</w:t>
      </w:r>
      <w:r w:rsidRPr="00EF0237">
        <w:rPr>
          <w:lang w:val="es-CO"/>
        </w:rPr>
        <w:t>: PHP, MySQL</w:t>
      </w:r>
    </w:p>
    <w:p w14:paraId="0EEF6531" w14:textId="77777777" w:rsidR="00EF0237" w:rsidRPr="00EF0237" w:rsidRDefault="00EF0237" w:rsidP="00EF0237">
      <w:pPr>
        <w:numPr>
          <w:ilvl w:val="0"/>
          <w:numId w:val="46"/>
        </w:numPr>
        <w:rPr>
          <w:lang w:val="es-CO"/>
        </w:rPr>
      </w:pPr>
      <w:r w:rsidRPr="00EF0237">
        <w:rPr>
          <w:b/>
          <w:bCs/>
          <w:lang w:val="es-CO"/>
        </w:rPr>
        <w:t>Flujo de trabajo</w:t>
      </w:r>
      <w:r w:rsidRPr="00EF0237">
        <w:rPr>
          <w:lang w:val="es-CO"/>
        </w:rPr>
        <w:t>:</w:t>
      </w:r>
    </w:p>
    <w:p w14:paraId="1109CA37" w14:textId="77777777" w:rsidR="00EF0237" w:rsidRPr="00EF0237" w:rsidRDefault="00EF0237" w:rsidP="00EF0237">
      <w:pPr>
        <w:numPr>
          <w:ilvl w:val="1"/>
          <w:numId w:val="46"/>
        </w:numPr>
        <w:rPr>
          <w:lang w:val="es-CO"/>
        </w:rPr>
      </w:pPr>
      <w:r w:rsidRPr="00EF0237">
        <w:rPr>
          <w:lang w:val="es-CO"/>
        </w:rPr>
        <w:t>El usuario introduce su nombre de usuario y contraseña.</w:t>
      </w:r>
    </w:p>
    <w:p w14:paraId="3F9F6969" w14:textId="77777777" w:rsidR="00EF0237" w:rsidRPr="00EF0237" w:rsidRDefault="00EF0237" w:rsidP="00EF0237">
      <w:pPr>
        <w:numPr>
          <w:ilvl w:val="1"/>
          <w:numId w:val="46"/>
        </w:numPr>
        <w:rPr>
          <w:lang w:val="es-CO"/>
        </w:rPr>
      </w:pPr>
      <w:r w:rsidRPr="00EF0237">
        <w:rPr>
          <w:lang w:val="es-CO"/>
        </w:rPr>
        <w:t>El sistema valida las credenciales comparándolas con la base de datos.</w:t>
      </w:r>
    </w:p>
    <w:p w14:paraId="619BBB48" w14:textId="77777777" w:rsidR="00EF0237" w:rsidRPr="00EF0237" w:rsidRDefault="00EF0237" w:rsidP="00EF0237">
      <w:pPr>
        <w:numPr>
          <w:ilvl w:val="1"/>
          <w:numId w:val="46"/>
        </w:numPr>
        <w:rPr>
          <w:lang w:val="es-CO"/>
        </w:rPr>
      </w:pPr>
      <w:r w:rsidRPr="00EF0237">
        <w:rPr>
          <w:lang w:val="es-CO"/>
        </w:rPr>
        <w:t>Si son válidas, se crea una sesión para el usuario.</w:t>
      </w:r>
    </w:p>
    <w:p w14:paraId="609BBFF5" w14:textId="46107E2D" w:rsidR="00EF0237" w:rsidRDefault="00EF0237" w:rsidP="00EF0237">
      <w:pPr>
        <w:numPr>
          <w:ilvl w:val="1"/>
          <w:numId w:val="46"/>
        </w:numPr>
        <w:rPr>
          <w:lang w:val="es-CO"/>
        </w:rPr>
      </w:pPr>
      <w:r w:rsidRPr="00EF0237">
        <w:rPr>
          <w:lang w:val="es-CO"/>
        </w:rPr>
        <w:t>Si son incorrectas, se muestra un mensaje de error.</w:t>
      </w:r>
    </w:p>
    <w:p w14:paraId="0D141998" w14:textId="77777777" w:rsidR="00EF0237" w:rsidRPr="00EF0237" w:rsidRDefault="00EF0237" w:rsidP="00EF0237">
      <w:pPr>
        <w:ind w:left="1080"/>
        <w:rPr>
          <w:lang w:val="es-CO"/>
        </w:rPr>
      </w:pPr>
    </w:p>
    <w:p w14:paraId="70A8FBC4" w14:textId="77777777" w:rsidR="00EF0237" w:rsidRPr="00EF0237" w:rsidRDefault="00EF0237" w:rsidP="00EF0237">
      <w:pPr>
        <w:rPr>
          <w:b/>
          <w:bCs/>
          <w:lang w:val="es-CO"/>
        </w:rPr>
      </w:pPr>
      <w:r w:rsidRPr="00EF0237">
        <w:rPr>
          <w:b/>
          <w:bCs/>
          <w:lang w:val="es-CO"/>
        </w:rPr>
        <w:t xml:space="preserve">2. Menú Principal / </w:t>
      </w:r>
      <w:proofErr w:type="spellStart"/>
      <w:r w:rsidRPr="00EF0237">
        <w:rPr>
          <w:b/>
          <w:bCs/>
          <w:lang w:val="es-CO"/>
        </w:rPr>
        <w:t>Dashboard</w:t>
      </w:r>
      <w:proofErr w:type="spellEnd"/>
    </w:p>
    <w:p w14:paraId="1DCF941A" w14:textId="77777777" w:rsidR="00EF0237" w:rsidRPr="00EF0237" w:rsidRDefault="00EF0237" w:rsidP="00EF0237">
      <w:pPr>
        <w:numPr>
          <w:ilvl w:val="0"/>
          <w:numId w:val="48"/>
        </w:numPr>
        <w:rPr>
          <w:lang w:val="es-CO"/>
        </w:rPr>
      </w:pPr>
      <w:r w:rsidRPr="00EF0237">
        <w:rPr>
          <w:b/>
          <w:bCs/>
          <w:lang w:val="es-CO"/>
        </w:rPr>
        <w:t>Descripción</w:t>
      </w:r>
      <w:r w:rsidRPr="00EF0237">
        <w:rPr>
          <w:lang w:val="es-CO"/>
        </w:rPr>
        <w:t xml:space="preserve">: El </w:t>
      </w:r>
      <w:proofErr w:type="spellStart"/>
      <w:r w:rsidRPr="00EF0237">
        <w:rPr>
          <w:lang w:val="es-CO"/>
        </w:rPr>
        <w:t>dashboard</w:t>
      </w:r>
      <w:proofErr w:type="spellEnd"/>
      <w:r w:rsidRPr="00EF0237">
        <w:rPr>
          <w:lang w:val="es-CO"/>
        </w:rPr>
        <w:t xml:space="preserve"> es el punto de inicio para los usuarios autenticados, mostrando información clave del sistema.</w:t>
      </w:r>
    </w:p>
    <w:p w14:paraId="3F7173B3" w14:textId="77777777" w:rsidR="00EF0237" w:rsidRPr="00EF0237" w:rsidRDefault="00EF0237" w:rsidP="00EF0237">
      <w:pPr>
        <w:numPr>
          <w:ilvl w:val="0"/>
          <w:numId w:val="48"/>
        </w:numPr>
        <w:rPr>
          <w:lang w:val="es-CO"/>
        </w:rPr>
      </w:pPr>
      <w:r w:rsidRPr="00EF0237">
        <w:rPr>
          <w:b/>
          <w:bCs/>
          <w:lang w:val="es-CO"/>
        </w:rPr>
        <w:t>Tecnología</w:t>
      </w:r>
      <w:r w:rsidRPr="00EF0237">
        <w:rPr>
          <w:lang w:val="es-CO"/>
        </w:rPr>
        <w:t>: PHP, MySQL, CSS</w:t>
      </w:r>
    </w:p>
    <w:p w14:paraId="7E707416" w14:textId="77777777" w:rsidR="00EF0237" w:rsidRPr="00EF0237" w:rsidRDefault="00EF0237" w:rsidP="00EF0237">
      <w:pPr>
        <w:numPr>
          <w:ilvl w:val="0"/>
          <w:numId w:val="48"/>
        </w:numPr>
        <w:rPr>
          <w:lang w:val="es-CO"/>
        </w:rPr>
      </w:pPr>
      <w:r w:rsidRPr="00EF0237">
        <w:rPr>
          <w:b/>
          <w:bCs/>
          <w:lang w:val="es-CO"/>
        </w:rPr>
        <w:t>Flujo de trabajo</w:t>
      </w:r>
      <w:r w:rsidRPr="00EF0237">
        <w:rPr>
          <w:lang w:val="es-CO"/>
        </w:rPr>
        <w:t>:</w:t>
      </w:r>
    </w:p>
    <w:p w14:paraId="3B227CEF" w14:textId="77777777" w:rsidR="00EF0237" w:rsidRPr="00EF0237" w:rsidRDefault="00EF0237" w:rsidP="00EF0237">
      <w:pPr>
        <w:numPr>
          <w:ilvl w:val="1"/>
          <w:numId w:val="48"/>
        </w:numPr>
        <w:rPr>
          <w:lang w:val="es-CO"/>
        </w:rPr>
      </w:pPr>
      <w:r w:rsidRPr="00EF0237">
        <w:rPr>
          <w:lang w:val="es-CO"/>
        </w:rPr>
        <w:t xml:space="preserve">Al cargar el </w:t>
      </w:r>
      <w:proofErr w:type="spellStart"/>
      <w:r w:rsidRPr="00EF0237">
        <w:rPr>
          <w:lang w:val="es-CO"/>
        </w:rPr>
        <w:t>dashboard</w:t>
      </w:r>
      <w:proofErr w:type="spellEnd"/>
      <w:r w:rsidRPr="00EF0237">
        <w:rPr>
          <w:lang w:val="es-CO"/>
        </w:rPr>
        <w:t>, el sistema realiza consultas a la base de datos para obtener el número de miembros, publicaciones y sesiones.</w:t>
      </w:r>
    </w:p>
    <w:p w14:paraId="351FA9ED" w14:textId="77777777" w:rsidR="00EF0237" w:rsidRPr="00EF0237" w:rsidRDefault="00EF0237" w:rsidP="00EF0237">
      <w:pPr>
        <w:numPr>
          <w:ilvl w:val="1"/>
          <w:numId w:val="48"/>
        </w:numPr>
        <w:rPr>
          <w:lang w:val="es-CO"/>
        </w:rPr>
      </w:pPr>
      <w:r w:rsidRPr="00EF0237">
        <w:rPr>
          <w:lang w:val="es-CO"/>
        </w:rPr>
        <w:t>Los resultados se muestran en la interfaz.</w:t>
      </w:r>
    </w:p>
    <w:p w14:paraId="6E351579" w14:textId="7F7634CA" w:rsidR="00EF0237" w:rsidRPr="00EF0237" w:rsidRDefault="00EF0237" w:rsidP="00EF0237">
      <w:pPr>
        <w:numPr>
          <w:ilvl w:val="1"/>
          <w:numId w:val="48"/>
        </w:numPr>
        <w:rPr>
          <w:lang w:val="es-CO"/>
        </w:rPr>
      </w:pPr>
      <w:r w:rsidRPr="00EF0237">
        <w:rPr>
          <w:lang w:val="es-CO"/>
        </w:rPr>
        <w:t>También se listan las publicaciones recientes.</w:t>
      </w:r>
    </w:p>
    <w:p w14:paraId="55AA28F0" w14:textId="77777777" w:rsidR="00EF0237" w:rsidRPr="00EF0237" w:rsidRDefault="00EF0237" w:rsidP="00EF0237">
      <w:pPr>
        <w:numPr>
          <w:ilvl w:val="0"/>
          <w:numId w:val="48"/>
        </w:numPr>
        <w:rPr>
          <w:lang w:val="es-CO"/>
        </w:rPr>
      </w:pPr>
      <w:r w:rsidRPr="00EF0237">
        <w:rPr>
          <w:b/>
          <w:bCs/>
          <w:lang w:val="es-CO"/>
        </w:rPr>
        <w:t>Interacción con el usuario</w:t>
      </w:r>
      <w:r w:rsidRPr="00EF0237">
        <w:rPr>
          <w:lang w:val="es-CO"/>
        </w:rPr>
        <w:t>:</w:t>
      </w:r>
    </w:p>
    <w:p w14:paraId="7BF15A72" w14:textId="77777777" w:rsidR="00EF0237" w:rsidRPr="00EF0237" w:rsidRDefault="00EF0237" w:rsidP="00994B1B">
      <w:pPr>
        <w:numPr>
          <w:ilvl w:val="1"/>
          <w:numId w:val="71"/>
        </w:numPr>
        <w:rPr>
          <w:lang w:val="es-CO"/>
        </w:rPr>
      </w:pPr>
      <w:r w:rsidRPr="00EF0237">
        <w:rPr>
          <w:lang w:val="es-CO"/>
        </w:rPr>
        <w:t>Botones de acceso rápido a las secciones principales: Blog, Noticias, Eventos, etc.</w:t>
      </w:r>
    </w:p>
    <w:p w14:paraId="7527D0C1" w14:textId="77777777" w:rsidR="00EF0237" w:rsidRDefault="00EF0237" w:rsidP="00994B1B">
      <w:pPr>
        <w:numPr>
          <w:ilvl w:val="1"/>
          <w:numId w:val="71"/>
        </w:numPr>
        <w:rPr>
          <w:lang w:val="es-CO"/>
        </w:rPr>
      </w:pPr>
      <w:r w:rsidRPr="00EF0237">
        <w:rPr>
          <w:lang w:val="es-CO"/>
        </w:rPr>
        <w:t>Vista personalizada según el rol del usuario.</w:t>
      </w:r>
    </w:p>
    <w:p w14:paraId="0BB660F3" w14:textId="77777777" w:rsidR="00994B1B" w:rsidRPr="00EF0237" w:rsidRDefault="00994B1B" w:rsidP="00994B1B">
      <w:pPr>
        <w:ind w:left="1080"/>
        <w:rPr>
          <w:lang w:val="es-CO"/>
        </w:rPr>
      </w:pPr>
    </w:p>
    <w:p w14:paraId="13807A5F" w14:textId="0585A56B" w:rsidR="00EF0237" w:rsidRPr="00EF0237" w:rsidRDefault="00EF0237" w:rsidP="00EF0237">
      <w:pPr>
        <w:rPr>
          <w:lang w:val="es-CO"/>
        </w:rPr>
      </w:pPr>
    </w:p>
    <w:p w14:paraId="42E34489" w14:textId="77777777" w:rsidR="00EF0237" w:rsidRPr="00EF0237" w:rsidRDefault="00EF0237" w:rsidP="00EF0237">
      <w:pPr>
        <w:rPr>
          <w:b/>
          <w:bCs/>
          <w:lang w:val="es-CO"/>
        </w:rPr>
      </w:pPr>
      <w:r w:rsidRPr="00EF0237">
        <w:rPr>
          <w:b/>
          <w:bCs/>
          <w:lang w:val="es-CO"/>
        </w:rPr>
        <w:lastRenderedPageBreak/>
        <w:t>3. Blog</w:t>
      </w:r>
    </w:p>
    <w:p w14:paraId="485E2DB1" w14:textId="73321933" w:rsidR="00EF0237" w:rsidRPr="00EF0237" w:rsidRDefault="00EF0237" w:rsidP="00EF0237">
      <w:pPr>
        <w:pStyle w:val="Prrafodelista"/>
        <w:numPr>
          <w:ilvl w:val="0"/>
          <w:numId w:val="70"/>
        </w:numPr>
        <w:rPr>
          <w:lang w:val="es-CO"/>
        </w:rPr>
      </w:pPr>
      <w:r w:rsidRPr="00EF0237">
        <w:rPr>
          <w:b/>
          <w:bCs/>
          <w:lang w:val="es-CO"/>
        </w:rPr>
        <w:t>Descripción</w:t>
      </w:r>
      <w:r w:rsidRPr="00EF0237">
        <w:rPr>
          <w:lang w:val="es-CO"/>
        </w:rPr>
        <w:t xml:space="preserve">: Servicio que permite a los usuarios publicar, editar y eliminar publicaciones. Se utiliza el plugin </w:t>
      </w:r>
      <w:r w:rsidRPr="00EF0237">
        <w:rPr>
          <w:b/>
          <w:bCs/>
          <w:lang w:val="es-CO"/>
        </w:rPr>
        <w:t>Summernote</w:t>
      </w:r>
      <w:r w:rsidRPr="00EF0237">
        <w:rPr>
          <w:lang w:val="es-CO"/>
        </w:rPr>
        <w:t>, un editor WYSIWYG (What You See Is What You Get), para crear publicaciones con formato enriquecido, permitiendo la inclusión de texto, imágenes y otros elementos visuales.</w:t>
      </w:r>
    </w:p>
    <w:p w14:paraId="600BC7D3" w14:textId="131DDEC1" w:rsidR="00EF0237" w:rsidRPr="00EF0237" w:rsidRDefault="00EF0237" w:rsidP="00EF0237">
      <w:pPr>
        <w:pStyle w:val="Prrafodelista"/>
        <w:numPr>
          <w:ilvl w:val="0"/>
          <w:numId w:val="70"/>
        </w:numPr>
        <w:rPr>
          <w:lang w:val="es-CO"/>
        </w:rPr>
      </w:pPr>
      <w:r w:rsidRPr="00EF0237">
        <w:rPr>
          <w:b/>
          <w:bCs/>
          <w:lang w:val="es-CO"/>
        </w:rPr>
        <w:t>Tecnología</w:t>
      </w:r>
      <w:r w:rsidRPr="00EF0237">
        <w:rPr>
          <w:lang w:val="es-CO"/>
        </w:rPr>
        <w:t>: PHP, MySQL, CSS, JavaScript, Summernote</w:t>
      </w:r>
    </w:p>
    <w:p w14:paraId="3EFDD267" w14:textId="53ED7622" w:rsidR="00EF0237" w:rsidRPr="00EF0237" w:rsidRDefault="00EF0237" w:rsidP="00EF0237">
      <w:pPr>
        <w:pStyle w:val="Prrafodelista"/>
        <w:numPr>
          <w:ilvl w:val="0"/>
          <w:numId w:val="70"/>
        </w:numPr>
        <w:rPr>
          <w:lang w:val="es-CO"/>
        </w:rPr>
      </w:pPr>
      <w:r w:rsidRPr="00EF0237">
        <w:rPr>
          <w:b/>
          <w:bCs/>
          <w:lang w:val="es-CO"/>
        </w:rPr>
        <w:t>Flujo de trabajo</w:t>
      </w:r>
      <w:r w:rsidRPr="00EF0237">
        <w:rPr>
          <w:lang w:val="es-CO"/>
        </w:rPr>
        <w:t>:</w:t>
      </w:r>
    </w:p>
    <w:p w14:paraId="2A7D90B6" w14:textId="77777777" w:rsidR="00EF0237" w:rsidRPr="00EF0237" w:rsidRDefault="00EF0237" w:rsidP="00EF0237">
      <w:pPr>
        <w:numPr>
          <w:ilvl w:val="0"/>
          <w:numId w:val="66"/>
        </w:numPr>
        <w:tabs>
          <w:tab w:val="num" w:pos="720"/>
        </w:tabs>
        <w:rPr>
          <w:lang w:val="es-CO"/>
        </w:rPr>
      </w:pPr>
      <w:r w:rsidRPr="00EF0237">
        <w:rPr>
          <w:lang w:val="es-CO"/>
        </w:rPr>
        <w:t>El usuario accede a la sección de blog.</w:t>
      </w:r>
    </w:p>
    <w:p w14:paraId="2E25610C" w14:textId="77777777" w:rsidR="00EF0237" w:rsidRPr="00EF0237" w:rsidRDefault="00EF0237" w:rsidP="00EF0237">
      <w:pPr>
        <w:numPr>
          <w:ilvl w:val="0"/>
          <w:numId w:val="66"/>
        </w:numPr>
        <w:tabs>
          <w:tab w:val="num" w:pos="720"/>
        </w:tabs>
        <w:rPr>
          <w:lang w:val="es-CO"/>
        </w:rPr>
      </w:pPr>
      <w:r w:rsidRPr="00EF0237">
        <w:rPr>
          <w:lang w:val="es-CO"/>
        </w:rPr>
        <w:t xml:space="preserve">Utiliza el editor </w:t>
      </w:r>
      <w:r w:rsidRPr="00EF0237">
        <w:rPr>
          <w:b/>
          <w:bCs/>
          <w:lang w:val="es-CO"/>
        </w:rPr>
        <w:t>Summernote</w:t>
      </w:r>
      <w:r w:rsidRPr="00EF0237">
        <w:rPr>
          <w:lang w:val="es-CO"/>
        </w:rPr>
        <w:t xml:space="preserve"> para crear una nueva publicación con formato de texto enriquecido, incluyendo opciones de formato, imágenes y otros elementos multimedia.</w:t>
      </w:r>
    </w:p>
    <w:p w14:paraId="6B08D569" w14:textId="77777777" w:rsidR="00EF0237" w:rsidRPr="00EF0237" w:rsidRDefault="00EF0237" w:rsidP="00EF0237">
      <w:pPr>
        <w:numPr>
          <w:ilvl w:val="0"/>
          <w:numId w:val="66"/>
        </w:numPr>
        <w:tabs>
          <w:tab w:val="num" w:pos="720"/>
        </w:tabs>
        <w:rPr>
          <w:lang w:val="es-CO"/>
        </w:rPr>
      </w:pPr>
      <w:r w:rsidRPr="00EF0237">
        <w:rPr>
          <w:lang w:val="es-CO"/>
        </w:rPr>
        <w:t>Los usuarios pueden editar o eliminar publicaciones anteriores si son los autores.</w:t>
      </w:r>
    </w:p>
    <w:p w14:paraId="4CF004FF" w14:textId="77777777" w:rsidR="00EF0237" w:rsidRPr="00EF0237" w:rsidRDefault="00EF0237" w:rsidP="00EF0237">
      <w:pPr>
        <w:numPr>
          <w:ilvl w:val="0"/>
          <w:numId w:val="66"/>
        </w:numPr>
        <w:tabs>
          <w:tab w:val="num" w:pos="720"/>
        </w:tabs>
        <w:rPr>
          <w:lang w:val="es-CO"/>
        </w:rPr>
      </w:pPr>
      <w:r w:rsidRPr="00EF0237">
        <w:rPr>
          <w:lang w:val="es-CO"/>
        </w:rPr>
        <w:t>Los administradores tienen permisos para modificar o eliminar cualquier publicación.</w:t>
      </w:r>
    </w:p>
    <w:p w14:paraId="5404FAED" w14:textId="57269371" w:rsidR="00EF0237" w:rsidRPr="00EF0237" w:rsidRDefault="00EF0237" w:rsidP="00EF0237">
      <w:pPr>
        <w:rPr>
          <w:lang w:val="es-CO"/>
        </w:rPr>
      </w:pPr>
    </w:p>
    <w:p w14:paraId="5E1B38D0" w14:textId="77777777" w:rsidR="00EF0237" w:rsidRPr="00EF0237" w:rsidRDefault="00EF0237" w:rsidP="00EF0237">
      <w:pPr>
        <w:rPr>
          <w:b/>
          <w:bCs/>
          <w:lang w:val="es-CO"/>
        </w:rPr>
      </w:pPr>
      <w:r w:rsidRPr="00EF0237">
        <w:rPr>
          <w:b/>
          <w:bCs/>
          <w:lang w:val="es-CO"/>
        </w:rPr>
        <w:t>4. Sección de Noticias</w:t>
      </w:r>
    </w:p>
    <w:p w14:paraId="555F7C7F" w14:textId="77777777" w:rsidR="00EF0237" w:rsidRPr="00EF0237" w:rsidRDefault="00EF0237" w:rsidP="00EF0237">
      <w:pPr>
        <w:numPr>
          <w:ilvl w:val="0"/>
          <w:numId w:val="52"/>
        </w:numPr>
        <w:rPr>
          <w:lang w:val="es-CO"/>
        </w:rPr>
      </w:pPr>
      <w:r w:rsidRPr="00EF0237">
        <w:rPr>
          <w:b/>
          <w:bCs/>
          <w:lang w:val="es-CO"/>
        </w:rPr>
        <w:t>Descripción</w:t>
      </w:r>
      <w:r w:rsidRPr="00EF0237">
        <w:rPr>
          <w:lang w:val="es-CO"/>
        </w:rPr>
        <w:t>: Permite a los administradores publicar y gestionar noticias.</w:t>
      </w:r>
    </w:p>
    <w:p w14:paraId="4B37F46B" w14:textId="77777777" w:rsidR="00EF0237" w:rsidRPr="00EF0237" w:rsidRDefault="00EF0237" w:rsidP="00EF0237">
      <w:pPr>
        <w:numPr>
          <w:ilvl w:val="0"/>
          <w:numId w:val="52"/>
        </w:numPr>
        <w:rPr>
          <w:lang w:val="es-CO"/>
        </w:rPr>
      </w:pPr>
      <w:r w:rsidRPr="00EF0237">
        <w:rPr>
          <w:b/>
          <w:bCs/>
          <w:lang w:val="es-CO"/>
        </w:rPr>
        <w:t>Tecnología</w:t>
      </w:r>
      <w:r w:rsidRPr="00EF0237">
        <w:rPr>
          <w:lang w:val="es-CO"/>
        </w:rPr>
        <w:t>: PHP, MySQL, JavaScript (Datetimepicker)</w:t>
      </w:r>
    </w:p>
    <w:p w14:paraId="3CA8965F" w14:textId="77777777" w:rsidR="00EF0237" w:rsidRPr="00EF0237" w:rsidRDefault="00EF0237" w:rsidP="00EF0237">
      <w:pPr>
        <w:numPr>
          <w:ilvl w:val="0"/>
          <w:numId w:val="52"/>
        </w:numPr>
        <w:rPr>
          <w:lang w:val="es-CO"/>
        </w:rPr>
      </w:pPr>
      <w:r w:rsidRPr="00EF0237">
        <w:rPr>
          <w:b/>
          <w:bCs/>
          <w:lang w:val="es-CO"/>
        </w:rPr>
        <w:t>Flujo de trabajo</w:t>
      </w:r>
      <w:r w:rsidRPr="00EF0237">
        <w:rPr>
          <w:lang w:val="es-CO"/>
        </w:rPr>
        <w:t>:</w:t>
      </w:r>
    </w:p>
    <w:p w14:paraId="2A9D8AC3" w14:textId="77777777" w:rsidR="00EF0237" w:rsidRPr="00EF0237" w:rsidRDefault="00EF0237" w:rsidP="00EF0237">
      <w:pPr>
        <w:numPr>
          <w:ilvl w:val="1"/>
          <w:numId w:val="52"/>
        </w:numPr>
        <w:rPr>
          <w:lang w:val="es-CO"/>
        </w:rPr>
      </w:pPr>
      <w:r w:rsidRPr="00EF0237">
        <w:rPr>
          <w:lang w:val="es-CO"/>
        </w:rPr>
        <w:t>Los administradores acceden a la sección de noticias y pueden crear una nueva noticia.</w:t>
      </w:r>
    </w:p>
    <w:p w14:paraId="78E122EB" w14:textId="77777777" w:rsidR="00EF0237" w:rsidRPr="00EF0237" w:rsidRDefault="00EF0237" w:rsidP="00EF0237">
      <w:pPr>
        <w:numPr>
          <w:ilvl w:val="1"/>
          <w:numId w:val="52"/>
        </w:numPr>
        <w:rPr>
          <w:lang w:val="es-CO"/>
        </w:rPr>
      </w:pPr>
      <w:r w:rsidRPr="00EF0237">
        <w:rPr>
          <w:lang w:val="es-CO"/>
        </w:rPr>
        <w:t xml:space="preserve">Se utiliza el plugin </w:t>
      </w:r>
      <w:r w:rsidRPr="00EF0237">
        <w:rPr>
          <w:b/>
          <w:bCs/>
          <w:lang w:val="es-CO"/>
        </w:rPr>
        <w:t>Datetimepicker</w:t>
      </w:r>
      <w:r w:rsidRPr="00EF0237">
        <w:rPr>
          <w:lang w:val="es-CO"/>
        </w:rPr>
        <w:t xml:space="preserve"> para seleccionar la fecha de publicación de las noticias.</w:t>
      </w:r>
    </w:p>
    <w:p w14:paraId="70058788" w14:textId="77777777" w:rsidR="00EF0237" w:rsidRPr="00EF0237" w:rsidRDefault="00EF0237" w:rsidP="00EF0237">
      <w:pPr>
        <w:numPr>
          <w:ilvl w:val="1"/>
          <w:numId w:val="52"/>
        </w:numPr>
        <w:rPr>
          <w:lang w:val="es-CO"/>
        </w:rPr>
      </w:pPr>
      <w:r w:rsidRPr="00EF0237">
        <w:rPr>
          <w:lang w:val="es-CO"/>
        </w:rPr>
        <w:t>El sistema permite editar y eliminar noticias existentes.</w:t>
      </w:r>
    </w:p>
    <w:p w14:paraId="1F2D577B" w14:textId="77777777" w:rsidR="00EF0237" w:rsidRPr="00EF0237" w:rsidRDefault="00EF0237" w:rsidP="00EF0237">
      <w:pPr>
        <w:numPr>
          <w:ilvl w:val="0"/>
          <w:numId w:val="52"/>
        </w:numPr>
        <w:rPr>
          <w:lang w:val="es-CO"/>
        </w:rPr>
      </w:pPr>
      <w:r w:rsidRPr="00EF0237">
        <w:rPr>
          <w:b/>
          <w:bCs/>
          <w:lang w:val="es-CO"/>
        </w:rPr>
        <w:t>Seguridad</w:t>
      </w:r>
      <w:r w:rsidRPr="00EF0237">
        <w:rPr>
          <w:lang w:val="es-CO"/>
        </w:rPr>
        <w:t>:</w:t>
      </w:r>
    </w:p>
    <w:p w14:paraId="2981D2E4" w14:textId="77777777" w:rsidR="00EF0237" w:rsidRPr="00EF0237" w:rsidRDefault="00EF0237" w:rsidP="00994B1B">
      <w:pPr>
        <w:numPr>
          <w:ilvl w:val="1"/>
          <w:numId w:val="72"/>
        </w:numPr>
        <w:rPr>
          <w:lang w:val="es-CO"/>
        </w:rPr>
      </w:pPr>
      <w:r w:rsidRPr="00EF0237">
        <w:rPr>
          <w:lang w:val="es-CO"/>
        </w:rPr>
        <w:t>Solo usuarios con rol de administrador pueden crear o modificar noticias.</w:t>
      </w:r>
    </w:p>
    <w:p w14:paraId="74843A0F" w14:textId="50B4C5E7" w:rsidR="00EF0237" w:rsidRDefault="00EF0237" w:rsidP="00EF0237">
      <w:pPr>
        <w:rPr>
          <w:lang w:val="es-CO"/>
        </w:rPr>
      </w:pPr>
    </w:p>
    <w:p w14:paraId="55B6C90B" w14:textId="77777777" w:rsidR="00994B1B" w:rsidRDefault="00994B1B" w:rsidP="00EF0237">
      <w:pPr>
        <w:rPr>
          <w:lang w:val="es-CO"/>
        </w:rPr>
      </w:pPr>
    </w:p>
    <w:p w14:paraId="4E8F7C41" w14:textId="77777777" w:rsidR="00994B1B" w:rsidRDefault="00994B1B" w:rsidP="00EF0237">
      <w:pPr>
        <w:rPr>
          <w:lang w:val="es-CO"/>
        </w:rPr>
      </w:pPr>
    </w:p>
    <w:p w14:paraId="7069CE5C" w14:textId="77777777" w:rsidR="00994B1B" w:rsidRPr="00EF0237" w:rsidRDefault="00994B1B" w:rsidP="00EF0237">
      <w:pPr>
        <w:rPr>
          <w:lang w:val="es-CO"/>
        </w:rPr>
      </w:pPr>
    </w:p>
    <w:p w14:paraId="0FB44B5C" w14:textId="77777777" w:rsidR="00EF0237" w:rsidRPr="00EF0237" w:rsidRDefault="00EF0237" w:rsidP="00EF0237">
      <w:pPr>
        <w:rPr>
          <w:b/>
          <w:bCs/>
          <w:lang w:val="es-CO"/>
        </w:rPr>
      </w:pPr>
      <w:r w:rsidRPr="00EF0237">
        <w:rPr>
          <w:b/>
          <w:bCs/>
          <w:lang w:val="es-CO"/>
        </w:rPr>
        <w:lastRenderedPageBreak/>
        <w:t>5. Sección de Eventos</w:t>
      </w:r>
    </w:p>
    <w:p w14:paraId="12BBD048" w14:textId="77777777" w:rsidR="00EF0237" w:rsidRPr="00EF0237" w:rsidRDefault="00EF0237" w:rsidP="00EF0237">
      <w:pPr>
        <w:numPr>
          <w:ilvl w:val="0"/>
          <w:numId w:val="54"/>
        </w:numPr>
        <w:rPr>
          <w:lang w:val="es-CO"/>
        </w:rPr>
      </w:pPr>
      <w:r w:rsidRPr="00EF0237">
        <w:rPr>
          <w:b/>
          <w:bCs/>
          <w:lang w:val="es-CO"/>
        </w:rPr>
        <w:t>Descripción</w:t>
      </w:r>
      <w:r w:rsidRPr="00EF0237">
        <w:rPr>
          <w:lang w:val="es-CO"/>
        </w:rPr>
        <w:t>: Gestiona la creación y seguimiento de eventos, incluyendo la lista de asistencia.</w:t>
      </w:r>
    </w:p>
    <w:p w14:paraId="4A32150D" w14:textId="77777777" w:rsidR="00EF0237" w:rsidRPr="00EF0237" w:rsidRDefault="00EF0237" w:rsidP="00EF0237">
      <w:pPr>
        <w:numPr>
          <w:ilvl w:val="0"/>
          <w:numId w:val="54"/>
        </w:numPr>
        <w:rPr>
          <w:lang w:val="es-CO"/>
        </w:rPr>
      </w:pPr>
      <w:r w:rsidRPr="00EF0237">
        <w:rPr>
          <w:b/>
          <w:bCs/>
          <w:lang w:val="es-CO"/>
        </w:rPr>
        <w:t>Tecnología</w:t>
      </w:r>
      <w:r w:rsidRPr="00EF0237">
        <w:rPr>
          <w:lang w:val="es-CO"/>
        </w:rPr>
        <w:t>: PHP, MySQL, JavaScript (Datetimepicker)</w:t>
      </w:r>
    </w:p>
    <w:p w14:paraId="7E5E64B7" w14:textId="77777777" w:rsidR="00EF0237" w:rsidRPr="00EF0237" w:rsidRDefault="00EF0237" w:rsidP="00EF0237">
      <w:pPr>
        <w:numPr>
          <w:ilvl w:val="0"/>
          <w:numId w:val="54"/>
        </w:numPr>
        <w:rPr>
          <w:lang w:val="es-CO"/>
        </w:rPr>
      </w:pPr>
      <w:r w:rsidRPr="00EF0237">
        <w:rPr>
          <w:b/>
          <w:bCs/>
          <w:lang w:val="es-CO"/>
        </w:rPr>
        <w:t>Flujo de trabajo</w:t>
      </w:r>
      <w:r w:rsidRPr="00EF0237">
        <w:rPr>
          <w:lang w:val="es-CO"/>
        </w:rPr>
        <w:t>:</w:t>
      </w:r>
    </w:p>
    <w:p w14:paraId="064ACE40" w14:textId="77777777" w:rsidR="00EF0237" w:rsidRPr="00EF0237" w:rsidRDefault="00EF0237" w:rsidP="00EF0237">
      <w:pPr>
        <w:numPr>
          <w:ilvl w:val="1"/>
          <w:numId w:val="54"/>
        </w:numPr>
        <w:rPr>
          <w:lang w:val="es-CO"/>
        </w:rPr>
      </w:pPr>
      <w:r w:rsidRPr="00EF0237">
        <w:rPr>
          <w:lang w:val="es-CO"/>
        </w:rPr>
        <w:t xml:space="preserve">Los administradores crean eventos desde el panel, seleccionando la fecha y hora con </w:t>
      </w:r>
      <w:r w:rsidRPr="00EF0237">
        <w:rPr>
          <w:b/>
          <w:bCs/>
          <w:lang w:val="es-CO"/>
        </w:rPr>
        <w:t>Datetimepicker</w:t>
      </w:r>
      <w:r w:rsidRPr="00EF0237">
        <w:rPr>
          <w:lang w:val="es-CO"/>
        </w:rPr>
        <w:t>.</w:t>
      </w:r>
    </w:p>
    <w:p w14:paraId="7ED713D6" w14:textId="77777777" w:rsidR="00EF0237" w:rsidRPr="00EF0237" w:rsidRDefault="00EF0237" w:rsidP="00EF0237">
      <w:pPr>
        <w:numPr>
          <w:ilvl w:val="1"/>
          <w:numId w:val="54"/>
        </w:numPr>
        <w:rPr>
          <w:lang w:val="es-CO"/>
        </w:rPr>
      </w:pPr>
      <w:r w:rsidRPr="00EF0237">
        <w:rPr>
          <w:lang w:val="es-CO"/>
        </w:rPr>
        <w:t>Los usuarios pueden ver la lista de eventos pasados y futuros.</w:t>
      </w:r>
    </w:p>
    <w:p w14:paraId="1C20E77D" w14:textId="77777777" w:rsidR="00EF0237" w:rsidRPr="00EF0237" w:rsidRDefault="00EF0237" w:rsidP="00EF0237">
      <w:pPr>
        <w:numPr>
          <w:ilvl w:val="1"/>
          <w:numId w:val="54"/>
        </w:numPr>
        <w:rPr>
          <w:lang w:val="es-CO"/>
        </w:rPr>
      </w:pPr>
      <w:r w:rsidRPr="00EF0237">
        <w:rPr>
          <w:lang w:val="es-CO"/>
        </w:rPr>
        <w:t>Los administradores pueden registrar la asistencia de los miembros a cada evento.</w:t>
      </w:r>
    </w:p>
    <w:p w14:paraId="355D6BDF" w14:textId="77777777" w:rsidR="00EF0237" w:rsidRPr="00EF0237" w:rsidRDefault="00EF0237" w:rsidP="00EF0237">
      <w:pPr>
        <w:numPr>
          <w:ilvl w:val="0"/>
          <w:numId w:val="54"/>
        </w:numPr>
        <w:rPr>
          <w:lang w:val="es-CO"/>
        </w:rPr>
      </w:pPr>
      <w:r w:rsidRPr="00EF0237">
        <w:rPr>
          <w:b/>
          <w:bCs/>
          <w:lang w:val="es-CO"/>
        </w:rPr>
        <w:t>Interacción con el usuario</w:t>
      </w:r>
      <w:r w:rsidRPr="00EF0237">
        <w:rPr>
          <w:lang w:val="es-CO"/>
        </w:rPr>
        <w:t>:</w:t>
      </w:r>
    </w:p>
    <w:p w14:paraId="5C000C19" w14:textId="77777777" w:rsidR="00EF0237" w:rsidRPr="00EF0237" w:rsidRDefault="00EF0237" w:rsidP="00994B1B">
      <w:pPr>
        <w:numPr>
          <w:ilvl w:val="1"/>
          <w:numId w:val="73"/>
        </w:numPr>
        <w:rPr>
          <w:lang w:val="es-CO"/>
        </w:rPr>
      </w:pPr>
      <w:r w:rsidRPr="00EF0237">
        <w:rPr>
          <w:lang w:val="es-CO"/>
        </w:rPr>
        <w:t>Vista de eventos en un calendario o lista.</w:t>
      </w:r>
    </w:p>
    <w:p w14:paraId="08DCFCDE" w14:textId="77777777" w:rsidR="00EF0237" w:rsidRPr="00EF0237" w:rsidRDefault="00EF0237" w:rsidP="00994B1B">
      <w:pPr>
        <w:numPr>
          <w:ilvl w:val="1"/>
          <w:numId w:val="73"/>
        </w:numPr>
        <w:rPr>
          <w:lang w:val="es-CO"/>
        </w:rPr>
      </w:pPr>
      <w:r w:rsidRPr="00EF0237">
        <w:rPr>
          <w:lang w:val="es-CO"/>
        </w:rPr>
        <w:t>Función para marcar asistencia.</w:t>
      </w:r>
    </w:p>
    <w:p w14:paraId="20DD85B3" w14:textId="15A1F040" w:rsidR="00EF0237" w:rsidRPr="00EF0237" w:rsidRDefault="00EF0237" w:rsidP="00EF0237">
      <w:pPr>
        <w:rPr>
          <w:lang w:val="es-CO"/>
        </w:rPr>
      </w:pPr>
    </w:p>
    <w:p w14:paraId="6D5EEE94" w14:textId="77777777" w:rsidR="00EF0237" w:rsidRPr="00EF0237" w:rsidRDefault="00EF0237" w:rsidP="00EF0237">
      <w:pPr>
        <w:rPr>
          <w:b/>
          <w:bCs/>
          <w:lang w:val="es-CO"/>
        </w:rPr>
      </w:pPr>
      <w:r w:rsidRPr="00EF0237">
        <w:rPr>
          <w:b/>
          <w:bCs/>
          <w:lang w:val="es-CO"/>
        </w:rPr>
        <w:t>6. Sección de Miembros</w:t>
      </w:r>
    </w:p>
    <w:p w14:paraId="6DF399B3" w14:textId="77777777" w:rsidR="00EF0237" w:rsidRPr="00EF0237" w:rsidRDefault="00EF0237" w:rsidP="00EF0237">
      <w:pPr>
        <w:numPr>
          <w:ilvl w:val="0"/>
          <w:numId w:val="56"/>
        </w:numPr>
        <w:rPr>
          <w:lang w:val="es-CO"/>
        </w:rPr>
      </w:pPr>
      <w:r w:rsidRPr="00EF0237">
        <w:rPr>
          <w:b/>
          <w:bCs/>
          <w:lang w:val="es-CO"/>
        </w:rPr>
        <w:t>Descripción</w:t>
      </w:r>
      <w:r w:rsidRPr="00EF0237">
        <w:rPr>
          <w:lang w:val="es-CO"/>
        </w:rPr>
        <w:t>: Servicio para gestionar los miembros del sistema, disponible solo para administradores.</w:t>
      </w:r>
    </w:p>
    <w:p w14:paraId="355C64A2" w14:textId="77777777" w:rsidR="00EF0237" w:rsidRPr="00EF0237" w:rsidRDefault="00EF0237" w:rsidP="00EF0237">
      <w:pPr>
        <w:numPr>
          <w:ilvl w:val="0"/>
          <w:numId w:val="56"/>
        </w:numPr>
        <w:rPr>
          <w:lang w:val="es-CO"/>
        </w:rPr>
      </w:pPr>
      <w:r w:rsidRPr="00EF0237">
        <w:rPr>
          <w:b/>
          <w:bCs/>
          <w:lang w:val="es-CO"/>
        </w:rPr>
        <w:t>Tecnología</w:t>
      </w:r>
      <w:r w:rsidRPr="00EF0237">
        <w:rPr>
          <w:lang w:val="es-CO"/>
        </w:rPr>
        <w:t>: PHP, MySQL</w:t>
      </w:r>
    </w:p>
    <w:p w14:paraId="348D7764" w14:textId="77777777" w:rsidR="00EF0237" w:rsidRPr="00EF0237" w:rsidRDefault="00EF0237" w:rsidP="00EF0237">
      <w:pPr>
        <w:numPr>
          <w:ilvl w:val="0"/>
          <w:numId w:val="56"/>
        </w:numPr>
        <w:rPr>
          <w:lang w:val="es-CO"/>
        </w:rPr>
      </w:pPr>
      <w:r w:rsidRPr="00EF0237">
        <w:rPr>
          <w:b/>
          <w:bCs/>
          <w:lang w:val="es-CO"/>
        </w:rPr>
        <w:t>Flujo de trabajo</w:t>
      </w:r>
      <w:r w:rsidRPr="00EF0237">
        <w:rPr>
          <w:lang w:val="es-CO"/>
        </w:rPr>
        <w:t>:</w:t>
      </w:r>
    </w:p>
    <w:p w14:paraId="3229F751" w14:textId="77777777" w:rsidR="00EF0237" w:rsidRPr="00EF0237" w:rsidRDefault="00EF0237" w:rsidP="00EF0237">
      <w:pPr>
        <w:numPr>
          <w:ilvl w:val="1"/>
          <w:numId w:val="56"/>
        </w:numPr>
        <w:rPr>
          <w:lang w:val="es-CO"/>
        </w:rPr>
      </w:pPr>
      <w:r w:rsidRPr="00EF0237">
        <w:rPr>
          <w:lang w:val="es-CO"/>
        </w:rPr>
        <w:t>Los administradores pueden registrar nuevos miembros mediante un formulario.</w:t>
      </w:r>
    </w:p>
    <w:p w14:paraId="0F01BCEA" w14:textId="77777777" w:rsidR="00EF0237" w:rsidRPr="00EF0237" w:rsidRDefault="00EF0237" w:rsidP="00EF0237">
      <w:pPr>
        <w:numPr>
          <w:ilvl w:val="1"/>
          <w:numId w:val="56"/>
        </w:numPr>
        <w:rPr>
          <w:lang w:val="es-CO"/>
        </w:rPr>
      </w:pPr>
      <w:r w:rsidRPr="00EF0237">
        <w:rPr>
          <w:lang w:val="es-CO"/>
        </w:rPr>
        <w:t>Se asigna un rol al nuevo miembro durante el registro.</w:t>
      </w:r>
    </w:p>
    <w:p w14:paraId="50B9125B" w14:textId="77777777" w:rsidR="00EF0237" w:rsidRPr="00EF0237" w:rsidRDefault="00EF0237" w:rsidP="00EF0237">
      <w:pPr>
        <w:numPr>
          <w:ilvl w:val="1"/>
          <w:numId w:val="56"/>
        </w:numPr>
        <w:rPr>
          <w:lang w:val="es-CO"/>
        </w:rPr>
      </w:pPr>
      <w:r w:rsidRPr="00EF0237">
        <w:rPr>
          <w:lang w:val="es-CO"/>
        </w:rPr>
        <w:t>Los administradores también pueden buscar, editar o eliminar miembros existentes.</w:t>
      </w:r>
    </w:p>
    <w:p w14:paraId="6702137C" w14:textId="77777777" w:rsidR="00EF0237" w:rsidRPr="00EF0237" w:rsidRDefault="00EF0237" w:rsidP="00EF0237">
      <w:pPr>
        <w:numPr>
          <w:ilvl w:val="0"/>
          <w:numId w:val="56"/>
        </w:numPr>
        <w:rPr>
          <w:lang w:val="es-CO"/>
        </w:rPr>
      </w:pPr>
      <w:r w:rsidRPr="00EF0237">
        <w:rPr>
          <w:b/>
          <w:bCs/>
          <w:lang w:val="es-CO"/>
        </w:rPr>
        <w:t>Roles</w:t>
      </w:r>
      <w:r w:rsidRPr="00EF0237">
        <w:rPr>
          <w:lang w:val="es-CO"/>
        </w:rPr>
        <w:t>:</w:t>
      </w:r>
    </w:p>
    <w:p w14:paraId="55B26180" w14:textId="77777777" w:rsidR="00EF0237" w:rsidRPr="00EF0237" w:rsidRDefault="00EF0237" w:rsidP="00994B1B">
      <w:pPr>
        <w:numPr>
          <w:ilvl w:val="1"/>
          <w:numId w:val="74"/>
        </w:numPr>
        <w:rPr>
          <w:lang w:val="es-CO"/>
        </w:rPr>
      </w:pPr>
      <w:r w:rsidRPr="00EF0237">
        <w:rPr>
          <w:lang w:val="es-CO"/>
        </w:rPr>
        <w:t>Cada miembro tiene un rol asignado que define sus permisos dentro del sistema (miembro, medios y marketing, logística administrativa, etc.).</w:t>
      </w:r>
    </w:p>
    <w:p w14:paraId="37534318" w14:textId="09D86574" w:rsidR="00EF0237" w:rsidRDefault="00EF0237" w:rsidP="00EF0237">
      <w:pPr>
        <w:rPr>
          <w:lang w:val="es-CO"/>
        </w:rPr>
      </w:pPr>
    </w:p>
    <w:p w14:paraId="475A4E08" w14:textId="77777777" w:rsidR="00994B1B" w:rsidRDefault="00994B1B" w:rsidP="00EF0237">
      <w:pPr>
        <w:rPr>
          <w:lang w:val="es-CO"/>
        </w:rPr>
      </w:pPr>
    </w:p>
    <w:p w14:paraId="69B9BD59" w14:textId="77777777" w:rsidR="00994B1B" w:rsidRPr="00EF0237" w:rsidRDefault="00994B1B" w:rsidP="00EF0237">
      <w:pPr>
        <w:rPr>
          <w:lang w:val="es-CO"/>
        </w:rPr>
      </w:pPr>
    </w:p>
    <w:p w14:paraId="1041B029" w14:textId="77777777" w:rsidR="00EF0237" w:rsidRPr="00EF0237" w:rsidRDefault="00EF0237" w:rsidP="00EF0237">
      <w:pPr>
        <w:rPr>
          <w:b/>
          <w:bCs/>
          <w:lang w:val="es-CO"/>
        </w:rPr>
      </w:pPr>
      <w:r w:rsidRPr="00EF0237">
        <w:rPr>
          <w:b/>
          <w:bCs/>
          <w:lang w:val="es-CO"/>
        </w:rPr>
        <w:lastRenderedPageBreak/>
        <w:t>7. Horarios y Sesiones</w:t>
      </w:r>
    </w:p>
    <w:p w14:paraId="430FD076" w14:textId="77777777" w:rsidR="00EF0237" w:rsidRPr="00EF0237" w:rsidRDefault="00EF0237" w:rsidP="00EF0237">
      <w:pPr>
        <w:numPr>
          <w:ilvl w:val="0"/>
          <w:numId w:val="58"/>
        </w:numPr>
        <w:rPr>
          <w:lang w:val="es-CO"/>
        </w:rPr>
      </w:pPr>
      <w:r w:rsidRPr="00EF0237">
        <w:rPr>
          <w:b/>
          <w:bCs/>
          <w:lang w:val="es-CO"/>
        </w:rPr>
        <w:t>Descripción</w:t>
      </w:r>
      <w:r w:rsidRPr="00EF0237">
        <w:rPr>
          <w:lang w:val="es-CO"/>
        </w:rPr>
        <w:t>: Administra los horarios y sesiones de eventos, ofreciendo una vista detallada de los mismos.</w:t>
      </w:r>
    </w:p>
    <w:p w14:paraId="50BD2837" w14:textId="77777777" w:rsidR="00EF0237" w:rsidRPr="00EF0237" w:rsidRDefault="00EF0237" w:rsidP="00EF0237">
      <w:pPr>
        <w:numPr>
          <w:ilvl w:val="0"/>
          <w:numId w:val="58"/>
        </w:numPr>
        <w:rPr>
          <w:lang w:val="es-CO"/>
        </w:rPr>
      </w:pPr>
      <w:r w:rsidRPr="00EF0237">
        <w:rPr>
          <w:b/>
          <w:bCs/>
          <w:lang w:val="es-CO"/>
        </w:rPr>
        <w:t>Tecnología</w:t>
      </w:r>
      <w:r w:rsidRPr="00EF0237">
        <w:rPr>
          <w:lang w:val="es-CO"/>
        </w:rPr>
        <w:t>: PHP, MySQL, JavaScript (Datetimepicker)</w:t>
      </w:r>
    </w:p>
    <w:p w14:paraId="03BCAEA9" w14:textId="77777777" w:rsidR="00EF0237" w:rsidRPr="00EF0237" w:rsidRDefault="00EF0237" w:rsidP="00EF0237">
      <w:pPr>
        <w:numPr>
          <w:ilvl w:val="0"/>
          <w:numId w:val="58"/>
        </w:numPr>
        <w:rPr>
          <w:lang w:val="es-CO"/>
        </w:rPr>
      </w:pPr>
      <w:r w:rsidRPr="00EF0237">
        <w:rPr>
          <w:b/>
          <w:bCs/>
          <w:lang w:val="es-CO"/>
        </w:rPr>
        <w:t>Flujo de trabajo</w:t>
      </w:r>
      <w:r w:rsidRPr="00EF0237">
        <w:rPr>
          <w:lang w:val="es-CO"/>
        </w:rPr>
        <w:t>:</w:t>
      </w:r>
    </w:p>
    <w:p w14:paraId="7885335A" w14:textId="77777777" w:rsidR="00EF0237" w:rsidRPr="00EF0237" w:rsidRDefault="00EF0237" w:rsidP="00EF0237">
      <w:pPr>
        <w:numPr>
          <w:ilvl w:val="1"/>
          <w:numId w:val="58"/>
        </w:numPr>
        <w:rPr>
          <w:lang w:val="es-CO"/>
        </w:rPr>
      </w:pPr>
      <w:r w:rsidRPr="00EF0237">
        <w:rPr>
          <w:lang w:val="es-CO"/>
        </w:rPr>
        <w:t xml:space="preserve">Los administradores pueden crear y modificar eventos, asociándolos a una fecha y hora con </w:t>
      </w:r>
      <w:r w:rsidRPr="00EF0237">
        <w:rPr>
          <w:b/>
          <w:bCs/>
          <w:lang w:val="es-CO"/>
        </w:rPr>
        <w:t>Datetimepicker</w:t>
      </w:r>
      <w:r w:rsidRPr="00EF0237">
        <w:rPr>
          <w:lang w:val="es-CO"/>
        </w:rPr>
        <w:t>.</w:t>
      </w:r>
    </w:p>
    <w:p w14:paraId="290FF91C" w14:textId="77777777" w:rsidR="00EF0237" w:rsidRPr="00EF0237" w:rsidRDefault="00EF0237" w:rsidP="00EF0237">
      <w:pPr>
        <w:numPr>
          <w:ilvl w:val="1"/>
          <w:numId w:val="58"/>
        </w:numPr>
        <w:rPr>
          <w:lang w:val="es-CO"/>
        </w:rPr>
      </w:pPr>
      <w:r w:rsidRPr="00EF0237">
        <w:rPr>
          <w:lang w:val="es-CO"/>
        </w:rPr>
        <w:t>Los usuarios pueden visualizar los próximos eventos en un tablero o calendario.</w:t>
      </w:r>
    </w:p>
    <w:p w14:paraId="64D472EC" w14:textId="77777777" w:rsidR="00EF0237" w:rsidRPr="00EF0237" w:rsidRDefault="00EF0237" w:rsidP="00EF0237">
      <w:pPr>
        <w:numPr>
          <w:ilvl w:val="1"/>
          <w:numId w:val="58"/>
        </w:numPr>
        <w:rPr>
          <w:lang w:val="es-CO"/>
        </w:rPr>
      </w:pPr>
      <w:r w:rsidRPr="00EF0237">
        <w:rPr>
          <w:lang w:val="es-CO"/>
        </w:rPr>
        <w:t>El sistema registra información sobre los eventos pasados y su asistencia.</w:t>
      </w:r>
    </w:p>
    <w:p w14:paraId="4549BA13" w14:textId="77777777" w:rsidR="00EF0237" w:rsidRPr="00EF0237" w:rsidRDefault="00EF0237" w:rsidP="00EF0237">
      <w:pPr>
        <w:numPr>
          <w:ilvl w:val="0"/>
          <w:numId w:val="58"/>
        </w:numPr>
        <w:rPr>
          <w:lang w:val="es-CO"/>
        </w:rPr>
      </w:pPr>
      <w:r w:rsidRPr="00EF0237">
        <w:rPr>
          <w:b/>
          <w:bCs/>
          <w:lang w:val="es-CO"/>
        </w:rPr>
        <w:t>Interacción con el usuario</w:t>
      </w:r>
      <w:r w:rsidRPr="00EF0237">
        <w:rPr>
          <w:lang w:val="es-CO"/>
        </w:rPr>
        <w:t>:</w:t>
      </w:r>
    </w:p>
    <w:p w14:paraId="38744BC9" w14:textId="77777777" w:rsidR="00EF0237" w:rsidRPr="00EF0237" w:rsidRDefault="00EF0237" w:rsidP="00994B1B">
      <w:pPr>
        <w:numPr>
          <w:ilvl w:val="1"/>
          <w:numId w:val="77"/>
        </w:numPr>
        <w:rPr>
          <w:lang w:val="es-CO"/>
        </w:rPr>
      </w:pPr>
      <w:r w:rsidRPr="00EF0237">
        <w:rPr>
          <w:lang w:val="es-CO"/>
        </w:rPr>
        <w:t>Visualización de eventos en un formato claro y accesible.</w:t>
      </w:r>
    </w:p>
    <w:p w14:paraId="608C3289" w14:textId="22318B38" w:rsidR="00EF0237" w:rsidRPr="00EF0237" w:rsidRDefault="00EF0237" w:rsidP="00EF0237">
      <w:pPr>
        <w:rPr>
          <w:lang w:val="es-CO"/>
        </w:rPr>
      </w:pPr>
    </w:p>
    <w:p w14:paraId="7D7BADC6" w14:textId="77777777" w:rsidR="00EF0237" w:rsidRPr="00EF0237" w:rsidRDefault="00EF0237" w:rsidP="00EF0237">
      <w:pPr>
        <w:rPr>
          <w:b/>
          <w:bCs/>
          <w:lang w:val="es-CO"/>
        </w:rPr>
      </w:pPr>
      <w:r w:rsidRPr="00EF0237">
        <w:rPr>
          <w:b/>
          <w:bCs/>
          <w:lang w:val="es-CO"/>
        </w:rPr>
        <w:t>8. Menú de Perfil</w:t>
      </w:r>
    </w:p>
    <w:p w14:paraId="0CC67660" w14:textId="77777777" w:rsidR="00EF0237" w:rsidRPr="00EF0237" w:rsidRDefault="00EF0237" w:rsidP="00EF0237">
      <w:pPr>
        <w:numPr>
          <w:ilvl w:val="0"/>
          <w:numId w:val="60"/>
        </w:numPr>
        <w:rPr>
          <w:lang w:val="es-CO"/>
        </w:rPr>
      </w:pPr>
      <w:r w:rsidRPr="00EF0237">
        <w:rPr>
          <w:b/>
          <w:bCs/>
          <w:lang w:val="es-CO"/>
        </w:rPr>
        <w:t>Descripción</w:t>
      </w:r>
      <w:r w:rsidRPr="00EF0237">
        <w:rPr>
          <w:lang w:val="es-CO"/>
        </w:rPr>
        <w:t>: Permite a los usuarios cambiar su imagen de perfil, contraseña y nombre de usuario.</w:t>
      </w:r>
    </w:p>
    <w:p w14:paraId="34B7F4A7" w14:textId="77777777" w:rsidR="00EF0237" w:rsidRPr="00EF0237" w:rsidRDefault="00EF0237" w:rsidP="00EF0237">
      <w:pPr>
        <w:numPr>
          <w:ilvl w:val="0"/>
          <w:numId w:val="60"/>
        </w:numPr>
        <w:rPr>
          <w:lang w:val="es-CO"/>
        </w:rPr>
      </w:pPr>
      <w:r w:rsidRPr="00EF0237">
        <w:rPr>
          <w:b/>
          <w:bCs/>
          <w:lang w:val="es-CO"/>
        </w:rPr>
        <w:t>Tecnología</w:t>
      </w:r>
      <w:r w:rsidRPr="00EF0237">
        <w:rPr>
          <w:lang w:val="es-CO"/>
        </w:rPr>
        <w:t>: PHP, MySQL, CSS</w:t>
      </w:r>
    </w:p>
    <w:p w14:paraId="103171DA" w14:textId="77777777" w:rsidR="00EF0237" w:rsidRPr="00EF0237" w:rsidRDefault="00EF0237" w:rsidP="00EF0237">
      <w:pPr>
        <w:numPr>
          <w:ilvl w:val="0"/>
          <w:numId w:val="60"/>
        </w:numPr>
        <w:rPr>
          <w:lang w:val="es-CO"/>
        </w:rPr>
      </w:pPr>
      <w:r w:rsidRPr="00EF0237">
        <w:rPr>
          <w:b/>
          <w:bCs/>
          <w:lang w:val="es-CO"/>
        </w:rPr>
        <w:t>Flujo de trabajo</w:t>
      </w:r>
      <w:r w:rsidRPr="00EF0237">
        <w:rPr>
          <w:lang w:val="es-CO"/>
        </w:rPr>
        <w:t>:</w:t>
      </w:r>
    </w:p>
    <w:p w14:paraId="53E9811A" w14:textId="77777777" w:rsidR="00EF0237" w:rsidRPr="00EF0237" w:rsidRDefault="00EF0237" w:rsidP="00EF0237">
      <w:pPr>
        <w:numPr>
          <w:ilvl w:val="1"/>
          <w:numId w:val="60"/>
        </w:numPr>
        <w:rPr>
          <w:lang w:val="es-CO"/>
        </w:rPr>
      </w:pPr>
      <w:r w:rsidRPr="00EF0237">
        <w:rPr>
          <w:lang w:val="es-CO"/>
        </w:rPr>
        <w:t>El usuario accede a su perfil y tiene la opción de actualizar su información.</w:t>
      </w:r>
    </w:p>
    <w:p w14:paraId="400A922B" w14:textId="77777777" w:rsidR="00EF0237" w:rsidRPr="00EF0237" w:rsidRDefault="00EF0237" w:rsidP="00EF0237">
      <w:pPr>
        <w:numPr>
          <w:ilvl w:val="1"/>
          <w:numId w:val="60"/>
        </w:numPr>
        <w:rPr>
          <w:lang w:val="es-CO"/>
        </w:rPr>
      </w:pPr>
      <w:r w:rsidRPr="00EF0237">
        <w:rPr>
          <w:lang w:val="es-CO"/>
        </w:rPr>
        <w:t>Al cambiar la imagen de perfil, la nueva imagen se carga en el servidor y se actualiza en la base de datos.</w:t>
      </w:r>
    </w:p>
    <w:p w14:paraId="70965FA6" w14:textId="77777777" w:rsidR="00EF0237" w:rsidRPr="00EF0237" w:rsidRDefault="00EF0237" w:rsidP="00EF0237">
      <w:pPr>
        <w:numPr>
          <w:ilvl w:val="1"/>
          <w:numId w:val="60"/>
        </w:numPr>
        <w:rPr>
          <w:lang w:val="es-CO"/>
        </w:rPr>
      </w:pPr>
      <w:r w:rsidRPr="00EF0237">
        <w:rPr>
          <w:lang w:val="es-CO"/>
        </w:rPr>
        <w:t>Cambios de contraseña y nombre de usuario también se reflejan en la base de datos.</w:t>
      </w:r>
    </w:p>
    <w:p w14:paraId="6331CBFF" w14:textId="100734EC" w:rsidR="00EF0237" w:rsidRDefault="00EF0237" w:rsidP="00EF0237">
      <w:pPr>
        <w:rPr>
          <w:b/>
          <w:bCs/>
          <w:lang w:val="es-CO"/>
        </w:rPr>
      </w:pPr>
    </w:p>
    <w:p w14:paraId="0A08B25A" w14:textId="77777777" w:rsidR="00994B1B" w:rsidRDefault="00994B1B" w:rsidP="00EF0237">
      <w:pPr>
        <w:rPr>
          <w:b/>
          <w:bCs/>
          <w:lang w:val="es-CO"/>
        </w:rPr>
      </w:pPr>
    </w:p>
    <w:p w14:paraId="6F28B059" w14:textId="77777777" w:rsidR="00994B1B" w:rsidRDefault="00994B1B" w:rsidP="00EF0237">
      <w:pPr>
        <w:rPr>
          <w:b/>
          <w:bCs/>
          <w:lang w:val="es-CO"/>
        </w:rPr>
      </w:pPr>
    </w:p>
    <w:p w14:paraId="73AA116E" w14:textId="77777777" w:rsidR="00994B1B" w:rsidRDefault="00994B1B" w:rsidP="00EF0237">
      <w:pPr>
        <w:rPr>
          <w:lang w:val="es-CO"/>
        </w:rPr>
      </w:pPr>
    </w:p>
    <w:p w14:paraId="5FC8F2BE" w14:textId="77777777" w:rsidR="00994B1B" w:rsidRDefault="00994B1B" w:rsidP="00EF0237">
      <w:pPr>
        <w:rPr>
          <w:lang w:val="es-CO"/>
        </w:rPr>
      </w:pPr>
    </w:p>
    <w:p w14:paraId="62318E6B" w14:textId="77777777" w:rsidR="00994B1B" w:rsidRPr="00EF0237" w:rsidRDefault="00994B1B" w:rsidP="00EF0237">
      <w:pPr>
        <w:rPr>
          <w:lang w:val="es-CO"/>
        </w:rPr>
      </w:pPr>
    </w:p>
    <w:p w14:paraId="086BE6EF" w14:textId="77777777" w:rsidR="00EF0237" w:rsidRPr="00EF0237" w:rsidRDefault="00EF0237" w:rsidP="00EF0237">
      <w:pPr>
        <w:rPr>
          <w:b/>
          <w:bCs/>
          <w:lang w:val="es-CO"/>
        </w:rPr>
      </w:pPr>
      <w:r w:rsidRPr="00EF0237">
        <w:rPr>
          <w:b/>
          <w:bCs/>
          <w:lang w:val="es-CO"/>
        </w:rPr>
        <w:lastRenderedPageBreak/>
        <w:t>9. Buscador</w:t>
      </w:r>
    </w:p>
    <w:p w14:paraId="2E870484" w14:textId="77777777" w:rsidR="00EF0237" w:rsidRPr="00EF0237" w:rsidRDefault="00EF0237" w:rsidP="00EF0237">
      <w:pPr>
        <w:numPr>
          <w:ilvl w:val="0"/>
          <w:numId w:val="62"/>
        </w:numPr>
        <w:rPr>
          <w:lang w:val="es-CO"/>
        </w:rPr>
      </w:pPr>
      <w:r w:rsidRPr="00EF0237">
        <w:rPr>
          <w:b/>
          <w:bCs/>
          <w:lang w:val="es-CO"/>
        </w:rPr>
        <w:t>Descripción</w:t>
      </w:r>
      <w:r w:rsidRPr="00EF0237">
        <w:rPr>
          <w:lang w:val="es-CO"/>
        </w:rPr>
        <w:t>: Servicio que permite buscar publicaciones en el blog mediante palabras clave.</w:t>
      </w:r>
    </w:p>
    <w:p w14:paraId="0CC4FD72" w14:textId="77777777" w:rsidR="00EF0237" w:rsidRPr="00EF0237" w:rsidRDefault="00EF0237" w:rsidP="00EF0237">
      <w:pPr>
        <w:numPr>
          <w:ilvl w:val="0"/>
          <w:numId w:val="62"/>
        </w:numPr>
        <w:rPr>
          <w:lang w:val="es-CO"/>
        </w:rPr>
      </w:pPr>
      <w:r w:rsidRPr="00EF0237">
        <w:rPr>
          <w:b/>
          <w:bCs/>
          <w:lang w:val="es-CO"/>
        </w:rPr>
        <w:t>Tecnología</w:t>
      </w:r>
      <w:r w:rsidRPr="00EF0237">
        <w:rPr>
          <w:lang w:val="es-CO"/>
        </w:rPr>
        <w:t>: PHP, MySQL</w:t>
      </w:r>
    </w:p>
    <w:p w14:paraId="7C3BA872" w14:textId="77777777" w:rsidR="00EF0237" w:rsidRPr="00EF0237" w:rsidRDefault="00EF0237" w:rsidP="00EF0237">
      <w:pPr>
        <w:numPr>
          <w:ilvl w:val="0"/>
          <w:numId w:val="62"/>
        </w:numPr>
        <w:rPr>
          <w:lang w:val="es-CO"/>
        </w:rPr>
      </w:pPr>
      <w:r w:rsidRPr="00EF0237">
        <w:rPr>
          <w:b/>
          <w:bCs/>
          <w:lang w:val="es-CO"/>
        </w:rPr>
        <w:t>Flujo de trabajo</w:t>
      </w:r>
      <w:r w:rsidRPr="00EF0237">
        <w:rPr>
          <w:lang w:val="es-CO"/>
        </w:rPr>
        <w:t>:</w:t>
      </w:r>
    </w:p>
    <w:p w14:paraId="17BA19CC" w14:textId="77777777" w:rsidR="00EF0237" w:rsidRPr="00EF0237" w:rsidRDefault="00EF0237" w:rsidP="00EF0237">
      <w:pPr>
        <w:numPr>
          <w:ilvl w:val="1"/>
          <w:numId w:val="62"/>
        </w:numPr>
        <w:rPr>
          <w:lang w:val="es-CO"/>
        </w:rPr>
      </w:pPr>
      <w:r w:rsidRPr="00EF0237">
        <w:rPr>
          <w:lang w:val="es-CO"/>
        </w:rPr>
        <w:t>El usuario introduce una palabra clave en el campo de búsqueda.</w:t>
      </w:r>
    </w:p>
    <w:p w14:paraId="597C6EAA" w14:textId="77777777" w:rsidR="00EF0237" w:rsidRPr="00EF0237" w:rsidRDefault="00EF0237" w:rsidP="00EF0237">
      <w:pPr>
        <w:numPr>
          <w:ilvl w:val="1"/>
          <w:numId w:val="62"/>
        </w:numPr>
        <w:rPr>
          <w:lang w:val="es-CO"/>
        </w:rPr>
      </w:pPr>
      <w:r w:rsidRPr="00EF0237">
        <w:rPr>
          <w:lang w:val="es-CO"/>
        </w:rPr>
        <w:t>El sistema realiza una consulta a la base de datos para encontrar publicaciones que coincidan con la palabra clave.</w:t>
      </w:r>
    </w:p>
    <w:p w14:paraId="15AE5B82" w14:textId="77777777" w:rsidR="00EF0237" w:rsidRPr="00EF0237" w:rsidRDefault="00EF0237" w:rsidP="00EF0237">
      <w:pPr>
        <w:numPr>
          <w:ilvl w:val="1"/>
          <w:numId w:val="62"/>
        </w:numPr>
        <w:rPr>
          <w:lang w:val="es-CO"/>
        </w:rPr>
      </w:pPr>
      <w:r w:rsidRPr="00EF0237">
        <w:rPr>
          <w:lang w:val="es-CO"/>
        </w:rPr>
        <w:t>Los resultados se muestran en una lista ordenada.</w:t>
      </w:r>
    </w:p>
    <w:p w14:paraId="5CF94558" w14:textId="77777777" w:rsidR="00EF0237" w:rsidRPr="00EF0237" w:rsidRDefault="00EF0237" w:rsidP="00EF0237">
      <w:pPr>
        <w:numPr>
          <w:ilvl w:val="0"/>
          <w:numId w:val="62"/>
        </w:numPr>
        <w:rPr>
          <w:lang w:val="es-CO"/>
        </w:rPr>
      </w:pPr>
      <w:r w:rsidRPr="00EF0237">
        <w:rPr>
          <w:b/>
          <w:bCs/>
          <w:lang w:val="es-CO"/>
        </w:rPr>
        <w:t>Optimización</w:t>
      </w:r>
      <w:r w:rsidRPr="00EF0237">
        <w:rPr>
          <w:lang w:val="es-CO"/>
        </w:rPr>
        <w:t>:</w:t>
      </w:r>
    </w:p>
    <w:p w14:paraId="13DF7B2F" w14:textId="77584386" w:rsidR="00E84F1A" w:rsidRPr="00391A2B" w:rsidRDefault="00EF0237" w:rsidP="00C544F8">
      <w:pPr>
        <w:numPr>
          <w:ilvl w:val="1"/>
          <w:numId w:val="75"/>
        </w:numPr>
        <w:rPr>
          <w:lang w:val="es-CO"/>
        </w:rPr>
      </w:pPr>
      <w:r w:rsidRPr="00EF0237">
        <w:rPr>
          <w:lang w:val="es-CO"/>
        </w:rPr>
        <w:t>Búsqueda rápida y eficiente, incluso con un gran número de publicaciones.</w:t>
      </w:r>
    </w:p>
    <w:p w14:paraId="7C665704" w14:textId="77777777" w:rsidR="00E84F1A" w:rsidRPr="00043080" w:rsidRDefault="00E84F1A" w:rsidP="00E84F1A">
      <w:pPr>
        <w:rPr>
          <w:noProof/>
          <w:lang w:val="es-CO"/>
        </w:rPr>
      </w:pPr>
    </w:p>
    <w:p w14:paraId="7D25273D" w14:textId="107A24DA" w:rsidR="00E84F1A" w:rsidRDefault="00391A2B" w:rsidP="00E84F1A">
      <w:pPr>
        <w:pStyle w:val="Ttulo2"/>
        <w:rPr>
          <w:noProof/>
        </w:rPr>
      </w:pPr>
      <w:r w:rsidRPr="00391A2B">
        <w:rPr>
          <w:noProof/>
        </w:rPr>
        <w:t>Diseño de Datos</w:t>
      </w:r>
    </w:p>
    <w:p w14:paraId="7EBBCEEB" w14:textId="77777777" w:rsidR="00391A2B" w:rsidRPr="00391A2B" w:rsidRDefault="00391A2B" w:rsidP="00391A2B">
      <w:pPr>
        <w:rPr>
          <w:lang w:val="es-CO"/>
        </w:rPr>
      </w:pPr>
      <w:r w:rsidRPr="00391A2B">
        <w:rPr>
          <w:lang w:val="es-CO"/>
        </w:rPr>
        <w:t xml:space="preserve">El diseño de datos del proyecto </w:t>
      </w:r>
      <w:r w:rsidRPr="00391A2B">
        <w:rPr>
          <w:b/>
          <w:bCs/>
          <w:lang w:val="es-CO"/>
        </w:rPr>
        <w:t>SyncCircle</w:t>
      </w:r>
      <w:r w:rsidRPr="00391A2B">
        <w:rPr>
          <w:lang w:val="es-CO"/>
        </w:rPr>
        <w:t xml:space="preserve"> está estructurado de manera que soporte las funcionalidades principales del sistema, tales como la gestión de usuarios, la publicación de blogs, la creación de eventos, el registro de asistencia y la gestión de notificaciones. La base de datos, creada en </w:t>
      </w:r>
      <w:r w:rsidRPr="00391A2B">
        <w:rPr>
          <w:b/>
          <w:bCs/>
          <w:lang w:val="es-CO"/>
        </w:rPr>
        <w:t>MySQL</w:t>
      </w:r>
      <w:r w:rsidRPr="00391A2B">
        <w:rPr>
          <w:lang w:val="es-CO"/>
        </w:rPr>
        <w:t>, está compuesta por diversas tablas que permiten organizar y gestionar la información de manera eficiente. A continuación, se describe la estructura de las principales tablas de la base de datos:</w:t>
      </w:r>
    </w:p>
    <w:p w14:paraId="05FE0BA1" w14:textId="77777777" w:rsidR="00391A2B" w:rsidRPr="00391A2B" w:rsidRDefault="00391A2B" w:rsidP="00391A2B">
      <w:pPr>
        <w:rPr>
          <w:b/>
          <w:bCs/>
          <w:lang w:val="es-CO"/>
        </w:rPr>
      </w:pPr>
      <w:r w:rsidRPr="00391A2B">
        <w:rPr>
          <w:b/>
          <w:bCs/>
          <w:lang w:val="es-CO"/>
        </w:rPr>
        <w:t>1. Tabla attendance (Asistencia)</w:t>
      </w:r>
    </w:p>
    <w:p w14:paraId="7E10D582" w14:textId="77777777" w:rsidR="00391A2B" w:rsidRPr="00391A2B" w:rsidRDefault="00391A2B" w:rsidP="00391A2B">
      <w:pPr>
        <w:rPr>
          <w:lang w:val="es-CO"/>
        </w:rPr>
      </w:pPr>
      <w:r w:rsidRPr="00391A2B">
        <w:rPr>
          <w:lang w:val="es-CO"/>
        </w:rPr>
        <w:t>Esta tabla almacena la asistencia de los miembros a los diferentes eventos o sesiones.</w:t>
      </w:r>
    </w:p>
    <w:p w14:paraId="66DBDB01" w14:textId="77777777" w:rsidR="00391A2B" w:rsidRPr="00391A2B" w:rsidRDefault="00391A2B" w:rsidP="00391A2B">
      <w:pPr>
        <w:numPr>
          <w:ilvl w:val="0"/>
          <w:numId w:val="78"/>
        </w:numPr>
        <w:rPr>
          <w:lang w:val="es-CO"/>
        </w:rPr>
      </w:pPr>
      <w:r w:rsidRPr="00391A2B">
        <w:rPr>
          <w:b/>
          <w:bCs/>
          <w:lang w:val="es-CO"/>
        </w:rPr>
        <w:t>Campos:</w:t>
      </w:r>
    </w:p>
    <w:p w14:paraId="1B6D9C18" w14:textId="77777777" w:rsidR="00391A2B" w:rsidRPr="00391A2B" w:rsidRDefault="00391A2B" w:rsidP="00391A2B">
      <w:pPr>
        <w:numPr>
          <w:ilvl w:val="1"/>
          <w:numId w:val="84"/>
        </w:numPr>
        <w:rPr>
          <w:lang w:val="es-CO"/>
        </w:rPr>
      </w:pPr>
      <w:r w:rsidRPr="00391A2B">
        <w:rPr>
          <w:lang w:val="es-CO"/>
        </w:rPr>
        <w:t>attendance_id: Identificador único de la asistencia.</w:t>
      </w:r>
    </w:p>
    <w:p w14:paraId="5709F951" w14:textId="77777777" w:rsidR="00391A2B" w:rsidRPr="00391A2B" w:rsidRDefault="00391A2B" w:rsidP="00391A2B">
      <w:pPr>
        <w:numPr>
          <w:ilvl w:val="1"/>
          <w:numId w:val="84"/>
        </w:numPr>
        <w:rPr>
          <w:lang w:val="es-CO"/>
        </w:rPr>
      </w:pPr>
      <w:r w:rsidRPr="00391A2B">
        <w:rPr>
          <w:lang w:val="es-CO"/>
        </w:rPr>
        <w:t>session_id: Identificador de la sesión o evento.</w:t>
      </w:r>
    </w:p>
    <w:p w14:paraId="34AE85E6" w14:textId="77777777" w:rsidR="00391A2B" w:rsidRDefault="00391A2B" w:rsidP="00391A2B">
      <w:pPr>
        <w:numPr>
          <w:ilvl w:val="1"/>
          <w:numId w:val="84"/>
        </w:numPr>
        <w:rPr>
          <w:lang w:val="es-CO"/>
        </w:rPr>
      </w:pPr>
      <w:r w:rsidRPr="00391A2B">
        <w:rPr>
          <w:lang w:val="es-CO"/>
        </w:rPr>
        <w:t>id_array: Cadena que almacena los identificadores de los asistentes.</w:t>
      </w:r>
    </w:p>
    <w:p w14:paraId="694A80A3" w14:textId="77777777" w:rsidR="00391A2B" w:rsidRDefault="00391A2B" w:rsidP="00391A2B">
      <w:pPr>
        <w:rPr>
          <w:lang w:val="es-CO"/>
        </w:rPr>
      </w:pPr>
    </w:p>
    <w:p w14:paraId="2D55DEED" w14:textId="77777777" w:rsidR="00391A2B" w:rsidRDefault="00391A2B" w:rsidP="00391A2B">
      <w:pPr>
        <w:rPr>
          <w:lang w:val="es-CO"/>
        </w:rPr>
      </w:pPr>
    </w:p>
    <w:p w14:paraId="449D9101" w14:textId="77777777" w:rsidR="00391A2B" w:rsidRDefault="00391A2B" w:rsidP="00391A2B">
      <w:pPr>
        <w:rPr>
          <w:lang w:val="es-CO"/>
        </w:rPr>
      </w:pPr>
    </w:p>
    <w:p w14:paraId="3E77C23D" w14:textId="77777777" w:rsidR="00391A2B" w:rsidRDefault="00391A2B" w:rsidP="00391A2B">
      <w:pPr>
        <w:rPr>
          <w:lang w:val="es-CO"/>
        </w:rPr>
      </w:pPr>
    </w:p>
    <w:p w14:paraId="673689BE" w14:textId="77777777" w:rsidR="00391A2B" w:rsidRPr="00391A2B" w:rsidRDefault="00391A2B" w:rsidP="00391A2B">
      <w:pPr>
        <w:rPr>
          <w:lang w:val="es-CO"/>
        </w:rPr>
      </w:pPr>
    </w:p>
    <w:p w14:paraId="26538A7E" w14:textId="77777777" w:rsidR="00391A2B" w:rsidRPr="00391A2B" w:rsidRDefault="00391A2B" w:rsidP="00391A2B">
      <w:pPr>
        <w:rPr>
          <w:b/>
          <w:bCs/>
          <w:lang w:val="es-CO"/>
        </w:rPr>
      </w:pPr>
      <w:r w:rsidRPr="00391A2B">
        <w:rPr>
          <w:b/>
          <w:bCs/>
          <w:lang w:val="es-CO"/>
        </w:rPr>
        <w:lastRenderedPageBreak/>
        <w:t>2. Tabla blog_posts (Publicaciones del Blog)</w:t>
      </w:r>
    </w:p>
    <w:p w14:paraId="6DF4D79E" w14:textId="77777777" w:rsidR="00391A2B" w:rsidRPr="00391A2B" w:rsidRDefault="00391A2B" w:rsidP="00391A2B">
      <w:pPr>
        <w:rPr>
          <w:lang w:val="es-CO"/>
        </w:rPr>
      </w:pPr>
      <w:r w:rsidRPr="00391A2B">
        <w:rPr>
          <w:lang w:val="es-CO"/>
        </w:rPr>
        <w:t>Gestiona las publicaciones realizadas por los usuarios dentro del blog.</w:t>
      </w:r>
    </w:p>
    <w:p w14:paraId="6500AC0D" w14:textId="77777777" w:rsidR="00391A2B" w:rsidRPr="00391A2B" w:rsidRDefault="00391A2B" w:rsidP="00391A2B">
      <w:pPr>
        <w:numPr>
          <w:ilvl w:val="0"/>
          <w:numId w:val="79"/>
        </w:numPr>
        <w:rPr>
          <w:lang w:val="es-CO"/>
        </w:rPr>
      </w:pPr>
      <w:r w:rsidRPr="00391A2B">
        <w:rPr>
          <w:b/>
          <w:bCs/>
          <w:lang w:val="es-CO"/>
        </w:rPr>
        <w:t>Campos:</w:t>
      </w:r>
    </w:p>
    <w:p w14:paraId="65D55F0A" w14:textId="77777777" w:rsidR="00391A2B" w:rsidRPr="00391A2B" w:rsidRDefault="00391A2B" w:rsidP="00391A2B">
      <w:pPr>
        <w:numPr>
          <w:ilvl w:val="1"/>
          <w:numId w:val="85"/>
        </w:numPr>
        <w:rPr>
          <w:lang w:val="es-CO"/>
        </w:rPr>
      </w:pPr>
      <w:r w:rsidRPr="00391A2B">
        <w:rPr>
          <w:lang w:val="es-CO"/>
        </w:rPr>
        <w:t>id: Identificador único de la publicación.</w:t>
      </w:r>
    </w:p>
    <w:p w14:paraId="45ABE730" w14:textId="77777777" w:rsidR="00391A2B" w:rsidRPr="00391A2B" w:rsidRDefault="00391A2B" w:rsidP="00391A2B">
      <w:pPr>
        <w:numPr>
          <w:ilvl w:val="1"/>
          <w:numId w:val="85"/>
        </w:numPr>
        <w:rPr>
          <w:lang w:val="es-CO"/>
        </w:rPr>
      </w:pPr>
      <w:r w:rsidRPr="00391A2B">
        <w:rPr>
          <w:lang w:val="es-CO"/>
        </w:rPr>
        <w:t>postTitle: Título de la publicación.</w:t>
      </w:r>
    </w:p>
    <w:p w14:paraId="6ED0ED22" w14:textId="77777777" w:rsidR="00391A2B" w:rsidRPr="00391A2B" w:rsidRDefault="00391A2B" w:rsidP="00391A2B">
      <w:pPr>
        <w:numPr>
          <w:ilvl w:val="1"/>
          <w:numId w:val="85"/>
        </w:numPr>
        <w:rPr>
          <w:lang w:val="es-CO"/>
        </w:rPr>
      </w:pPr>
      <w:r w:rsidRPr="00391A2B">
        <w:rPr>
          <w:lang w:val="es-CO"/>
        </w:rPr>
        <w:t>description: Descripción breve de la publicación.</w:t>
      </w:r>
    </w:p>
    <w:p w14:paraId="6026233E" w14:textId="77777777" w:rsidR="00391A2B" w:rsidRPr="00391A2B" w:rsidRDefault="00391A2B" w:rsidP="00391A2B">
      <w:pPr>
        <w:numPr>
          <w:ilvl w:val="1"/>
          <w:numId w:val="85"/>
        </w:numPr>
        <w:rPr>
          <w:lang w:val="es-CO"/>
        </w:rPr>
      </w:pPr>
      <w:r w:rsidRPr="00391A2B">
        <w:rPr>
          <w:lang w:val="es-CO"/>
        </w:rPr>
        <w:t>content: Contenido completo de la publicación.</w:t>
      </w:r>
    </w:p>
    <w:p w14:paraId="3222DEF6" w14:textId="77777777" w:rsidR="00391A2B" w:rsidRPr="00391A2B" w:rsidRDefault="00391A2B" w:rsidP="00391A2B">
      <w:pPr>
        <w:numPr>
          <w:ilvl w:val="1"/>
          <w:numId w:val="85"/>
        </w:numPr>
        <w:rPr>
          <w:lang w:val="es-CO"/>
        </w:rPr>
      </w:pPr>
      <w:r w:rsidRPr="00391A2B">
        <w:rPr>
          <w:lang w:val="es-CO"/>
        </w:rPr>
        <w:t>post_date: Fecha y hora de la publicación.</w:t>
      </w:r>
    </w:p>
    <w:p w14:paraId="7ED04A3F" w14:textId="77777777" w:rsidR="00391A2B" w:rsidRPr="00391A2B" w:rsidRDefault="00391A2B" w:rsidP="00391A2B">
      <w:pPr>
        <w:numPr>
          <w:ilvl w:val="1"/>
          <w:numId w:val="85"/>
        </w:numPr>
        <w:rPr>
          <w:lang w:val="es-CO"/>
        </w:rPr>
      </w:pPr>
      <w:r w:rsidRPr="00391A2B">
        <w:rPr>
          <w:lang w:val="es-CO"/>
        </w:rPr>
        <w:t>auther: Autor de la publicación.</w:t>
      </w:r>
    </w:p>
    <w:p w14:paraId="17BD4CA6" w14:textId="77777777" w:rsidR="00391A2B" w:rsidRDefault="00391A2B" w:rsidP="00391A2B">
      <w:pPr>
        <w:numPr>
          <w:ilvl w:val="1"/>
          <w:numId w:val="85"/>
        </w:numPr>
        <w:rPr>
          <w:lang w:val="es-CO"/>
        </w:rPr>
      </w:pPr>
      <w:r w:rsidRPr="00391A2B">
        <w:rPr>
          <w:lang w:val="es-CO"/>
        </w:rPr>
        <w:t>catinfo: Información adicional sobre la categoría de la publicación.</w:t>
      </w:r>
    </w:p>
    <w:p w14:paraId="4405EEA8" w14:textId="77777777" w:rsidR="00391A2B" w:rsidRPr="00391A2B" w:rsidRDefault="00391A2B" w:rsidP="00391A2B">
      <w:pPr>
        <w:rPr>
          <w:lang w:val="es-CO"/>
        </w:rPr>
      </w:pPr>
    </w:p>
    <w:p w14:paraId="54323639" w14:textId="77777777" w:rsidR="00391A2B" w:rsidRPr="00391A2B" w:rsidRDefault="00391A2B" w:rsidP="00391A2B">
      <w:pPr>
        <w:rPr>
          <w:b/>
          <w:bCs/>
          <w:lang w:val="es-CO"/>
        </w:rPr>
      </w:pPr>
      <w:r w:rsidRPr="00391A2B">
        <w:rPr>
          <w:b/>
          <w:bCs/>
          <w:lang w:val="es-CO"/>
        </w:rPr>
        <w:t>3. Tabla notice (Notificaciones)</w:t>
      </w:r>
    </w:p>
    <w:p w14:paraId="25571235" w14:textId="77777777" w:rsidR="00391A2B" w:rsidRPr="00391A2B" w:rsidRDefault="00391A2B" w:rsidP="00391A2B">
      <w:pPr>
        <w:rPr>
          <w:lang w:val="es-CO"/>
        </w:rPr>
      </w:pPr>
      <w:r w:rsidRPr="00391A2B">
        <w:rPr>
          <w:lang w:val="es-CO"/>
        </w:rPr>
        <w:t>Esta tabla gestiona las notificaciones o avisos que pueden ser publicados por los administradores.</w:t>
      </w:r>
    </w:p>
    <w:p w14:paraId="18624B81" w14:textId="77777777" w:rsidR="00391A2B" w:rsidRPr="00391A2B" w:rsidRDefault="00391A2B" w:rsidP="00391A2B">
      <w:pPr>
        <w:numPr>
          <w:ilvl w:val="0"/>
          <w:numId w:val="80"/>
        </w:numPr>
        <w:rPr>
          <w:lang w:val="es-CO"/>
        </w:rPr>
      </w:pPr>
      <w:r w:rsidRPr="00391A2B">
        <w:rPr>
          <w:b/>
          <w:bCs/>
          <w:lang w:val="es-CO"/>
        </w:rPr>
        <w:t>Campos:</w:t>
      </w:r>
    </w:p>
    <w:p w14:paraId="0DF75BF3" w14:textId="77777777" w:rsidR="00391A2B" w:rsidRPr="00391A2B" w:rsidRDefault="00391A2B" w:rsidP="00391A2B">
      <w:pPr>
        <w:numPr>
          <w:ilvl w:val="1"/>
          <w:numId w:val="86"/>
        </w:numPr>
        <w:rPr>
          <w:lang w:val="es-CO"/>
        </w:rPr>
      </w:pPr>
      <w:r w:rsidRPr="00391A2B">
        <w:rPr>
          <w:lang w:val="es-CO"/>
        </w:rPr>
        <w:t>notice_id: Identificador único de la notificación.</w:t>
      </w:r>
    </w:p>
    <w:p w14:paraId="658F22B6" w14:textId="77777777" w:rsidR="00391A2B" w:rsidRPr="00391A2B" w:rsidRDefault="00391A2B" w:rsidP="00391A2B">
      <w:pPr>
        <w:numPr>
          <w:ilvl w:val="1"/>
          <w:numId w:val="86"/>
        </w:numPr>
        <w:rPr>
          <w:lang w:val="es-CO"/>
        </w:rPr>
      </w:pPr>
      <w:r w:rsidRPr="00391A2B">
        <w:rPr>
          <w:lang w:val="es-CO"/>
        </w:rPr>
        <w:t>title: Título del aviso.</w:t>
      </w:r>
    </w:p>
    <w:p w14:paraId="3F338B1D" w14:textId="77777777" w:rsidR="00391A2B" w:rsidRPr="00391A2B" w:rsidRDefault="00391A2B" w:rsidP="00391A2B">
      <w:pPr>
        <w:numPr>
          <w:ilvl w:val="1"/>
          <w:numId w:val="86"/>
        </w:numPr>
        <w:rPr>
          <w:lang w:val="es-CO"/>
        </w:rPr>
      </w:pPr>
      <w:r w:rsidRPr="00391A2B">
        <w:rPr>
          <w:lang w:val="es-CO"/>
        </w:rPr>
        <w:t>description: Descripción detallada del aviso.</w:t>
      </w:r>
    </w:p>
    <w:p w14:paraId="376CC010" w14:textId="77777777" w:rsidR="00391A2B" w:rsidRDefault="00391A2B" w:rsidP="00391A2B">
      <w:pPr>
        <w:numPr>
          <w:ilvl w:val="1"/>
          <w:numId w:val="86"/>
        </w:numPr>
        <w:rPr>
          <w:lang w:val="es-CO"/>
        </w:rPr>
      </w:pPr>
      <w:r w:rsidRPr="00391A2B">
        <w:rPr>
          <w:lang w:val="es-CO"/>
        </w:rPr>
        <w:t>date: Fecha en la que se publica la notificación.</w:t>
      </w:r>
    </w:p>
    <w:p w14:paraId="7623E0FE" w14:textId="77777777" w:rsidR="00391A2B" w:rsidRPr="00391A2B" w:rsidRDefault="00391A2B" w:rsidP="00391A2B">
      <w:pPr>
        <w:rPr>
          <w:lang w:val="es-CO"/>
        </w:rPr>
      </w:pPr>
    </w:p>
    <w:p w14:paraId="6210E832" w14:textId="77777777" w:rsidR="00391A2B" w:rsidRPr="00391A2B" w:rsidRDefault="00391A2B" w:rsidP="00391A2B">
      <w:pPr>
        <w:rPr>
          <w:b/>
          <w:bCs/>
          <w:lang w:val="es-CO"/>
        </w:rPr>
      </w:pPr>
      <w:r w:rsidRPr="00391A2B">
        <w:rPr>
          <w:b/>
          <w:bCs/>
          <w:lang w:val="es-CO"/>
        </w:rPr>
        <w:t>4. Tabla sessions (Sesiones/Eventos)</w:t>
      </w:r>
    </w:p>
    <w:p w14:paraId="3DA8C3D2" w14:textId="77777777" w:rsidR="00391A2B" w:rsidRPr="00391A2B" w:rsidRDefault="00391A2B" w:rsidP="00391A2B">
      <w:pPr>
        <w:rPr>
          <w:lang w:val="es-CO"/>
        </w:rPr>
      </w:pPr>
      <w:r w:rsidRPr="00391A2B">
        <w:rPr>
          <w:lang w:val="es-CO"/>
        </w:rPr>
        <w:t>Almacena los eventos o sesiones programados dentro del sistema.</w:t>
      </w:r>
    </w:p>
    <w:p w14:paraId="0E6D1A39" w14:textId="77777777" w:rsidR="00391A2B" w:rsidRPr="00391A2B" w:rsidRDefault="00391A2B" w:rsidP="00391A2B">
      <w:pPr>
        <w:numPr>
          <w:ilvl w:val="0"/>
          <w:numId w:val="81"/>
        </w:numPr>
        <w:rPr>
          <w:lang w:val="es-CO"/>
        </w:rPr>
      </w:pPr>
      <w:r w:rsidRPr="00391A2B">
        <w:rPr>
          <w:b/>
          <w:bCs/>
          <w:lang w:val="es-CO"/>
        </w:rPr>
        <w:t>Campos:</w:t>
      </w:r>
    </w:p>
    <w:p w14:paraId="0A93A266" w14:textId="77777777" w:rsidR="00391A2B" w:rsidRPr="00391A2B" w:rsidRDefault="00391A2B" w:rsidP="00391A2B">
      <w:pPr>
        <w:numPr>
          <w:ilvl w:val="1"/>
          <w:numId w:val="87"/>
        </w:numPr>
        <w:rPr>
          <w:lang w:val="es-CO"/>
        </w:rPr>
      </w:pPr>
      <w:r w:rsidRPr="00391A2B">
        <w:rPr>
          <w:lang w:val="es-CO"/>
        </w:rPr>
        <w:t>session_id: Identificador único de la sesión.</w:t>
      </w:r>
    </w:p>
    <w:p w14:paraId="5CC9E48A" w14:textId="77777777" w:rsidR="00391A2B" w:rsidRPr="00391A2B" w:rsidRDefault="00391A2B" w:rsidP="00391A2B">
      <w:pPr>
        <w:numPr>
          <w:ilvl w:val="1"/>
          <w:numId w:val="87"/>
        </w:numPr>
        <w:rPr>
          <w:lang w:val="es-CO"/>
        </w:rPr>
      </w:pPr>
      <w:r w:rsidRPr="00391A2B">
        <w:rPr>
          <w:lang w:val="es-CO"/>
        </w:rPr>
        <w:t>session_name: Nombre de la sesión o evento.</w:t>
      </w:r>
    </w:p>
    <w:p w14:paraId="485178E5" w14:textId="77777777" w:rsidR="00391A2B" w:rsidRPr="00391A2B" w:rsidRDefault="00391A2B" w:rsidP="00391A2B">
      <w:pPr>
        <w:numPr>
          <w:ilvl w:val="1"/>
          <w:numId w:val="87"/>
        </w:numPr>
        <w:rPr>
          <w:lang w:val="es-CO"/>
        </w:rPr>
      </w:pPr>
      <w:r w:rsidRPr="00391A2B">
        <w:rPr>
          <w:lang w:val="es-CO"/>
        </w:rPr>
        <w:t>session_details: Detalles adicionales del evento.</w:t>
      </w:r>
    </w:p>
    <w:p w14:paraId="7897BF35" w14:textId="77777777" w:rsidR="00391A2B" w:rsidRDefault="00391A2B" w:rsidP="00391A2B">
      <w:pPr>
        <w:numPr>
          <w:ilvl w:val="1"/>
          <w:numId w:val="87"/>
        </w:numPr>
        <w:rPr>
          <w:lang w:val="es-CO"/>
        </w:rPr>
      </w:pPr>
      <w:r w:rsidRPr="00391A2B">
        <w:rPr>
          <w:lang w:val="es-CO"/>
        </w:rPr>
        <w:t>session_date: Fecha en la que se llevará a cabo el evento.</w:t>
      </w:r>
    </w:p>
    <w:p w14:paraId="4ABE3726" w14:textId="77777777" w:rsidR="00391A2B" w:rsidRPr="00391A2B" w:rsidRDefault="00391A2B" w:rsidP="00391A2B">
      <w:pPr>
        <w:ind w:left="1080"/>
        <w:rPr>
          <w:lang w:val="es-CO"/>
        </w:rPr>
      </w:pPr>
    </w:p>
    <w:p w14:paraId="708F422C" w14:textId="77777777" w:rsidR="00391A2B" w:rsidRPr="00391A2B" w:rsidRDefault="00391A2B" w:rsidP="00391A2B">
      <w:pPr>
        <w:rPr>
          <w:b/>
          <w:bCs/>
          <w:lang w:val="es-CO"/>
        </w:rPr>
      </w:pPr>
      <w:r w:rsidRPr="00391A2B">
        <w:rPr>
          <w:b/>
          <w:bCs/>
          <w:lang w:val="es-CO"/>
        </w:rPr>
        <w:lastRenderedPageBreak/>
        <w:t>5. Tabla userinfo (Información del Usuario)</w:t>
      </w:r>
    </w:p>
    <w:p w14:paraId="42EA7DCE" w14:textId="77777777" w:rsidR="00391A2B" w:rsidRPr="00391A2B" w:rsidRDefault="00391A2B" w:rsidP="00391A2B">
      <w:pPr>
        <w:rPr>
          <w:lang w:val="es-CO"/>
        </w:rPr>
      </w:pPr>
      <w:r w:rsidRPr="00391A2B">
        <w:rPr>
          <w:lang w:val="es-CO"/>
        </w:rPr>
        <w:t>Gestiona la información de los usuarios registrados en el sistema, incluyendo administradores y miembros.</w:t>
      </w:r>
    </w:p>
    <w:p w14:paraId="38E9305D" w14:textId="77777777" w:rsidR="00391A2B" w:rsidRPr="00391A2B" w:rsidRDefault="00391A2B" w:rsidP="00391A2B">
      <w:pPr>
        <w:numPr>
          <w:ilvl w:val="0"/>
          <w:numId w:val="82"/>
        </w:numPr>
        <w:rPr>
          <w:lang w:val="es-CO"/>
        </w:rPr>
      </w:pPr>
      <w:r w:rsidRPr="00391A2B">
        <w:rPr>
          <w:b/>
          <w:bCs/>
          <w:lang w:val="es-CO"/>
        </w:rPr>
        <w:t>Campos:</w:t>
      </w:r>
    </w:p>
    <w:p w14:paraId="64F1222B" w14:textId="77777777" w:rsidR="00391A2B" w:rsidRPr="00391A2B" w:rsidRDefault="00391A2B" w:rsidP="00391A2B">
      <w:pPr>
        <w:numPr>
          <w:ilvl w:val="1"/>
          <w:numId w:val="88"/>
        </w:numPr>
        <w:rPr>
          <w:lang w:val="es-CO"/>
        </w:rPr>
      </w:pPr>
      <w:r w:rsidRPr="00391A2B">
        <w:rPr>
          <w:lang w:val="es-CO"/>
        </w:rPr>
        <w:t>id: Identificador único del usuario.</w:t>
      </w:r>
    </w:p>
    <w:p w14:paraId="11B8C947" w14:textId="77777777" w:rsidR="00391A2B" w:rsidRPr="00391A2B" w:rsidRDefault="00391A2B" w:rsidP="00391A2B">
      <w:pPr>
        <w:numPr>
          <w:ilvl w:val="1"/>
          <w:numId w:val="88"/>
        </w:numPr>
        <w:rPr>
          <w:lang w:val="es-CO"/>
        </w:rPr>
      </w:pPr>
      <w:r w:rsidRPr="00391A2B">
        <w:rPr>
          <w:lang w:val="es-CO"/>
        </w:rPr>
        <w:t>name: Nombre del usuario.</w:t>
      </w:r>
    </w:p>
    <w:p w14:paraId="790E73B8" w14:textId="77777777" w:rsidR="00391A2B" w:rsidRPr="00391A2B" w:rsidRDefault="00391A2B" w:rsidP="00391A2B">
      <w:pPr>
        <w:numPr>
          <w:ilvl w:val="1"/>
          <w:numId w:val="88"/>
        </w:numPr>
        <w:rPr>
          <w:lang w:val="es-CO"/>
        </w:rPr>
      </w:pPr>
      <w:r w:rsidRPr="00391A2B">
        <w:rPr>
          <w:lang w:val="es-CO"/>
        </w:rPr>
        <w:t>email: Correo electrónico del usuario.</w:t>
      </w:r>
    </w:p>
    <w:p w14:paraId="3A7A4C43" w14:textId="77777777" w:rsidR="00391A2B" w:rsidRPr="00391A2B" w:rsidRDefault="00391A2B" w:rsidP="00391A2B">
      <w:pPr>
        <w:numPr>
          <w:ilvl w:val="1"/>
          <w:numId w:val="88"/>
        </w:numPr>
        <w:rPr>
          <w:lang w:val="es-CO"/>
        </w:rPr>
      </w:pPr>
      <w:r w:rsidRPr="00391A2B">
        <w:rPr>
          <w:lang w:val="es-CO"/>
        </w:rPr>
        <w:t>dob: Fecha de nacimiento.</w:t>
      </w:r>
    </w:p>
    <w:p w14:paraId="00CC67E8" w14:textId="77777777" w:rsidR="00391A2B" w:rsidRPr="00391A2B" w:rsidRDefault="00391A2B" w:rsidP="00391A2B">
      <w:pPr>
        <w:numPr>
          <w:ilvl w:val="1"/>
          <w:numId w:val="88"/>
        </w:numPr>
        <w:rPr>
          <w:lang w:val="es-CO"/>
        </w:rPr>
      </w:pPr>
      <w:r w:rsidRPr="00391A2B">
        <w:rPr>
          <w:lang w:val="es-CO"/>
        </w:rPr>
        <w:t>username: Nombre de usuario.</w:t>
      </w:r>
    </w:p>
    <w:p w14:paraId="3CBAE049" w14:textId="77777777" w:rsidR="00391A2B" w:rsidRPr="00391A2B" w:rsidRDefault="00391A2B" w:rsidP="00391A2B">
      <w:pPr>
        <w:numPr>
          <w:ilvl w:val="1"/>
          <w:numId w:val="88"/>
        </w:numPr>
        <w:rPr>
          <w:lang w:val="es-CO"/>
        </w:rPr>
      </w:pPr>
      <w:r w:rsidRPr="00391A2B">
        <w:rPr>
          <w:lang w:val="es-CO"/>
        </w:rPr>
        <w:t>password: Contraseña almacenada en texto cifrado.</w:t>
      </w:r>
    </w:p>
    <w:p w14:paraId="683B226A" w14:textId="1B768156" w:rsidR="00391A2B" w:rsidRPr="00391A2B" w:rsidRDefault="00391A2B" w:rsidP="00391A2B">
      <w:pPr>
        <w:numPr>
          <w:ilvl w:val="1"/>
          <w:numId w:val="88"/>
        </w:numPr>
        <w:rPr>
          <w:lang w:val="es-CO"/>
        </w:rPr>
      </w:pPr>
      <w:r w:rsidRPr="00391A2B">
        <w:rPr>
          <w:lang w:val="es-CO"/>
        </w:rPr>
        <w:t xml:space="preserve">role: Rol asignado al usuario (ej.: </w:t>
      </w:r>
      <w:r w:rsidRPr="00391A2B">
        <w:rPr>
          <w:lang w:val="es-CO"/>
        </w:rPr>
        <w:t>presidente</w:t>
      </w:r>
      <w:r w:rsidRPr="00391A2B">
        <w:rPr>
          <w:lang w:val="es-CO"/>
        </w:rPr>
        <w:t>, Miembro, Administrador).</w:t>
      </w:r>
    </w:p>
    <w:p w14:paraId="3FA43644" w14:textId="77777777" w:rsidR="00391A2B" w:rsidRPr="00391A2B" w:rsidRDefault="00391A2B" w:rsidP="00391A2B">
      <w:pPr>
        <w:numPr>
          <w:ilvl w:val="1"/>
          <w:numId w:val="88"/>
        </w:numPr>
        <w:rPr>
          <w:lang w:val="es-CO"/>
        </w:rPr>
      </w:pPr>
      <w:r w:rsidRPr="00391A2B">
        <w:rPr>
          <w:lang w:val="es-CO"/>
        </w:rPr>
        <w:t>last_login: Fecha y hora del último inicio de sesión.</w:t>
      </w:r>
    </w:p>
    <w:p w14:paraId="19C2AEEA" w14:textId="77777777" w:rsidR="00391A2B" w:rsidRPr="00391A2B" w:rsidRDefault="00391A2B" w:rsidP="00391A2B">
      <w:pPr>
        <w:numPr>
          <w:ilvl w:val="1"/>
          <w:numId w:val="88"/>
        </w:numPr>
        <w:rPr>
          <w:lang w:val="es-CO"/>
        </w:rPr>
      </w:pPr>
      <w:r w:rsidRPr="00391A2B">
        <w:rPr>
          <w:lang w:val="es-CO"/>
        </w:rPr>
        <w:t>currunt_login: Fecha y hora del inicio de sesión actual.</w:t>
      </w:r>
    </w:p>
    <w:p w14:paraId="5CBD032C" w14:textId="77777777" w:rsidR="00391A2B" w:rsidRPr="00391A2B" w:rsidRDefault="00391A2B" w:rsidP="00391A2B">
      <w:pPr>
        <w:numPr>
          <w:ilvl w:val="1"/>
          <w:numId w:val="88"/>
        </w:numPr>
        <w:rPr>
          <w:lang w:val="es-CO"/>
        </w:rPr>
      </w:pPr>
      <w:r w:rsidRPr="00391A2B">
        <w:rPr>
          <w:lang w:val="es-CO"/>
        </w:rPr>
        <w:t>otp: Código OTP (One-Time Password) para autenticación.</w:t>
      </w:r>
    </w:p>
    <w:p w14:paraId="5A2FA9B7" w14:textId="77777777" w:rsidR="00391A2B" w:rsidRDefault="00391A2B" w:rsidP="00391A2B">
      <w:pPr>
        <w:numPr>
          <w:ilvl w:val="1"/>
          <w:numId w:val="88"/>
        </w:numPr>
        <w:rPr>
          <w:lang w:val="es-CO"/>
        </w:rPr>
      </w:pPr>
      <w:r w:rsidRPr="00391A2B">
        <w:rPr>
          <w:lang w:val="es-CO"/>
        </w:rPr>
        <w:t>pic: Ruta de la imagen de perfil del usuario.</w:t>
      </w:r>
    </w:p>
    <w:p w14:paraId="25C91ED3" w14:textId="77777777" w:rsidR="00391A2B" w:rsidRPr="00391A2B" w:rsidRDefault="00391A2B" w:rsidP="00391A2B">
      <w:pPr>
        <w:rPr>
          <w:lang w:val="es-CO"/>
        </w:rPr>
      </w:pPr>
    </w:p>
    <w:p w14:paraId="718EBF8C" w14:textId="77777777" w:rsidR="00391A2B" w:rsidRPr="00391A2B" w:rsidRDefault="00391A2B" w:rsidP="00391A2B">
      <w:pPr>
        <w:rPr>
          <w:b/>
          <w:bCs/>
          <w:lang w:val="es-CO"/>
        </w:rPr>
      </w:pPr>
      <w:r w:rsidRPr="00391A2B">
        <w:rPr>
          <w:b/>
          <w:bCs/>
          <w:lang w:val="es-CO"/>
        </w:rPr>
        <w:t>Índices y Auto-Incrementos</w:t>
      </w:r>
    </w:p>
    <w:p w14:paraId="0C57578C" w14:textId="77777777" w:rsidR="00391A2B" w:rsidRPr="00391A2B" w:rsidRDefault="00391A2B" w:rsidP="00391A2B">
      <w:pPr>
        <w:rPr>
          <w:lang w:val="es-CO"/>
        </w:rPr>
      </w:pPr>
      <w:r w:rsidRPr="00391A2B">
        <w:rPr>
          <w:lang w:val="es-CO"/>
        </w:rPr>
        <w:t xml:space="preserve">Cada tabla tiene su campo de clave primaria (PRIMARY KEY), y algunas tablas tienen índices únicos para asegurar la integridad de los datos, como los campos username y email en la tabla userinfo. Además, se implementan campos </w:t>
      </w:r>
      <w:r w:rsidRPr="00391A2B">
        <w:rPr>
          <w:b/>
          <w:bCs/>
          <w:lang w:val="es-CO"/>
        </w:rPr>
        <w:t>AUTO_INCREMENT</w:t>
      </w:r>
      <w:r w:rsidRPr="00391A2B">
        <w:rPr>
          <w:lang w:val="es-CO"/>
        </w:rPr>
        <w:t xml:space="preserve"> para generar automáticamente los identificadores únicos en varias tablas, como attendance, blog_posts, notice, sessions, y userinfo.</w:t>
      </w:r>
    </w:p>
    <w:p w14:paraId="0DC648BD" w14:textId="77777777" w:rsidR="00391A2B" w:rsidRPr="00391A2B" w:rsidRDefault="00391A2B" w:rsidP="00391A2B">
      <w:pPr>
        <w:rPr>
          <w:lang w:val="es-CO"/>
        </w:rPr>
      </w:pPr>
      <w:r w:rsidRPr="00391A2B">
        <w:rPr>
          <w:lang w:val="es-CO"/>
        </w:rPr>
        <w:t>Este diseño de base de datos permite la expansión del sistema, asegurando que la información esté bien estructurada y sea fácilmente accesible para la interacción del sistema con el usuario.</w:t>
      </w:r>
    </w:p>
    <w:p w14:paraId="3DABA1AE" w14:textId="77777777" w:rsidR="00E84F1A" w:rsidRDefault="00E84F1A" w:rsidP="00C544F8">
      <w:pPr>
        <w:rPr>
          <w:lang w:val="es-CO"/>
        </w:rPr>
      </w:pPr>
    </w:p>
    <w:p w14:paraId="0F1C67B2" w14:textId="77777777" w:rsidR="00391A2B" w:rsidRDefault="00391A2B" w:rsidP="00C544F8">
      <w:pPr>
        <w:rPr>
          <w:lang w:val="es-CO"/>
        </w:rPr>
      </w:pPr>
    </w:p>
    <w:p w14:paraId="004E065D" w14:textId="77777777" w:rsidR="00391A2B" w:rsidRDefault="00391A2B" w:rsidP="00C544F8">
      <w:pPr>
        <w:rPr>
          <w:lang w:val="es-CO"/>
        </w:rPr>
      </w:pPr>
    </w:p>
    <w:p w14:paraId="51294E75" w14:textId="77777777" w:rsidR="00E84F1A" w:rsidRDefault="00E84F1A" w:rsidP="00C544F8">
      <w:pPr>
        <w:rPr>
          <w:lang w:val="es-CO"/>
        </w:rPr>
      </w:pPr>
    </w:p>
    <w:p w14:paraId="51A4285F" w14:textId="77777777" w:rsidR="00E84F1A" w:rsidRPr="00043080" w:rsidRDefault="00E84F1A" w:rsidP="00E84F1A">
      <w:pPr>
        <w:rPr>
          <w:noProof/>
          <w:lang w:val="es-CO"/>
        </w:rPr>
      </w:pPr>
    </w:p>
    <w:p w14:paraId="21ADB0DC" w14:textId="5F933D10" w:rsidR="00E84F1A" w:rsidRDefault="00391A2B" w:rsidP="00E84F1A">
      <w:pPr>
        <w:pStyle w:val="Ttulo2"/>
        <w:rPr>
          <w:noProof/>
        </w:rPr>
      </w:pPr>
      <w:r w:rsidRPr="00391A2B">
        <w:rPr>
          <w:noProof/>
        </w:rPr>
        <w:lastRenderedPageBreak/>
        <w:t>Diagrama de arquitectura</w:t>
      </w:r>
      <w:r>
        <w:rPr>
          <w:noProof/>
        </w:rPr>
        <w:t xml:space="preserve"> </w:t>
      </w:r>
      <w:r w:rsidR="00E84F1A">
        <w:rPr>
          <w:noProof/>
        </w:rPr>
        <w:t>general</w:t>
      </w:r>
    </w:p>
    <w:p w14:paraId="1F66B46D" w14:textId="41560441" w:rsidR="00E84F1A" w:rsidRPr="00C544F8" w:rsidRDefault="00E84F1A" w:rsidP="00E84F1A">
      <w:pPr>
        <w:rPr>
          <w:lang w:val="es-CO"/>
        </w:rPr>
      </w:pPr>
      <w:r w:rsidRPr="00C544F8">
        <w:rPr>
          <w:lang w:val="es-CO"/>
        </w:rPr>
        <w:t xml:space="preserve">El diagrama de sistema de </w:t>
      </w:r>
      <w:r w:rsidRPr="00C544F8">
        <w:rPr>
          <w:i/>
          <w:iCs/>
          <w:lang w:val="es-CO"/>
        </w:rPr>
        <w:t>SyncCircle</w:t>
      </w:r>
      <w:r w:rsidRPr="00C544F8">
        <w:rPr>
          <w:lang w:val="es-CO"/>
        </w:rPr>
        <w:t xml:space="preserve"> ofrece una representación visual de la arquitectura general del software, destacando la interacción entre sus componentes clave. </w:t>
      </w:r>
      <w:r w:rsidRPr="00C544F8">
        <w:rPr>
          <w:i/>
          <w:iCs/>
          <w:lang w:val="es-CO"/>
        </w:rPr>
        <w:t>SyncCircle</w:t>
      </w:r>
      <w:r w:rsidRPr="00C544F8">
        <w:rPr>
          <w:lang w:val="es-CO"/>
        </w:rPr>
        <w:t xml:space="preserve"> sigue una arquitectura basada en el modelo cliente-servidor, donde el servidor gestiona las solicitudes de los usuarios y responde con la información adecuada.</w:t>
      </w:r>
    </w:p>
    <w:p w14:paraId="61749C7C" w14:textId="1BEDF67A" w:rsidR="00E84F1A" w:rsidRDefault="00391A2B" w:rsidP="00C544F8">
      <w:pPr>
        <w:rPr>
          <w:lang w:val="es-CO"/>
        </w:rPr>
      </w:pPr>
      <w:r>
        <w:rPr>
          <w:noProof/>
        </w:rPr>
        <w:drawing>
          <wp:anchor distT="0" distB="0" distL="114300" distR="114300" simplePos="0" relativeHeight="251661312" behindDoc="0" locked="0" layoutInCell="1" allowOverlap="1" wp14:anchorId="73A7009D" wp14:editId="1B8238F2">
            <wp:simplePos x="0" y="0"/>
            <wp:positionH relativeFrom="column">
              <wp:posOffset>-633051</wp:posOffset>
            </wp:positionH>
            <wp:positionV relativeFrom="paragraph">
              <wp:posOffset>87630</wp:posOffset>
            </wp:positionV>
            <wp:extent cx="6762115" cy="4373245"/>
            <wp:effectExtent l="0" t="0" r="0" b="0"/>
            <wp:wrapThrough wrapText="bothSides">
              <wp:wrapPolygon edited="0">
                <wp:start x="4016" y="282"/>
                <wp:lineTo x="4016" y="1976"/>
                <wp:lineTo x="669" y="2540"/>
                <wp:lineTo x="183" y="2729"/>
                <wp:lineTo x="183" y="17877"/>
                <wp:lineTo x="1826" y="18536"/>
                <wp:lineTo x="4016" y="18536"/>
                <wp:lineTo x="4016" y="21264"/>
                <wp:lineTo x="21359" y="21264"/>
                <wp:lineTo x="21359" y="282"/>
                <wp:lineTo x="4016" y="282"/>
              </wp:wrapPolygon>
            </wp:wrapThrough>
            <wp:docPr id="7901107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11071" name="Imagen 1" descr="Diagrama&#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62115" cy="43732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170572" w14:textId="256A00FA" w:rsidR="00E84F1A" w:rsidRDefault="00E84F1A" w:rsidP="00C544F8">
      <w:pPr>
        <w:rPr>
          <w:lang w:val="es-CO"/>
        </w:rPr>
      </w:pPr>
    </w:p>
    <w:p w14:paraId="44380530" w14:textId="51BE870E" w:rsidR="00E84F1A" w:rsidRDefault="00E84F1A" w:rsidP="00E84F1A">
      <w:pPr>
        <w:rPr>
          <w:noProof/>
          <w:lang w:val="es-CO"/>
        </w:rPr>
      </w:pPr>
    </w:p>
    <w:p w14:paraId="3AD49B6F" w14:textId="77777777" w:rsidR="00391A2B" w:rsidRDefault="00391A2B" w:rsidP="00E84F1A">
      <w:pPr>
        <w:rPr>
          <w:noProof/>
          <w:lang w:val="es-CO"/>
        </w:rPr>
      </w:pPr>
    </w:p>
    <w:p w14:paraId="2209765F" w14:textId="77777777" w:rsidR="00391A2B" w:rsidRDefault="00391A2B" w:rsidP="00E84F1A">
      <w:pPr>
        <w:rPr>
          <w:noProof/>
          <w:lang w:val="es-CO"/>
        </w:rPr>
      </w:pPr>
    </w:p>
    <w:p w14:paraId="35207C24" w14:textId="77777777" w:rsidR="00391A2B" w:rsidRDefault="00391A2B" w:rsidP="00E84F1A">
      <w:pPr>
        <w:rPr>
          <w:noProof/>
          <w:lang w:val="es-CO"/>
        </w:rPr>
      </w:pPr>
    </w:p>
    <w:p w14:paraId="5A431FDD" w14:textId="77777777" w:rsidR="00391A2B" w:rsidRDefault="00391A2B" w:rsidP="00E84F1A">
      <w:pPr>
        <w:rPr>
          <w:noProof/>
          <w:lang w:val="es-CO"/>
        </w:rPr>
      </w:pPr>
    </w:p>
    <w:p w14:paraId="5CCBD98B" w14:textId="77777777" w:rsidR="00391A2B" w:rsidRDefault="00391A2B" w:rsidP="00E84F1A">
      <w:pPr>
        <w:rPr>
          <w:noProof/>
          <w:lang w:val="es-CO"/>
        </w:rPr>
      </w:pPr>
    </w:p>
    <w:p w14:paraId="3ACAD0A0" w14:textId="77777777" w:rsidR="00391A2B" w:rsidRDefault="00391A2B" w:rsidP="00E84F1A">
      <w:pPr>
        <w:rPr>
          <w:noProof/>
          <w:lang w:val="es-CO"/>
        </w:rPr>
      </w:pPr>
    </w:p>
    <w:p w14:paraId="058C1711" w14:textId="77777777" w:rsidR="00391A2B" w:rsidRDefault="00391A2B" w:rsidP="00E84F1A">
      <w:pPr>
        <w:rPr>
          <w:noProof/>
          <w:lang w:val="es-CO"/>
        </w:rPr>
      </w:pPr>
    </w:p>
    <w:p w14:paraId="2586D8E2" w14:textId="77777777" w:rsidR="00391A2B" w:rsidRDefault="00391A2B" w:rsidP="00E84F1A">
      <w:pPr>
        <w:rPr>
          <w:noProof/>
          <w:lang w:val="es-CO"/>
        </w:rPr>
      </w:pPr>
    </w:p>
    <w:p w14:paraId="13B7043D" w14:textId="77777777" w:rsidR="00391A2B" w:rsidRDefault="00391A2B" w:rsidP="00E84F1A">
      <w:pPr>
        <w:rPr>
          <w:noProof/>
          <w:lang w:val="es-CO"/>
        </w:rPr>
      </w:pPr>
    </w:p>
    <w:p w14:paraId="342BC8CC" w14:textId="15610A50" w:rsidR="00E84F1A" w:rsidRDefault="006121DE" w:rsidP="00E84F1A">
      <w:pPr>
        <w:pStyle w:val="Ttulo2"/>
        <w:rPr>
          <w:noProof/>
        </w:rPr>
      </w:pPr>
      <w:r w:rsidRPr="006121DE">
        <w:rPr>
          <w:noProof/>
        </w:rPr>
        <w:lastRenderedPageBreak/>
        <w:t>Estrategias de Escalabilidad y Rendimiento</w:t>
      </w:r>
    </w:p>
    <w:p w14:paraId="74F117C8" w14:textId="77777777" w:rsidR="006121DE" w:rsidRPr="006121DE" w:rsidRDefault="006121DE" w:rsidP="006121DE">
      <w:pPr>
        <w:rPr>
          <w:lang w:val="es-CO"/>
        </w:rPr>
      </w:pPr>
      <w:r w:rsidRPr="006121DE">
        <w:rPr>
          <w:lang w:val="es-CO"/>
        </w:rPr>
        <w:t xml:space="preserve">La escalabilidad y el rendimiento son aspectos críticos para asegurar que </w:t>
      </w:r>
      <w:r w:rsidRPr="006121DE">
        <w:rPr>
          <w:b/>
          <w:bCs/>
          <w:lang w:val="es-CO"/>
        </w:rPr>
        <w:t>SyncCircle</w:t>
      </w:r>
      <w:r w:rsidRPr="006121DE">
        <w:rPr>
          <w:lang w:val="es-CO"/>
        </w:rPr>
        <w:t xml:space="preserve"> pueda manejar un creciente número de usuarios y datos sin comprometer la experiencia del usuario. A continuación, se presentan las estrategias clave para abordar estos aspectos:</w:t>
      </w:r>
    </w:p>
    <w:p w14:paraId="602A3E5A" w14:textId="77777777" w:rsidR="006121DE" w:rsidRPr="006121DE" w:rsidRDefault="006121DE" w:rsidP="006121DE">
      <w:pPr>
        <w:rPr>
          <w:b/>
          <w:bCs/>
          <w:lang w:val="es-CO"/>
        </w:rPr>
      </w:pPr>
      <w:r w:rsidRPr="006121DE">
        <w:rPr>
          <w:b/>
          <w:bCs/>
          <w:lang w:val="es-CO"/>
        </w:rPr>
        <w:t>1. Estrategias de Escalabilidad</w:t>
      </w:r>
    </w:p>
    <w:p w14:paraId="4FA6F5B6" w14:textId="77777777" w:rsidR="006121DE" w:rsidRPr="006121DE" w:rsidRDefault="006121DE" w:rsidP="006121DE">
      <w:pPr>
        <w:rPr>
          <w:b/>
          <w:bCs/>
          <w:lang w:val="es-CO"/>
        </w:rPr>
      </w:pPr>
      <w:r w:rsidRPr="006121DE">
        <w:rPr>
          <w:b/>
          <w:bCs/>
          <w:lang w:val="es-CO"/>
        </w:rPr>
        <w:t>Escalabilidad Vertical</w:t>
      </w:r>
    </w:p>
    <w:p w14:paraId="532D19FD" w14:textId="77777777" w:rsidR="006121DE" w:rsidRPr="006121DE" w:rsidRDefault="006121DE" w:rsidP="006121DE">
      <w:pPr>
        <w:numPr>
          <w:ilvl w:val="0"/>
          <w:numId w:val="89"/>
        </w:numPr>
        <w:rPr>
          <w:lang w:val="es-CO"/>
        </w:rPr>
      </w:pPr>
      <w:r w:rsidRPr="006121DE">
        <w:rPr>
          <w:b/>
          <w:bCs/>
          <w:lang w:val="es-CO"/>
        </w:rPr>
        <w:t>Actualización del Servidor:</w:t>
      </w:r>
      <w:r w:rsidRPr="006121DE">
        <w:rPr>
          <w:lang w:val="es-CO"/>
        </w:rPr>
        <w:t xml:space="preserve"> Mejorar el hardware del servidor, como aumentar la memoria RAM, la CPU y el almacenamiento, para manejar un mayor volumen de datos y usuarios. Esta estrategia es útil para ajustes a corto plazo y en servidores locales.</w:t>
      </w:r>
    </w:p>
    <w:p w14:paraId="044AD4B5" w14:textId="77777777" w:rsidR="006121DE" w:rsidRPr="006121DE" w:rsidRDefault="006121DE" w:rsidP="006121DE">
      <w:pPr>
        <w:numPr>
          <w:ilvl w:val="0"/>
          <w:numId w:val="89"/>
        </w:numPr>
        <w:rPr>
          <w:lang w:val="es-CO"/>
        </w:rPr>
      </w:pPr>
      <w:r w:rsidRPr="006121DE">
        <w:rPr>
          <w:b/>
          <w:bCs/>
          <w:lang w:val="es-CO"/>
        </w:rPr>
        <w:t>Optimización del Software:</w:t>
      </w:r>
      <w:r w:rsidRPr="006121DE">
        <w:rPr>
          <w:lang w:val="es-CO"/>
        </w:rPr>
        <w:t xml:space="preserve"> Ajustar y optimizar el software para aprovechar al máximo los recursos del servidor existente, incluyendo la optimización de consultas SQL y el uso eficiente de memoria y CPU.</w:t>
      </w:r>
    </w:p>
    <w:p w14:paraId="45CED668" w14:textId="77777777" w:rsidR="006121DE" w:rsidRPr="006121DE" w:rsidRDefault="006121DE" w:rsidP="006121DE">
      <w:pPr>
        <w:rPr>
          <w:b/>
          <w:bCs/>
          <w:lang w:val="es-CO"/>
        </w:rPr>
      </w:pPr>
      <w:r w:rsidRPr="006121DE">
        <w:rPr>
          <w:b/>
          <w:bCs/>
          <w:lang w:val="es-CO"/>
        </w:rPr>
        <w:t>Escalabilidad Horizontal</w:t>
      </w:r>
    </w:p>
    <w:p w14:paraId="2B042588" w14:textId="77777777" w:rsidR="006121DE" w:rsidRPr="006121DE" w:rsidRDefault="006121DE" w:rsidP="006121DE">
      <w:pPr>
        <w:numPr>
          <w:ilvl w:val="0"/>
          <w:numId w:val="90"/>
        </w:numPr>
        <w:rPr>
          <w:lang w:val="es-CO"/>
        </w:rPr>
      </w:pPr>
      <w:r w:rsidRPr="006121DE">
        <w:rPr>
          <w:b/>
          <w:bCs/>
          <w:lang w:val="es-CO"/>
        </w:rPr>
        <w:t>Balanceo de Carga:</w:t>
      </w:r>
      <w:r w:rsidRPr="006121DE">
        <w:rPr>
          <w:lang w:val="es-CO"/>
        </w:rPr>
        <w:t xml:space="preserve"> Implementar un balanceador de carga para distribuir el tráfico entre múltiples servidores. Esto asegura que no se sobrecargue un solo servidor y mejora la disponibilidad y la capacidad de respuesta del sistema.</w:t>
      </w:r>
    </w:p>
    <w:p w14:paraId="59208C66" w14:textId="77777777" w:rsidR="006121DE" w:rsidRPr="006121DE" w:rsidRDefault="006121DE" w:rsidP="006121DE">
      <w:pPr>
        <w:numPr>
          <w:ilvl w:val="0"/>
          <w:numId w:val="90"/>
        </w:numPr>
        <w:rPr>
          <w:lang w:val="es-CO"/>
        </w:rPr>
      </w:pPr>
      <w:proofErr w:type="spellStart"/>
      <w:r w:rsidRPr="006121DE">
        <w:rPr>
          <w:b/>
          <w:bCs/>
          <w:lang w:val="es-CO"/>
        </w:rPr>
        <w:t>Clustering</w:t>
      </w:r>
      <w:proofErr w:type="spellEnd"/>
      <w:r w:rsidRPr="006121DE">
        <w:rPr>
          <w:b/>
          <w:bCs/>
          <w:lang w:val="es-CO"/>
        </w:rPr>
        <w:t>:</w:t>
      </w:r>
      <w:r w:rsidRPr="006121DE">
        <w:rPr>
          <w:lang w:val="es-CO"/>
        </w:rPr>
        <w:t xml:space="preserve"> Configurar un clúster de servidores para gestionar la base de datos y la aplicación. Esto permite que múltiples servidores manejen las solicitudes simultáneamente y se proporciona redundancia en caso de fallo de un servidor.</w:t>
      </w:r>
    </w:p>
    <w:p w14:paraId="50B71585" w14:textId="77777777" w:rsidR="006121DE" w:rsidRPr="006121DE" w:rsidRDefault="006121DE" w:rsidP="006121DE">
      <w:pPr>
        <w:numPr>
          <w:ilvl w:val="0"/>
          <w:numId w:val="90"/>
        </w:numPr>
        <w:rPr>
          <w:lang w:val="es-CO"/>
        </w:rPr>
      </w:pPr>
      <w:r w:rsidRPr="006121DE">
        <w:rPr>
          <w:b/>
          <w:bCs/>
          <w:lang w:val="es-CO"/>
        </w:rPr>
        <w:t>Implementación de Servidores de Aplicaciones y Bases de Datos Separados:</w:t>
      </w:r>
      <w:r w:rsidRPr="006121DE">
        <w:rPr>
          <w:lang w:val="es-CO"/>
        </w:rPr>
        <w:t xml:space="preserve"> Utilizar servidores dedicados para aplicaciones y bases de datos. Esto ayuda a distribuir la carga y a mejorar la gestión y el rendimiento general del sistema.</w:t>
      </w:r>
    </w:p>
    <w:p w14:paraId="1AC181CF" w14:textId="77777777" w:rsidR="006121DE" w:rsidRPr="006121DE" w:rsidRDefault="006121DE" w:rsidP="006121DE">
      <w:pPr>
        <w:rPr>
          <w:b/>
          <w:bCs/>
          <w:lang w:val="es-CO"/>
        </w:rPr>
      </w:pPr>
      <w:r w:rsidRPr="006121DE">
        <w:rPr>
          <w:b/>
          <w:bCs/>
          <w:lang w:val="es-CO"/>
        </w:rPr>
        <w:t>Escalabilidad en la Nube</w:t>
      </w:r>
    </w:p>
    <w:p w14:paraId="0C9DAAA9" w14:textId="77777777" w:rsidR="006121DE" w:rsidRPr="006121DE" w:rsidRDefault="006121DE" w:rsidP="006121DE">
      <w:pPr>
        <w:numPr>
          <w:ilvl w:val="0"/>
          <w:numId w:val="91"/>
        </w:numPr>
        <w:rPr>
          <w:lang w:val="es-CO"/>
        </w:rPr>
      </w:pPr>
      <w:r w:rsidRPr="006121DE">
        <w:rPr>
          <w:b/>
          <w:bCs/>
          <w:lang w:val="es-CO"/>
        </w:rPr>
        <w:t>Servicios en la Nube:</w:t>
      </w:r>
      <w:r w:rsidRPr="006121DE">
        <w:rPr>
          <w:lang w:val="es-CO"/>
        </w:rPr>
        <w:t xml:space="preserve"> Considerar la migración a servicios en la nube como AWS, Azure o Google Cloud. Estos servicios proporcionan recursos escalables que se pueden ajustar automáticamente según la demanda.</w:t>
      </w:r>
    </w:p>
    <w:p w14:paraId="17A8BB50" w14:textId="77777777" w:rsidR="006121DE" w:rsidRDefault="006121DE" w:rsidP="006121DE">
      <w:pPr>
        <w:numPr>
          <w:ilvl w:val="0"/>
          <w:numId w:val="91"/>
        </w:numPr>
        <w:rPr>
          <w:lang w:val="es-CO"/>
        </w:rPr>
      </w:pPr>
      <w:r w:rsidRPr="006121DE">
        <w:rPr>
          <w:b/>
          <w:bCs/>
          <w:lang w:val="es-CO"/>
        </w:rPr>
        <w:t>Escalado Automático:</w:t>
      </w:r>
      <w:r w:rsidRPr="006121DE">
        <w:rPr>
          <w:lang w:val="es-CO"/>
        </w:rPr>
        <w:t xml:space="preserve"> Implementar mecanismos de escalado automático en la nube que ajusten el número de instancias de servidores basados en la carga del sistema, garantizando que el sistema pueda manejar picos de tráfico de manera eficiente.</w:t>
      </w:r>
    </w:p>
    <w:p w14:paraId="04FA3DE7" w14:textId="77777777" w:rsidR="006121DE" w:rsidRDefault="006121DE" w:rsidP="006121DE">
      <w:pPr>
        <w:ind w:left="360"/>
        <w:rPr>
          <w:b/>
          <w:bCs/>
          <w:lang w:val="es-CO"/>
        </w:rPr>
      </w:pPr>
    </w:p>
    <w:p w14:paraId="2E422A6E" w14:textId="77777777" w:rsidR="006121DE" w:rsidRDefault="006121DE" w:rsidP="006121DE">
      <w:pPr>
        <w:ind w:left="360"/>
        <w:rPr>
          <w:b/>
          <w:bCs/>
          <w:lang w:val="es-CO"/>
        </w:rPr>
      </w:pPr>
    </w:p>
    <w:p w14:paraId="4F2A335F" w14:textId="77777777" w:rsidR="006121DE" w:rsidRPr="006121DE" w:rsidRDefault="006121DE" w:rsidP="006121DE">
      <w:pPr>
        <w:ind w:left="360"/>
        <w:rPr>
          <w:lang w:val="es-CO"/>
        </w:rPr>
      </w:pPr>
    </w:p>
    <w:p w14:paraId="3F269C18" w14:textId="77777777" w:rsidR="006121DE" w:rsidRPr="006121DE" w:rsidRDefault="006121DE" w:rsidP="006121DE">
      <w:pPr>
        <w:rPr>
          <w:b/>
          <w:bCs/>
          <w:lang w:val="es-CO"/>
        </w:rPr>
      </w:pPr>
      <w:r w:rsidRPr="006121DE">
        <w:rPr>
          <w:b/>
          <w:bCs/>
          <w:lang w:val="es-CO"/>
        </w:rPr>
        <w:lastRenderedPageBreak/>
        <w:t>2. Estrategias de Rendimiento</w:t>
      </w:r>
    </w:p>
    <w:p w14:paraId="473F08C1" w14:textId="77777777" w:rsidR="006121DE" w:rsidRPr="006121DE" w:rsidRDefault="006121DE" w:rsidP="006121DE">
      <w:pPr>
        <w:rPr>
          <w:b/>
          <w:bCs/>
          <w:lang w:val="es-CO"/>
        </w:rPr>
      </w:pPr>
      <w:r w:rsidRPr="006121DE">
        <w:rPr>
          <w:b/>
          <w:bCs/>
          <w:lang w:val="es-CO"/>
        </w:rPr>
        <w:t>Optimización de Consultas y Base de Datos</w:t>
      </w:r>
    </w:p>
    <w:p w14:paraId="583FAB41" w14:textId="77777777" w:rsidR="006121DE" w:rsidRPr="006121DE" w:rsidRDefault="006121DE" w:rsidP="006121DE">
      <w:pPr>
        <w:numPr>
          <w:ilvl w:val="0"/>
          <w:numId w:val="92"/>
        </w:numPr>
        <w:rPr>
          <w:lang w:val="es-CO"/>
        </w:rPr>
      </w:pPr>
      <w:r w:rsidRPr="006121DE">
        <w:rPr>
          <w:b/>
          <w:bCs/>
          <w:lang w:val="es-CO"/>
        </w:rPr>
        <w:t>Indexación de Base de Datos:</w:t>
      </w:r>
      <w:r w:rsidRPr="006121DE">
        <w:rPr>
          <w:lang w:val="es-CO"/>
        </w:rPr>
        <w:t xml:space="preserve"> Crear índices en las columnas más consultadas para mejorar el tiempo de respuesta de las consultas. Esto reduce el tiempo necesario para buscar y recuperar datos.</w:t>
      </w:r>
    </w:p>
    <w:p w14:paraId="1D99BFF8" w14:textId="77777777" w:rsidR="006121DE" w:rsidRPr="006121DE" w:rsidRDefault="006121DE" w:rsidP="006121DE">
      <w:pPr>
        <w:numPr>
          <w:ilvl w:val="0"/>
          <w:numId w:val="92"/>
        </w:numPr>
        <w:rPr>
          <w:lang w:val="es-CO"/>
        </w:rPr>
      </w:pPr>
      <w:r w:rsidRPr="006121DE">
        <w:rPr>
          <w:b/>
          <w:bCs/>
          <w:lang w:val="es-CO"/>
        </w:rPr>
        <w:t>Optimización de Consultas SQL:</w:t>
      </w:r>
      <w:r w:rsidRPr="006121DE">
        <w:rPr>
          <w:lang w:val="es-CO"/>
        </w:rPr>
        <w:t xml:space="preserve"> Revisar y optimizar las consultas SQL para reducir su complejidad y mejorar la velocidad de ejecución. Evitar consultas innecesariamente complejas y utilizar </w:t>
      </w:r>
      <w:proofErr w:type="spellStart"/>
      <w:r w:rsidRPr="006121DE">
        <w:rPr>
          <w:lang w:val="es-CO"/>
        </w:rPr>
        <w:t>JOINs</w:t>
      </w:r>
      <w:proofErr w:type="spellEnd"/>
      <w:r w:rsidRPr="006121DE">
        <w:rPr>
          <w:lang w:val="es-CO"/>
        </w:rPr>
        <w:t xml:space="preserve"> de manera eficiente.</w:t>
      </w:r>
    </w:p>
    <w:p w14:paraId="2E666164" w14:textId="77777777" w:rsidR="006121DE" w:rsidRPr="006121DE" w:rsidRDefault="006121DE" w:rsidP="006121DE">
      <w:pPr>
        <w:numPr>
          <w:ilvl w:val="0"/>
          <w:numId w:val="92"/>
        </w:numPr>
        <w:rPr>
          <w:lang w:val="es-CO"/>
        </w:rPr>
      </w:pPr>
      <w:r w:rsidRPr="006121DE">
        <w:rPr>
          <w:b/>
          <w:bCs/>
          <w:lang w:val="es-CO"/>
        </w:rPr>
        <w:t>Cacheo de Consultas:</w:t>
      </w:r>
      <w:r w:rsidRPr="006121DE">
        <w:rPr>
          <w:lang w:val="es-CO"/>
        </w:rPr>
        <w:t xml:space="preserve"> Implementar mecanismos de cacheo para almacenar resultados de consultas frecuentes y reducir la carga en la base de datos.</w:t>
      </w:r>
    </w:p>
    <w:p w14:paraId="28B2FA11" w14:textId="77777777" w:rsidR="006121DE" w:rsidRPr="006121DE" w:rsidRDefault="006121DE" w:rsidP="006121DE">
      <w:pPr>
        <w:rPr>
          <w:b/>
          <w:bCs/>
          <w:lang w:val="es-CO"/>
        </w:rPr>
      </w:pPr>
      <w:r w:rsidRPr="006121DE">
        <w:rPr>
          <w:b/>
          <w:bCs/>
          <w:lang w:val="es-CO"/>
        </w:rPr>
        <w:t xml:space="preserve">Optimización del </w:t>
      </w:r>
      <w:proofErr w:type="spellStart"/>
      <w:r w:rsidRPr="006121DE">
        <w:rPr>
          <w:b/>
          <w:bCs/>
          <w:lang w:val="es-CO"/>
        </w:rPr>
        <w:t>Frontend</w:t>
      </w:r>
      <w:proofErr w:type="spellEnd"/>
    </w:p>
    <w:p w14:paraId="7530359D" w14:textId="77777777" w:rsidR="006121DE" w:rsidRPr="006121DE" w:rsidRDefault="006121DE" w:rsidP="006121DE">
      <w:pPr>
        <w:numPr>
          <w:ilvl w:val="0"/>
          <w:numId w:val="93"/>
        </w:numPr>
        <w:rPr>
          <w:lang w:val="es-CO"/>
        </w:rPr>
      </w:pPr>
      <w:proofErr w:type="spellStart"/>
      <w:r w:rsidRPr="006121DE">
        <w:rPr>
          <w:b/>
          <w:bCs/>
          <w:lang w:val="es-CO"/>
        </w:rPr>
        <w:t>Minificación</w:t>
      </w:r>
      <w:proofErr w:type="spellEnd"/>
      <w:r w:rsidRPr="006121DE">
        <w:rPr>
          <w:b/>
          <w:bCs/>
          <w:lang w:val="es-CO"/>
        </w:rPr>
        <w:t xml:space="preserve"> de Recursos:</w:t>
      </w:r>
      <w:r w:rsidRPr="006121DE">
        <w:rPr>
          <w:lang w:val="es-CO"/>
        </w:rPr>
        <w:t xml:space="preserve"> Minimizar archivos CSS, JavaScript y HTML para reducir el tamaño de las respuestas del servidor y acelerar el tiempo de carga de la página.</w:t>
      </w:r>
    </w:p>
    <w:p w14:paraId="5585C743" w14:textId="77777777" w:rsidR="006121DE" w:rsidRPr="006121DE" w:rsidRDefault="006121DE" w:rsidP="006121DE">
      <w:pPr>
        <w:numPr>
          <w:ilvl w:val="0"/>
          <w:numId w:val="93"/>
        </w:numPr>
        <w:rPr>
          <w:lang w:val="es-CO"/>
        </w:rPr>
      </w:pPr>
      <w:r w:rsidRPr="006121DE">
        <w:rPr>
          <w:b/>
          <w:bCs/>
          <w:lang w:val="es-CO"/>
        </w:rPr>
        <w:t>Carga Asíncrona de Recursos:</w:t>
      </w:r>
      <w:r w:rsidRPr="006121DE">
        <w:rPr>
          <w:lang w:val="es-CO"/>
        </w:rPr>
        <w:t xml:space="preserve"> Utilizar técnicas de carga asíncrona para scripts y estilos, permitiendo que el contenido principal de la página se cargue primero.</w:t>
      </w:r>
    </w:p>
    <w:p w14:paraId="083A3FAB" w14:textId="77777777" w:rsidR="006121DE" w:rsidRPr="006121DE" w:rsidRDefault="006121DE" w:rsidP="006121DE">
      <w:pPr>
        <w:numPr>
          <w:ilvl w:val="0"/>
          <w:numId w:val="93"/>
        </w:numPr>
        <w:rPr>
          <w:lang w:val="es-CO"/>
        </w:rPr>
      </w:pPr>
      <w:r w:rsidRPr="006121DE">
        <w:rPr>
          <w:b/>
          <w:bCs/>
          <w:lang w:val="es-CO"/>
        </w:rPr>
        <w:t>Optimización de Imágenes:</w:t>
      </w:r>
      <w:r w:rsidRPr="006121DE">
        <w:rPr>
          <w:lang w:val="es-CO"/>
        </w:rPr>
        <w:t xml:space="preserve"> Comprimir y optimizar imágenes para reducir el tiempo de carga de la página. Utilizar formatos de imagen modernos y adaptativos para mejorar la velocidad de carga.</w:t>
      </w:r>
    </w:p>
    <w:p w14:paraId="3DA92CEE" w14:textId="77777777" w:rsidR="006121DE" w:rsidRPr="006121DE" w:rsidRDefault="006121DE" w:rsidP="006121DE">
      <w:pPr>
        <w:rPr>
          <w:b/>
          <w:bCs/>
          <w:lang w:val="es-CO"/>
        </w:rPr>
      </w:pPr>
      <w:r w:rsidRPr="006121DE">
        <w:rPr>
          <w:b/>
          <w:bCs/>
          <w:lang w:val="es-CO"/>
        </w:rPr>
        <w:t>Optimización del Backend</w:t>
      </w:r>
    </w:p>
    <w:p w14:paraId="1E2D8DF0" w14:textId="77777777" w:rsidR="006121DE" w:rsidRPr="006121DE" w:rsidRDefault="006121DE" w:rsidP="006121DE">
      <w:pPr>
        <w:numPr>
          <w:ilvl w:val="0"/>
          <w:numId w:val="94"/>
        </w:numPr>
        <w:rPr>
          <w:lang w:val="es-CO"/>
        </w:rPr>
      </w:pPr>
      <w:r w:rsidRPr="006121DE">
        <w:rPr>
          <w:b/>
          <w:bCs/>
          <w:lang w:val="es-CO"/>
        </w:rPr>
        <w:t xml:space="preserve">Uso de </w:t>
      </w:r>
      <w:proofErr w:type="spellStart"/>
      <w:r w:rsidRPr="006121DE">
        <w:rPr>
          <w:b/>
          <w:bCs/>
          <w:lang w:val="es-CO"/>
        </w:rPr>
        <w:t>Caching</w:t>
      </w:r>
      <w:proofErr w:type="spellEnd"/>
      <w:r w:rsidRPr="006121DE">
        <w:rPr>
          <w:b/>
          <w:bCs/>
          <w:lang w:val="es-CO"/>
        </w:rPr>
        <w:t>:</w:t>
      </w:r>
      <w:r w:rsidRPr="006121DE">
        <w:rPr>
          <w:lang w:val="es-CO"/>
        </w:rPr>
        <w:t xml:space="preserve"> Implementar sistemas de cacheo para almacenar resultados de operaciones o datos frecuentemente accedidos. Utilizar soluciones como Redis o </w:t>
      </w:r>
      <w:proofErr w:type="spellStart"/>
      <w:r w:rsidRPr="006121DE">
        <w:rPr>
          <w:lang w:val="es-CO"/>
        </w:rPr>
        <w:t>Memcached</w:t>
      </w:r>
      <w:proofErr w:type="spellEnd"/>
      <w:r w:rsidRPr="006121DE">
        <w:rPr>
          <w:lang w:val="es-CO"/>
        </w:rPr>
        <w:t xml:space="preserve"> para mejorar la eficiencia del servidor.</w:t>
      </w:r>
    </w:p>
    <w:p w14:paraId="54AB041B" w14:textId="77777777" w:rsidR="006121DE" w:rsidRPr="006121DE" w:rsidRDefault="006121DE" w:rsidP="006121DE">
      <w:pPr>
        <w:numPr>
          <w:ilvl w:val="0"/>
          <w:numId w:val="94"/>
        </w:numPr>
        <w:rPr>
          <w:lang w:val="es-CO"/>
        </w:rPr>
      </w:pPr>
      <w:r w:rsidRPr="006121DE">
        <w:rPr>
          <w:b/>
          <w:bCs/>
          <w:lang w:val="es-CO"/>
        </w:rPr>
        <w:t>Compresión de Datos:</w:t>
      </w:r>
      <w:r w:rsidRPr="006121DE">
        <w:rPr>
          <w:lang w:val="es-CO"/>
        </w:rPr>
        <w:t xml:space="preserve"> Utilizar compresión de datos para reducir el tamaño de las respuestas del servidor y acelerar la transferencia de datos.</w:t>
      </w:r>
    </w:p>
    <w:p w14:paraId="3FC96A6F" w14:textId="77777777" w:rsidR="006121DE" w:rsidRDefault="006121DE" w:rsidP="006121DE">
      <w:pPr>
        <w:numPr>
          <w:ilvl w:val="0"/>
          <w:numId w:val="94"/>
        </w:numPr>
        <w:rPr>
          <w:lang w:val="es-CO"/>
        </w:rPr>
      </w:pPr>
      <w:r w:rsidRPr="006121DE">
        <w:rPr>
          <w:b/>
          <w:bCs/>
          <w:lang w:val="es-CO"/>
        </w:rPr>
        <w:t>Optimización de Código PHP:</w:t>
      </w:r>
      <w:r w:rsidRPr="006121DE">
        <w:rPr>
          <w:lang w:val="es-CO"/>
        </w:rPr>
        <w:t xml:space="preserve"> Revisar y optimizar el código PHP para mejorar su eficiencia. Evitar el uso de funciones o técnicas que puedan ralentizar la ejecución.</w:t>
      </w:r>
    </w:p>
    <w:p w14:paraId="54DEE44C" w14:textId="77777777" w:rsidR="006121DE" w:rsidRDefault="006121DE" w:rsidP="006121DE">
      <w:pPr>
        <w:ind w:left="360"/>
        <w:rPr>
          <w:b/>
          <w:bCs/>
          <w:lang w:val="es-CO"/>
        </w:rPr>
      </w:pPr>
    </w:p>
    <w:p w14:paraId="5D824A14" w14:textId="77777777" w:rsidR="006121DE" w:rsidRDefault="006121DE" w:rsidP="006121DE">
      <w:pPr>
        <w:ind w:left="360"/>
        <w:rPr>
          <w:b/>
          <w:bCs/>
          <w:lang w:val="es-CO"/>
        </w:rPr>
      </w:pPr>
    </w:p>
    <w:p w14:paraId="20A296AF" w14:textId="77777777" w:rsidR="006121DE" w:rsidRDefault="006121DE" w:rsidP="006121DE">
      <w:pPr>
        <w:ind w:left="360"/>
        <w:rPr>
          <w:b/>
          <w:bCs/>
          <w:lang w:val="es-CO"/>
        </w:rPr>
      </w:pPr>
    </w:p>
    <w:p w14:paraId="53814F7A" w14:textId="77777777" w:rsidR="006121DE" w:rsidRDefault="006121DE" w:rsidP="006121DE">
      <w:pPr>
        <w:ind w:left="360"/>
        <w:rPr>
          <w:b/>
          <w:bCs/>
          <w:lang w:val="es-CO"/>
        </w:rPr>
      </w:pPr>
    </w:p>
    <w:p w14:paraId="0FD7BA15" w14:textId="77777777" w:rsidR="006121DE" w:rsidRPr="006121DE" w:rsidRDefault="006121DE" w:rsidP="006121DE">
      <w:pPr>
        <w:ind w:left="360"/>
        <w:rPr>
          <w:lang w:val="es-CO"/>
        </w:rPr>
      </w:pPr>
    </w:p>
    <w:p w14:paraId="2D04EA02" w14:textId="77777777" w:rsidR="006121DE" w:rsidRPr="006121DE" w:rsidRDefault="006121DE" w:rsidP="006121DE">
      <w:pPr>
        <w:rPr>
          <w:b/>
          <w:bCs/>
          <w:lang w:val="es-CO"/>
        </w:rPr>
      </w:pPr>
      <w:r w:rsidRPr="006121DE">
        <w:rPr>
          <w:b/>
          <w:bCs/>
          <w:lang w:val="es-CO"/>
        </w:rPr>
        <w:lastRenderedPageBreak/>
        <w:t>3. Monitoreo y Mantenimiento</w:t>
      </w:r>
    </w:p>
    <w:p w14:paraId="309225B8" w14:textId="77777777" w:rsidR="006121DE" w:rsidRPr="006121DE" w:rsidRDefault="006121DE" w:rsidP="006121DE">
      <w:pPr>
        <w:numPr>
          <w:ilvl w:val="0"/>
          <w:numId w:val="95"/>
        </w:numPr>
        <w:rPr>
          <w:lang w:val="es-CO"/>
        </w:rPr>
      </w:pPr>
      <w:r w:rsidRPr="006121DE">
        <w:rPr>
          <w:b/>
          <w:bCs/>
          <w:lang w:val="es-CO"/>
        </w:rPr>
        <w:t>Monitoreo de Rendimiento:</w:t>
      </w:r>
      <w:r w:rsidRPr="006121DE">
        <w:rPr>
          <w:lang w:val="es-CO"/>
        </w:rPr>
        <w:t xml:space="preserve"> Implementar herramientas de monitoreo para supervisar el rendimiento del servidor, la base de datos y la aplicación. Identificar y abordar problemas de rendimiento en tiempo real.</w:t>
      </w:r>
    </w:p>
    <w:p w14:paraId="71BDD942" w14:textId="77777777" w:rsidR="006121DE" w:rsidRPr="006121DE" w:rsidRDefault="006121DE" w:rsidP="006121DE">
      <w:pPr>
        <w:numPr>
          <w:ilvl w:val="0"/>
          <w:numId w:val="95"/>
        </w:numPr>
        <w:rPr>
          <w:lang w:val="es-CO"/>
        </w:rPr>
      </w:pPr>
      <w:r w:rsidRPr="006121DE">
        <w:rPr>
          <w:b/>
          <w:bCs/>
          <w:lang w:val="es-CO"/>
        </w:rPr>
        <w:t>Análisis de Logs:</w:t>
      </w:r>
      <w:r w:rsidRPr="006121DE">
        <w:rPr>
          <w:lang w:val="es-CO"/>
        </w:rPr>
        <w:t xml:space="preserve"> Analizar registros de actividad para detectar patrones que puedan indicar problemas de rendimiento o escalabilidad.</w:t>
      </w:r>
    </w:p>
    <w:p w14:paraId="1B44BBE1" w14:textId="77777777" w:rsidR="006121DE" w:rsidRPr="006121DE" w:rsidRDefault="006121DE" w:rsidP="006121DE">
      <w:pPr>
        <w:numPr>
          <w:ilvl w:val="0"/>
          <w:numId w:val="95"/>
        </w:numPr>
        <w:rPr>
          <w:lang w:val="es-CO"/>
        </w:rPr>
      </w:pPr>
      <w:r w:rsidRPr="006121DE">
        <w:rPr>
          <w:b/>
          <w:bCs/>
          <w:lang w:val="es-CO"/>
        </w:rPr>
        <w:t>Mantenimiento Regular:</w:t>
      </w:r>
      <w:r w:rsidRPr="006121DE">
        <w:rPr>
          <w:lang w:val="es-CO"/>
        </w:rPr>
        <w:t xml:space="preserve"> Realizar mantenimiento regular, incluyendo la actualización de software, la revisión de la base de datos y la optimización de la configuración del servidor para garantizar un rendimiento óptimo.</w:t>
      </w:r>
    </w:p>
    <w:p w14:paraId="61383437" w14:textId="77777777" w:rsidR="00E84F1A" w:rsidRDefault="00E84F1A" w:rsidP="00C544F8">
      <w:pPr>
        <w:rPr>
          <w:lang w:val="es-CO"/>
        </w:rPr>
      </w:pPr>
    </w:p>
    <w:p w14:paraId="16AF54C5" w14:textId="64C51C5C" w:rsidR="00391A2B" w:rsidRDefault="006121DE" w:rsidP="00391A2B">
      <w:pPr>
        <w:pStyle w:val="Ttulo2"/>
        <w:rPr>
          <w:noProof/>
        </w:rPr>
      </w:pPr>
      <w:r w:rsidRPr="006121DE">
        <w:rPr>
          <w:noProof/>
        </w:rPr>
        <w:t>Manejo de Versiones y Actualizaciones</w:t>
      </w:r>
    </w:p>
    <w:p w14:paraId="62F8E147" w14:textId="77777777" w:rsidR="006121DE" w:rsidRPr="006121DE" w:rsidRDefault="006121DE" w:rsidP="006121DE">
      <w:pPr>
        <w:rPr>
          <w:lang w:val="es-CO"/>
        </w:rPr>
      </w:pPr>
      <w:r w:rsidRPr="006121DE">
        <w:rPr>
          <w:lang w:val="es-CO"/>
        </w:rPr>
        <w:t xml:space="preserve">En el desarrollo y mantenimiento de </w:t>
      </w:r>
      <w:r w:rsidRPr="006121DE">
        <w:rPr>
          <w:b/>
          <w:bCs/>
          <w:lang w:val="es-CO"/>
        </w:rPr>
        <w:t>SyncCircle</w:t>
      </w:r>
      <w:r w:rsidRPr="006121DE">
        <w:rPr>
          <w:lang w:val="es-CO"/>
        </w:rPr>
        <w:t>, el manejo eficaz de versiones y actualizaciones es fundamental para garantizar la estabilidad, seguridad y mejora continua del sistema. Este proceso permite gestionar de manera ordenada los cambios en el software, asegurar que cada versión del sistema esté debidamente registrada y controlada, y facilitar la implementación de nuevas funcionalidades y corrección de errores sin interrumpir el servicio.</w:t>
      </w:r>
    </w:p>
    <w:p w14:paraId="00E7444D" w14:textId="77777777" w:rsidR="006121DE" w:rsidRPr="006121DE" w:rsidRDefault="006121DE" w:rsidP="006121DE">
      <w:pPr>
        <w:rPr>
          <w:b/>
          <w:bCs/>
          <w:lang w:val="es-CO"/>
        </w:rPr>
      </w:pPr>
      <w:r w:rsidRPr="006121DE">
        <w:rPr>
          <w:b/>
          <w:bCs/>
          <w:lang w:val="es-CO"/>
        </w:rPr>
        <w:t>Objetivos del Manejo de Versiones y Actualizaciones</w:t>
      </w:r>
    </w:p>
    <w:p w14:paraId="4333F9D7" w14:textId="77777777" w:rsidR="006121DE" w:rsidRPr="006121DE" w:rsidRDefault="006121DE" w:rsidP="006121DE">
      <w:pPr>
        <w:rPr>
          <w:lang w:val="es-CO"/>
        </w:rPr>
      </w:pPr>
      <w:r w:rsidRPr="006121DE">
        <w:rPr>
          <w:lang w:val="es-CO"/>
        </w:rPr>
        <w:t>El principal objetivo del manejo de versiones y actualizaciones es mantener un control exhaustivo sobre las modificaciones realizadas en el sistema. Esto incluye:</w:t>
      </w:r>
    </w:p>
    <w:p w14:paraId="3C048BF7" w14:textId="77777777" w:rsidR="006121DE" w:rsidRPr="006121DE" w:rsidRDefault="006121DE" w:rsidP="006121DE">
      <w:pPr>
        <w:numPr>
          <w:ilvl w:val="0"/>
          <w:numId w:val="96"/>
        </w:numPr>
        <w:rPr>
          <w:lang w:val="es-CO"/>
        </w:rPr>
      </w:pPr>
      <w:r w:rsidRPr="006121DE">
        <w:rPr>
          <w:b/>
          <w:bCs/>
          <w:lang w:val="es-CO"/>
        </w:rPr>
        <w:t>Rastrear Cambios:</w:t>
      </w:r>
      <w:r w:rsidRPr="006121DE">
        <w:rPr>
          <w:lang w:val="es-CO"/>
        </w:rPr>
        <w:t xml:space="preserve"> Documentar todos los cambios realizados en el código, así como las actualizaciones en las funcionalidades, para facilitar el seguimiento y la resolución de problemas.</w:t>
      </w:r>
    </w:p>
    <w:p w14:paraId="157A6663" w14:textId="77777777" w:rsidR="006121DE" w:rsidRPr="006121DE" w:rsidRDefault="006121DE" w:rsidP="006121DE">
      <w:pPr>
        <w:numPr>
          <w:ilvl w:val="0"/>
          <w:numId w:val="96"/>
        </w:numPr>
        <w:rPr>
          <w:lang w:val="es-CO"/>
        </w:rPr>
      </w:pPr>
      <w:r w:rsidRPr="006121DE">
        <w:rPr>
          <w:b/>
          <w:bCs/>
          <w:lang w:val="es-CO"/>
        </w:rPr>
        <w:t>Coordinar Actualizaciones:</w:t>
      </w:r>
      <w:r w:rsidRPr="006121DE">
        <w:rPr>
          <w:lang w:val="es-CO"/>
        </w:rPr>
        <w:t xml:space="preserve"> Planificar y coordinar la implementación de nuevas versiones del sistema para asegurar que las actualizaciones se realicen de manera eficiente y sin causar interrupciones en el servicio.</w:t>
      </w:r>
    </w:p>
    <w:p w14:paraId="13B6ADC6" w14:textId="77777777" w:rsidR="006121DE" w:rsidRPr="006121DE" w:rsidRDefault="006121DE" w:rsidP="006121DE">
      <w:pPr>
        <w:numPr>
          <w:ilvl w:val="0"/>
          <w:numId w:val="96"/>
        </w:numPr>
        <w:rPr>
          <w:lang w:val="es-CO"/>
        </w:rPr>
      </w:pPr>
      <w:r w:rsidRPr="006121DE">
        <w:rPr>
          <w:b/>
          <w:bCs/>
          <w:lang w:val="es-CO"/>
        </w:rPr>
        <w:t>Garantizar Estabilidad:</w:t>
      </w:r>
      <w:r w:rsidRPr="006121DE">
        <w:rPr>
          <w:lang w:val="es-CO"/>
        </w:rPr>
        <w:t xml:space="preserve"> Asegurar que las nuevas versiones del software no introduzcan errores que afecten negativamente la estabilidad del sistema.</w:t>
      </w:r>
    </w:p>
    <w:p w14:paraId="6235352F" w14:textId="77777777" w:rsidR="006121DE" w:rsidRDefault="006121DE" w:rsidP="006121DE">
      <w:pPr>
        <w:numPr>
          <w:ilvl w:val="0"/>
          <w:numId w:val="96"/>
        </w:numPr>
        <w:rPr>
          <w:lang w:val="es-CO"/>
        </w:rPr>
      </w:pPr>
      <w:r w:rsidRPr="006121DE">
        <w:rPr>
          <w:b/>
          <w:bCs/>
          <w:lang w:val="es-CO"/>
        </w:rPr>
        <w:t>Facilitar la Colaboración:</w:t>
      </w:r>
      <w:r w:rsidRPr="006121DE">
        <w:rPr>
          <w:lang w:val="es-CO"/>
        </w:rPr>
        <w:t xml:space="preserve"> Permitir que múltiples desarrolladores trabajen en el mismo proyecto sin conflictos, mediante la gestión adecuada de las versiones y la integración de cambios.</w:t>
      </w:r>
    </w:p>
    <w:p w14:paraId="39BA3DA4" w14:textId="77777777" w:rsidR="006121DE" w:rsidRDefault="006121DE" w:rsidP="006121DE">
      <w:pPr>
        <w:rPr>
          <w:lang w:val="es-CO"/>
        </w:rPr>
      </w:pPr>
    </w:p>
    <w:p w14:paraId="5BE41002" w14:textId="77777777" w:rsidR="006121DE" w:rsidRDefault="006121DE" w:rsidP="006121DE">
      <w:pPr>
        <w:rPr>
          <w:lang w:val="es-CO"/>
        </w:rPr>
      </w:pPr>
    </w:p>
    <w:p w14:paraId="57D87112" w14:textId="77777777" w:rsidR="006121DE" w:rsidRDefault="006121DE" w:rsidP="006121DE">
      <w:pPr>
        <w:rPr>
          <w:lang w:val="es-CO"/>
        </w:rPr>
      </w:pPr>
    </w:p>
    <w:p w14:paraId="553409E3" w14:textId="77777777" w:rsidR="006121DE" w:rsidRPr="006121DE" w:rsidRDefault="006121DE" w:rsidP="006121DE">
      <w:pPr>
        <w:rPr>
          <w:lang w:val="es-CO"/>
        </w:rPr>
      </w:pPr>
    </w:p>
    <w:p w14:paraId="2E462504" w14:textId="77777777" w:rsidR="006121DE" w:rsidRPr="006121DE" w:rsidRDefault="006121DE" w:rsidP="006121DE">
      <w:pPr>
        <w:rPr>
          <w:b/>
          <w:bCs/>
          <w:lang w:val="es-CO"/>
        </w:rPr>
      </w:pPr>
      <w:r w:rsidRPr="006121DE">
        <w:rPr>
          <w:b/>
          <w:bCs/>
          <w:lang w:val="es-CO"/>
        </w:rPr>
        <w:lastRenderedPageBreak/>
        <w:t>Componentes Clave del Manejo de Versiones y Actualizaciones</w:t>
      </w:r>
    </w:p>
    <w:p w14:paraId="5406D53B" w14:textId="77777777" w:rsidR="006121DE" w:rsidRPr="006121DE" w:rsidRDefault="006121DE" w:rsidP="006121DE">
      <w:pPr>
        <w:rPr>
          <w:lang w:val="es-CO"/>
        </w:rPr>
      </w:pPr>
      <w:r w:rsidRPr="006121DE">
        <w:rPr>
          <w:lang w:val="es-CO"/>
        </w:rPr>
        <w:t>El manejo de versiones y actualizaciones abarca varios componentes críticos:</w:t>
      </w:r>
    </w:p>
    <w:p w14:paraId="252F1CEA" w14:textId="77777777" w:rsidR="006121DE" w:rsidRPr="006121DE" w:rsidRDefault="006121DE" w:rsidP="006121DE">
      <w:pPr>
        <w:numPr>
          <w:ilvl w:val="0"/>
          <w:numId w:val="97"/>
        </w:numPr>
        <w:rPr>
          <w:lang w:val="es-CO"/>
        </w:rPr>
      </w:pPr>
      <w:r w:rsidRPr="006121DE">
        <w:rPr>
          <w:b/>
          <w:bCs/>
          <w:lang w:val="es-CO"/>
        </w:rPr>
        <w:t>Control de Versiones:</w:t>
      </w:r>
      <w:r w:rsidRPr="006121DE">
        <w:rPr>
          <w:lang w:val="es-CO"/>
        </w:rPr>
        <w:t xml:space="preserve"> Utilizar herramientas de control de versiones, como Git, para gestionar el código fuente del proyecto, registrar los cambios realizados y facilitar la colaboración entre desarrolladores.</w:t>
      </w:r>
    </w:p>
    <w:p w14:paraId="1B7506BD" w14:textId="77777777" w:rsidR="006121DE" w:rsidRPr="006121DE" w:rsidRDefault="006121DE" w:rsidP="006121DE">
      <w:pPr>
        <w:numPr>
          <w:ilvl w:val="0"/>
          <w:numId w:val="97"/>
        </w:numPr>
        <w:rPr>
          <w:lang w:val="es-CO"/>
        </w:rPr>
      </w:pPr>
      <w:r w:rsidRPr="006121DE">
        <w:rPr>
          <w:b/>
          <w:bCs/>
          <w:lang w:val="es-CO"/>
        </w:rPr>
        <w:t>Documentación de Cambios:</w:t>
      </w:r>
      <w:r w:rsidRPr="006121DE">
        <w:rPr>
          <w:lang w:val="es-CO"/>
        </w:rPr>
        <w:t xml:space="preserve"> Crear y mantener un registro detallado de los cambios realizados en cada versión del sistema, incluyendo nuevas funcionalidades, correcciones de errores y mejoras.</w:t>
      </w:r>
    </w:p>
    <w:p w14:paraId="7390504E" w14:textId="77777777" w:rsidR="006121DE" w:rsidRPr="006121DE" w:rsidRDefault="006121DE" w:rsidP="006121DE">
      <w:pPr>
        <w:numPr>
          <w:ilvl w:val="0"/>
          <w:numId w:val="97"/>
        </w:numPr>
        <w:rPr>
          <w:lang w:val="es-CO"/>
        </w:rPr>
      </w:pPr>
      <w:r w:rsidRPr="006121DE">
        <w:rPr>
          <w:b/>
          <w:bCs/>
          <w:lang w:val="es-CO"/>
        </w:rPr>
        <w:t>Proceso de Despliegue:</w:t>
      </w:r>
      <w:r w:rsidRPr="006121DE">
        <w:rPr>
          <w:lang w:val="es-CO"/>
        </w:rPr>
        <w:t xml:space="preserve"> Establecer un proceso claro para la implementación de nuevas versiones, que incluya pruebas exhaustivas y validación previa al despliegue en el entorno de producción.</w:t>
      </w:r>
    </w:p>
    <w:p w14:paraId="0265C3C4" w14:textId="77777777" w:rsidR="006121DE" w:rsidRPr="006121DE" w:rsidRDefault="006121DE" w:rsidP="006121DE">
      <w:pPr>
        <w:numPr>
          <w:ilvl w:val="0"/>
          <w:numId w:val="97"/>
        </w:numPr>
        <w:rPr>
          <w:lang w:val="es-CO"/>
        </w:rPr>
      </w:pPr>
      <w:r w:rsidRPr="006121DE">
        <w:rPr>
          <w:b/>
          <w:bCs/>
          <w:lang w:val="es-CO"/>
        </w:rPr>
        <w:t>Gestión de Dependencias:</w:t>
      </w:r>
      <w:r w:rsidRPr="006121DE">
        <w:rPr>
          <w:lang w:val="es-CO"/>
        </w:rPr>
        <w:t xml:space="preserve"> Asegurar que todas las dependencias del proyecto estén actualizadas y gestionadas de manera adecuada para evitar problemas de compatibilidad y seguridad.</w:t>
      </w:r>
    </w:p>
    <w:p w14:paraId="1513DA65" w14:textId="77777777" w:rsidR="006121DE" w:rsidRPr="006121DE" w:rsidRDefault="006121DE" w:rsidP="006121DE">
      <w:pPr>
        <w:rPr>
          <w:b/>
          <w:bCs/>
          <w:lang w:val="es-CO"/>
        </w:rPr>
      </w:pPr>
      <w:r w:rsidRPr="006121DE">
        <w:rPr>
          <w:b/>
          <w:bCs/>
          <w:lang w:val="es-CO"/>
        </w:rPr>
        <w:t>Beneficios del Manejo Eficaz de Versiones y Actualizaciones</w:t>
      </w:r>
    </w:p>
    <w:p w14:paraId="35AE2445" w14:textId="77777777" w:rsidR="006121DE" w:rsidRPr="006121DE" w:rsidRDefault="006121DE" w:rsidP="006121DE">
      <w:pPr>
        <w:rPr>
          <w:lang w:val="es-CO"/>
        </w:rPr>
      </w:pPr>
      <w:r w:rsidRPr="006121DE">
        <w:rPr>
          <w:lang w:val="es-CO"/>
        </w:rPr>
        <w:t>Un manejo eficaz de versiones y actualizaciones proporciona numerosos beneficios, entre ellos:</w:t>
      </w:r>
    </w:p>
    <w:p w14:paraId="74B231CC" w14:textId="77777777" w:rsidR="006121DE" w:rsidRPr="006121DE" w:rsidRDefault="006121DE" w:rsidP="006121DE">
      <w:pPr>
        <w:numPr>
          <w:ilvl w:val="0"/>
          <w:numId w:val="98"/>
        </w:numPr>
        <w:rPr>
          <w:lang w:val="es-CO"/>
        </w:rPr>
      </w:pPr>
      <w:r w:rsidRPr="006121DE">
        <w:rPr>
          <w:b/>
          <w:bCs/>
          <w:lang w:val="es-CO"/>
        </w:rPr>
        <w:t>Mejora Continua:</w:t>
      </w:r>
      <w:r w:rsidRPr="006121DE">
        <w:rPr>
          <w:lang w:val="es-CO"/>
        </w:rPr>
        <w:t xml:space="preserve"> Facilita la incorporación de mejoras y nuevas funcionalidades en el sistema, mejorando la experiencia del usuario y adaptándose a las necesidades cambiantes.</w:t>
      </w:r>
    </w:p>
    <w:p w14:paraId="732D4AEE" w14:textId="77777777" w:rsidR="006121DE" w:rsidRPr="006121DE" w:rsidRDefault="006121DE" w:rsidP="006121DE">
      <w:pPr>
        <w:numPr>
          <w:ilvl w:val="0"/>
          <w:numId w:val="98"/>
        </w:numPr>
        <w:rPr>
          <w:lang w:val="es-CO"/>
        </w:rPr>
      </w:pPr>
      <w:r w:rsidRPr="006121DE">
        <w:rPr>
          <w:b/>
          <w:bCs/>
          <w:lang w:val="es-CO"/>
        </w:rPr>
        <w:t>Seguridad y Estabilidad:</w:t>
      </w:r>
      <w:r w:rsidRPr="006121DE">
        <w:rPr>
          <w:lang w:val="es-CO"/>
        </w:rPr>
        <w:t xml:space="preserve"> Permite abordar y corregir vulnerabilidades de seguridad y errores del sistema de manera oportuna, asegurando un entorno de trabajo seguro y estable.</w:t>
      </w:r>
    </w:p>
    <w:p w14:paraId="2BA074FD" w14:textId="77777777" w:rsidR="006121DE" w:rsidRPr="006121DE" w:rsidRDefault="006121DE" w:rsidP="006121DE">
      <w:pPr>
        <w:numPr>
          <w:ilvl w:val="0"/>
          <w:numId w:val="98"/>
        </w:numPr>
        <w:rPr>
          <w:lang w:val="es-CO"/>
        </w:rPr>
      </w:pPr>
      <w:r w:rsidRPr="006121DE">
        <w:rPr>
          <w:b/>
          <w:bCs/>
          <w:lang w:val="es-CO"/>
        </w:rPr>
        <w:t>Colaboración Efectiva:</w:t>
      </w:r>
      <w:r w:rsidRPr="006121DE">
        <w:rPr>
          <w:lang w:val="es-CO"/>
        </w:rPr>
        <w:t xml:space="preserve"> Facilita el trabajo en equipo y la colaboración entre desarrolladores, al proporcionar una estructura organizada para la gestión de cambios y versiones.</w:t>
      </w:r>
    </w:p>
    <w:p w14:paraId="5F53C79B" w14:textId="17545B2D" w:rsidR="00391A2B" w:rsidRDefault="00391A2B" w:rsidP="00391A2B">
      <w:pPr>
        <w:rPr>
          <w:lang w:val="es-CO"/>
        </w:rPr>
      </w:pPr>
    </w:p>
    <w:tbl>
      <w:tblPr>
        <w:tblW w:w="9504" w:type="dxa"/>
        <w:tblInd w:w="-6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121DE" w:rsidRPr="00671B4C" w14:paraId="24FF59FE" w14:textId="77777777" w:rsidTr="006121DE">
        <w:tc>
          <w:tcPr>
            <w:tcW w:w="2304" w:type="dxa"/>
          </w:tcPr>
          <w:p w14:paraId="48FE621E" w14:textId="77777777" w:rsidR="006121DE" w:rsidRPr="00671B4C" w:rsidRDefault="006121DE" w:rsidP="00F31624">
            <w:pPr>
              <w:pStyle w:val="Tabletext"/>
              <w:jc w:val="center"/>
              <w:rPr>
                <w:rFonts w:cs="Tahoma"/>
                <w:b/>
                <w:lang w:val="es-ES"/>
              </w:rPr>
            </w:pPr>
            <w:r w:rsidRPr="00671B4C">
              <w:rPr>
                <w:rFonts w:cs="Tahoma"/>
                <w:b/>
                <w:lang w:val="es-ES"/>
              </w:rPr>
              <w:t>Fecha</w:t>
            </w:r>
          </w:p>
        </w:tc>
        <w:tc>
          <w:tcPr>
            <w:tcW w:w="1152" w:type="dxa"/>
          </w:tcPr>
          <w:p w14:paraId="6206F00A" w14:textId="77777777" w:rsidR="006121DE" w:rsidRPr="00671B4C" w:rsidRDefault="006121DE" w:rsidP="00F31624">
            <w:pPr>
              <w:pStyle w:val="Tabletext"/>
              <w:jc w:val="center"/>
              <w:rPr>
                <w:rFonts w:cs="Tahoma"/>
                <w:b/>
                <w:lang w:val="es-ES"/>
              </w:rPr>
            </w:pPr>
            <w:r w:rsidRPr="00671B4C">
              <w:rPr>
                <w:rFonts w:cs="Tahoma"/>
                <w:b/>
                <w:lang w:val="es-ES"/>
              </w:rPr>
              <w:t>Versión</w:t>
            </w:r>
          </w:p>
        </w:tc>
        <w:tc>
          <w:tcPr>
            <w:tcW w:w="3744" w:type="dxa"/>
          </w:tcPr>
          <w:p w14:paraId="3F3392FD" w14:textId="77777777" w:rsidR="006121DE" w:rsidRPr="00671B4C" w:rsidRDefault="006121DE" w:rsidP="00F31624">
            <w:pPr>
              <w:pStyle w:val="Tabletext"/>
              <w:jc w:val="center"/>
              <w:rPr>
                <w:rFonts w:cs="Tahoma"/>
                <w:b/>
                <w:lang w:val="es-ES"/>
              </w:rPr>
            </w:pPr>
            <w:r w:rsidRPr="00671B4C">
              <w:rPr>
                <w:rFonts w:cs="Tahoma"/>
                <w:b/>
                <w:lang w:val="es-ES"/>
              </w:rPr>
              <w:t>Descripción</w:t>
            </w:r>
          </w:p>
        </w:tc>
        <w:tc>
          <w:tcPr>
            <w:tcW w:w="2304" w:type="dxa"/>
          </w:tcPr>
          <w:p w14:paraId="389AC835" w14:textId="77777777" w:rsidR="006121DE" w:rsidRPr="00671B4C" w:rsidRDefault="006121DE" w:rsidP="00F31624">
            <w:pPr>
              <w:pStyle w:val="Tabletext"/>
              <w:jc w:val="center"/>
              <w:rPr>
                <w:rFonts w:cs="Tahoma"/>
                <w:b/>
                <w:lang w:val="es-ES"/>
              </w:rPr>
            </w:pPr>
            <w:r w:rsidRPr="00671B4C">
              <w:rPr>
                <w:rFonts w:cs="Tahoma"/>
                <w:b/>
                <w:lang w:val="es-ES"/>
              </w:rPr>
              <w:t>Autor</w:t>
            </w:r>
          </w:p>
        </w:tc>
      </w:tr>
      <w:tr w:rsidR="006121DE" w:rsidRPr="00671B4C" w14:paraId="276A7F5A" w14:textId="77777777" w:rsidTr="006121DE">
        <w:tc>
          <w:tcPr>
            <w:tcW w:w="2304" w:type="dxa"/>
          </w:tcPr>
          <w:p w14:paraId="732C3CB6" w14:textId="76E9CC35" w:rsidR="006121DE" w:rsidRPr="00671B4C" w:rsidRDefault="006121DE" w:rsidP="00F31624">
            <w:pPr>
              <w:pStyle w:val="Tabletext"/>
              <w:jc w:val="center"/>
              <w:rPr>
                <w:rFonts w:cs="Tahoma"/>
                <w:lang w:val="es-ES"/>
              </w:rPr>
            </w:pPr>
            <w:r>
              <w:rPr>
                <w:rFonts w:cs="Tahoma"/>
                <w:lang w:val="es-ES"/>
              </w:rPr>
              <w:t>05</w:t>
            </w:r>
            <w:r>
              <w:rPr>
                <w:rFonts w:cs="Tahoma"/>
                <w:lang w:val="es-ES"/>
              </w:rPr>
              <w:t xml:space="preserve"> –</w:t>
            </w:r>
            <w:r>
              <w:rPr>
                <w:rFonts w:cs="Tahoma"/>
                <w:lang w:val="es-ES"/>
              </w:rPr>
              <w:t xml:space="preserve"> </w:t>
            </w:r>
            <w:r>
              <w:rPr>
                <w:rFonts w:cs="Tahoma"/>
                <w:lang w:val="es-ES"/>
              </w:rPr>
              <w:t>0</w:t>
            </w:r>
            <w:r>
              <w:rPr>
                <w:rFonts w:cs="Tahoma"/>
                <w:lang w:val="es-ES"/>
              </w:rPr>
              <w:t xml:space="preserve">9 </w:t>
            </w:r>
            <w:r>
              <w:rPr>
                <w:rFonts w:cs="Tahoma"/>
                <w:lang w:val="es-ES"/>
              </w:rPr>
              <w:t>- 20</w:t>
            </w:r>
            <w:r>
              <w:rPr>
                <w:rFonts w:cs="Tahoma"/>
                <w:lang w:val="es-ES"/>
              </w:rPr>
              <w:t>24</w:t>
            </w:r>
          </w:p>
        </w:tc>
        <w:tc>
          <w:tcPr>
            <w:tcW w:w="1152" w:type="dxa"/>
          </w:tcPr>
          <w:p w14:paraId="03221159" w14:textId="77777777" w:rsidR="006121DE" w:rsidRPr="00671B4C" w:rsidRDefault="006121DE" w:rsidP="00F31624">
            <w:pPr>
              <w:pStyle w:val="Tabletext"/>
              <w:jc w:val="center"/>
              <w:rPr>
                <w:rFonts w:cs="Tahoma"/>
                <w:lang w:val="es-ES"/>
              </w:rPr>
            </w:pPr>
            <w:r>
              <w:rPr>
                <w:rFonts w:cs="Tahoma"/>
                <w:lang w:val="es-ES"/>
              </w:rPr>
              <w:t>1.0</w:t>
            </w:r>
          </w:p>
        </w:tc>
        <w:tc>
          <w:tcPr>
            <w:tcW w:w="3744" w:type="dxa"/>
          </w:tcPr>
          <w:p w14:paraId="4D00474B" w14:textId="475341F1" w:rsidR="006121DE" w:rsidRPr="00671B4C" w:rsidRDefault="006121DE" w:rsidP="00F31624">
            <w:pPr>
              <w:pStyle w:val="Tabletext"/>
              <w:jc w:val="both"/>
              <w:rPr>
                <w:rFonts w:cs="Tahoma"/>
                <w:lang w:val="es-ES"/>
              </w:rPr>
            </w:pPr>
            <w:r>
              <w:rPr>
                <w:rFonts w:cs="Tahoma"/>
                <w:lang w:val="es-ES"/>
              </w:rPr>
              <w:t xml:space="preserve">Primera </w:t>
            </w:r>
            <w:r>
              <w:rPr>
                <w:rFonts w:cs="Tahoma"/>
                <w:lang w:val="es-ES"/>
              </w:rPr>
              <w:t>versión del proyecto</w:t>
            </w:r>
          </w:p>
        </w:tc>
        <w:tc>
          <w:tcPr>
            <w:tcW w:w="2304" w:type="dxa"/>
          </w:tcPr>
          <w:p w14:paraId="1EBBD86D" w14:textId="0447B5E0" w:rsidR="006121DE" w:rsidRPr="00671B4C" w:rsidRDefault="006121DE" w:rsidP="00F31624">
            <w:pPr>
              <w:pStyle w:val="Tabletext"/>
              <w:jc w:val="center"/>
              <w:rPr>
                <w:rFonts w:cs="Tahoma"/>
                <w:lang w:val="es-ES"/>
              </w:rPr>
            </w:pPr>
            <w:r>
              <w:rPr>
                <w:rFonts w:cs="Tahoma"/>
                <w:lang w:val="es-ES"/>
              </w:rPr>
              <w:t>Nicolas Mutis</w:t>
            </w:r>
            <w:r>
              <w:rPr>
                <w:rFonts w:cs="Tahoma"/>
                <w:lang w:val="es-ES"/>
              </w:rPr>
              <w:t xml:space="preserve"> </w:t>
            </w:r>
          </w:p>
        </w:tc>
      </w:tr>
      <w:tr w:rsidR="006121DE" w:rsidRPr="00671B4C" w14:paraId="1E7964C0" w14:textId="77777777" w:rsidTr="006121DE">
        <w:tc>
          <w:tcPr>
            <w:tcW w:w="2304" w:type="dxa"/>
          </w:tcPr>
          <w:p w14:paraId="3BA46A8D" w14:textId="6D02D029" w:rsidR="006121DE" w:rsidRDefault="006121DE" w:rsidP="00F31624">
            <w:pPr>
              <w:pStyle w:val="Tabletext"/>
              <w:jc w:val="center"/>
              <w:rPr>
                <w:rFonts w:cs="Tahoma"/>
                <w:lang w:val="es-ES"/>
              </w:rPr>
            </w:pPr>
            <w:r>
              <w:rPr>
                <w:rFonts w:cs="Tahoma"/>
                <w:lang w:val="es-ES"/>
              </w:rPr>
              <w:t xml:space="preserve">06 – </w:t>
            </w:r>
            <w:r>
              <w:rPr>
                <w:rFonts w:cs="Tahoma"/>
                <w:lang w:val="es-ES"/>
              </w:rPr>
              <w:t>0</w:t>
            </w:r>
            <w:r>
              <w:rPr>
                <w:rFonts w:cs="Tahoma"/>
                <w:lang w:val="es-ES"/>
              </w:rPr>
              <w:t xml:space="preserve">9 – </w:t>
            </w:r>
            <w:r>
              <w:rPr>
                <w:rFonts w:cs="Tahoma"/>
                <w:lang w:val="es-ES"/>
              </w:rPr>
              <w:t>20</w:t>
            </w:r>
            <w:r>
              <w:rPr>
                <w:rFonts w:cs="Tahoma"/>
                <w:lang w:val="es-ES"/>
              </w:rPr>
              <w:t>24</w:t>
            </w:r>
          </w:p>
        </w:tc>
        <w:tc>
          <w:tcPr>
            <w:tcW w:w="1152" w:type="dxa"/>
          </w:tcPr>
          <w:p w14:paraId="2D98684F" w14:textId="77777777" w:rsidR="006121DE" w:rsidRDefault="006121DE" w:rsidP="00F31624">
            <w:pPr>
              <w:pStyle w:val="Tabletext"/>
              <w:jc w:val="center"/>
              <w:rPr>
                <w:rFonts w:cs="Tahoma"/>
                <w:lang w:val="es-ES"/>
              </w:rPr>
            </w:pPr>
            <w:r>
              <w:rPr>
                <w:rFonts w:cs="Tahoma"/>
                <w:lang w:val="es-ES"/>
              </w:rPr>
              <w:t>2.0</w:t>
            </w:r>
          </w:p>
        </w:tc>
        <w:tc>
          <w:tcPr>
            <w:tcW w:w="3744" w:type="dxa"/>
          </w:tcPr>
          <w:p w14:paraId="4AE6644F" w14:textId="77777777" w:rsidR="006121DE" w:rsidRDefault="006121DE" w:rsidP="00F31624">
            <w:pPr>
              <w:pStyle w:val="Tabletext"/>
              <w:jc w:val="both"/>
              <w:rPr>
                <w:rFonts w:cs="Tahoma"/>
                <w:lang w:val="es-ES"/>
              </w:rPr>
            </w:pPr>
            <w:r>
              <w:rPr>
                <w:rFonts w:cs="Tahoma"/>
                <w:lang w:val="es-ES"/>
              </w:rPr>
              <w:t>Revisión y corrección</w:t>
            </w:r>
          </w:p>
        </w:tc>
        <w:tc>
          <w:tcPr>
            <w:tcW w:w="2304" w:type="dxa"/>
          </w:tcPr>
          <w:p w14:paraId="03A2FABA" w14:textId="2E36E884" w:rsidR="006121DE" w:rsidRDefault="006121DE" w:rsidP="00F31624">
            <w:pPr>
              <w:pStyle w:val="Tabletext"/>
              <w:jc w:val="center"/>
              <w:rPr>
                <w:rFonts w:cs="Tahoma"/>
                <w:lang w:val="es-ES"/>
              </w:rPr>
            </w:pPr>
            <w:r>
              <w:rPr>
                <w:rFonts w:cs="Tahoma"/>
                <w:lang w:val="es-ES"/>
              </w:rPr>
              <w:t>Nicolas Mutis</w:t>
            </w:r>
          </w:p>
        </w:tc>
      </w:tr>
      <w:tr w:rsidR="006121DE" w:rsidRPr="00671B4C" w14:paraId="6AB0A5CC" w14:textId="77777777" w:rsidTr="006121DE">
        <w:tc>
          <w:tcPr>
            <w:tcW w:w="2304" w:type="dxa"/>
          </w:tcPr>
          <w:p w14:paraId="321ACF8D" w14:textId="1E504E2E" w:rsidR="006121DE" w:rsidRDefault="006121DE" w:rsidP="00F31624">
            <w:pPr>
              <w:pStyle w:val="Tabletext"/>
              <w:jc w:val="center"/>
              <w:rPr>
                <w:rFonts w:cs="Tahoma"/>
                <w:lang w:val="es-ES"/>
              </w:rPr>
            </w:pPr>
            <w:r>
              <w:rPr>
                <w:rFonts w:cs="Tahoma"/>
                <w:lang w:val="es-ES"/>
              </w:rPr>
              <w:t xml:space="preserve">07 </w:t>
            </w:r>
            <w:r>
              <w:rPr>
                <w:rFonts w:cs="Tahoma"/>
                <w:lang w:val="es-ES"/>
              </w:rPr>
              <w:t>-</w:t>
            </w:r>
            <w:r>
              <w:rPr>
                <w:rFonts w:cs="Tahoma"/>
                <w:lang w:val="es-ES"/>
              </w:rPr>
              <w:t xml:space="preserve"> </w:t>
            </w:r>
            <w:r>
              <w:rPr>
                <w:rFonts w:cs="Tahoma"/>
                <w:lang w:val="es-ES"/>
              </w:rPr>
              <w:t>0</w:t>
            </w:r>
            <w:r>
              <w:rPr>
                <w:rFonts w:cs="Tahoma"/>
                <w:lang w:val="es-ES"/>
              </w:rPr>
              <w:t xml:space="preserve">9 </w:t>
            </w:r>
            <w:r>
              <w:rPr>
                <w:rFonts w:cs="Tahoma"/>
                <w:lang w:val="es-ES"/>
              </w:rPr>
              <w:t>-</w:t>
            </w:r>
            <w:r>
              <w:rPr>
                <w:rFonts w:cs="Tahoma"/>
                <w:lang w:val="es-ES"/>
              </w:rPr>
              <w:t xml:space="preserve"> </w:t>
            </w:r>
            <w:r>
              <w:rPr>
                <w:rFonts w:cs="Tahoma"/>
                <w:lang w:val="es-ES"/>
              </w:rPr>
              <w:t>202</w:t>
            </w:r>
            <w:r>
              <w:rPr>
                <w:rFonts w:cs="Tahoma"/>
                <w:lang w:val="es-ES"/>
              </w:rPr>
              <w:t>4</w:t>
            </w:r>
          </w:p>
        </w:tc>
        <w:tc>
          <w:tcPr>
            <w:tcW w:w="1152" w:type="dxa"/>
          </w:tcPr>
          <w:p w14:paraId="499917BC" w14:textId="77777777" w:rsidR="006121DE" w:rsidRDefault="006121DE" w:rsidP="00F31624">
            <w:pPr>
              <w:pStyle w:val="Tabletext"/>
              <w:jc w:val="center"/>
              <w:rPr>
                <w:rFonts w:cs="Tahoma"/>
                <w:lang w:val="es-ES"/>
              </w:rPr>
            </w:pPr>
            <w:r>
              <w:rPr>
                <w:rFonts w:cs="Tahoma"/>
                <w:lang w:val="es-ES"/>
              </w:rPr>
              <w:t>3.0</w:t>
            </w:r>
          </w:p>
        </w:tc>
        <w:tc>
          <w:tcPr>
            <w:tcW w:w="3744" w:type="dxa"/>
          </w:tcPr>
          <w:p w14:paraId="11305407" w14:textId="0C428CD6" w:rsidR="006121DE" w:rsidRDefault="006121DE" w:rsidP="00F31624">
            <w:pPr>
              <w:pStyle w:val="Tabletext"/>
              <w:jc w:val="both"/>
              <w:rPr>
                <w:rFonts w:cs="Tahoma"/>
                <w:lang w:val="es-ES"/>
              </w:rPr>
            </w:pPr>
            <w:r>
              <w:rPr>
                <w:rFonts w:cs="Tahoma"/>
                <w:lang w:val="es-ES"/>
              </w:rPr>
              <w:t>Revisión y corrección</w:t>
            </w:r>
            <w:r>
              <w:rPr>
                <w:rFonts w:cs="Tahoma"/>
                <w:lang w:val="es-ES"/>
              </w:rPr>
              <w:t>, añadidos comentarios para la presentación</w:t>
            </w:r>
          </w:p>
        </w:tc>
        <w:tc>
          <w:tcPr>
            <w:tcW w:w="2304" w:type="dxa"/>
          </w:tcPr>
          <w:p w14:paraId="5282457D" w14:textId="33E07581" w:rsidR="006121DE" w:rsidRDefault="006121DE" w:rsidP="00F31624">
            <w:pPr>
              <w:pStyle w:val="Tabletext"/>
              <w:jc w:val="center"/>
              <w:rPr>
                <w:rFonts w:cs="Tahoma"/>
                <w:lang w:val="es-ES"/>
              </w:rPr>
            </w:pPr>
            <w:r>
              <w:rPr>
                <w:rFonts w:cs="Tahoma"/>
                <w:lang w:val="es-ES"/>
              </w:rPr>
              <w:t>Nicolas Mutis</w:t>
            </w:r>
          </w:p>
        </w:tc>
      </w:tr>
    </w:tbl>
    <w:p w14:paraId="4D296B18" w14:textId="77777777" w:rsidR="006121DE" w:rsidRPr="00C544F8" w:rsidRDefault="006121DE" w:rsidP="00391A2B">
      <w:pPr>
        <w:rPr>
          <w:lang w:val="es-CO"/>
        </w:rPr>
      </w:pPr>
    </w:p>
    <w:p w14:paraId="4EE08731" w14:textId="77777777" w:rsidR="00391A2B" w:rsidRDefault="00391A2B" w:rsidP="00C544F8">
      <w:pPr>
        <w:rPr>
          <w:lang w:val="es-CO"/>
        </w:rPr>
      </w:pPr>
    </w:p>
    <w:p w14:paraId="00226C19" w14:textId="77777777" w:rsidR="00391A2B" w:rsidRDefault="00391A2B" w:rsidP="00C544F8">
      <w:pPr>
        <w:rPr>
          <w:lang w:val="es-CO"/>
        </w:rPr>
      </w:pPr>
    </w:p>
    <w:p w14:paraId="4582F462" w14:textId="32638EA9" w:rsidR="00391A2B" w:rsidRDefault="00897083" w:rsidP="00391A2B">
      <w:pPr>
        <w:pStyle w:val="Ttulo2"/>
        <w:rPr>
          <w:noProof/>
        </w:rPr>
      </w:pPr>
      <w:r w:rsidRPr="00897083">
        <w:rPr>
          <w:noProof/>
        </w:rPr>
        <w:lastRenderedPageBreak/>
        <w:t>Integraciones con Servicios Externos</w:t>
      </w:r>
    </w:p>
    <w:p w14:paraId="55EE2ECA" w14:textId="77777777" w:rsidR="00897083" w:rsidRPr="00897083" w:rsidRDefault="00897083" w:rsidP="00897083">
      <w:pPr>
        <w:rPr>
          <w:lang w:val="es-CO"/>
        </w:rPr>
      </w:pPr>
      <w:r w:rsidRPr="00897083">
        <w:rPr>
          <w:lang w:val="es-CO"/>
        </w:rPr>
        <w:t xml:space="preserve">En el contexto del desarrollo de </w:t>
      </w:r>
      <w:r w:rsidRPr="00897083">
        <w:rPr>
          <w:b/>
          <w:bCs/>
          <w:lang w:val="es-CO"/>
        </w:rPr>
        <w:t>SyncCircle</w:t>
      </w:r>
      <w:r w:rsidRPr="00897083">
        <w:rPr>
          <w:lang w:val="es-CO"/>
        </w:rPr>
        <w:t xml:space="preserve">, la integración con servicios externos es crucial para ampliar las capacidades del sistema y proporcionar una experiencia más rica y funcional a los usuarios. A continuación se detalla la estrategia para la integración de </w:t>
      </w:r>
      <w:r w:rsidRPr="00897083">
        <w:rPr>
          <w:b/>
          <w:bCs/>
          <w:lang w:val="es-CO"/>
        </w:rPr>
        <w:t>SyncCircle</w:t>
      </w:r>
      <w:r w:rsidRPr="00897083">
        <w:rPr>
          <w:lang w:val="es-CO"/>
        </w:rPr>
        <w:t xml:space="preserve"> con diversos servicios externos, incluyendo descripciones de los servicios involucrados, los objetivos de integración, y cómo estos servicios mejoran la funcionalidad general del sistema.</w:t>
      </w:r>
    </w:p>
    <w:p w14:paraId="3593F4AB" w14:textId="00B92C48" w:rsidR="00897083" w:rsidRPr="00897083" w:rsidRDefault="00897083" w:rsidP="00897083">
      <w:pPr>
        <w:rPr>
          <w:b/>
          <w:bCs/>
          <w:lang w:val="es-CO"/>
        </w:rPr>
      </w:pPr>
      <w:r w:rsidRPr="00897083">
        <w:rPr>
          <w:b/>
          <w:bCs/>
          <w:lang w:val="es-CO"/>
        </w:rPr>
        <w:t>Servicios Externos Integrados</w:t>
      </w:r>
    </w:p>
    <w:p w14:paraId="481FBA25" w14:textId="77777777" w:rsidR="00897083" w:rsidRPr="00897083" w:rsidRDefault="00897083" w:rsidP="00897083">
      <w:pPr>
        <w:numPr>
          <w:ilvl w:val="0"/>
          <w:numId w:val="99"/>
        </w:numPr>
        <w:rPr>
          <w:lang w:val="es-CO"/>
        </w:rPr>
      </w:pPr>
      <w:r w:rsidRPr="00897083">
        <w:rPr>
          <w:b/>
          <w:bCs/>
          <w:lang w:val="es-CO"/>
        </w:rPr>
        <w:t>Servicios de API para Selección de Fechas</w:t>
      </w:r>
    </w:p>
    <w:p w14:paraId="0435012D" w14:textId="77777777" w:rsidR="00897083" w:rsidRPr="00897083" w:rsidRDefault="00897083" w:rsidP="00897083">
      <w:pPr>
        <w:pStyle w:val="Prrafodelista"/>
        <w:numPr>
          <w:ilvl w:val="1"/>
          <w:numId w:val="103"/>
        </w:numPr>
        <w:rPr>
          <w:lang w:val="es-CO"/>
        </w:rPr>
      </w:pPr>
      <w:r w:rsidRPr="00897083">
        <w:rPr>
          <w:b/>
          <w:bCs/>
          <w:lang w:val="es-CO"/>
        </w:rPr>
        <w:t>Objetivo:</w:t>
      </w:r>
      <w:r w:rsidRPr="00897083">
        <w:rPr>
          <w:lang w:val="es-CO"/>
        </w:rPr>
        <w:t xml:space="preserve"> Proporcionar a los usuarios una interfaz intuitiva para seleccionar fechas en formularios y eventos.</w:t>
      </w:r>
    </w:p>
    <w:p w14:paraId="007AC5C3" w14:textId="77777777" w:rsidR="00897083" w:rsidRPr="00897083" w:rsidRDefault="00897083" w:rsidP="00897083">
      <w:pPr>
        <w:pStyle w:val="Prrafodelista"/>
        <w:numPr>
          <w:ilvl w:val="1"/>
          <w:numId w:val="103"/>
        </w:numPr>
        <w:rPr>
          <w:lang w:val="es-CO"/>
        </w:rPr>
      </w:pPr>
      <w:r w:rsidRPr="00897083">
        <w:rPr>
          <w:b/>
          <w:bCs/>
          <w:lang w:val="es-CO"/>
        </w:rPr>
        <w:t>Descripción:</w:t>
      </w:r>
      <w:r w:rsidRPr="00897083">
        <w:rPr>
          <w:lang w:val="es-CO"/>
        </w:rPr>
        <w:t xml:space="preserve"> Se integra con el plugin </w:t>
      </w:r>
      <w:r w:rsidRPr="00897083">
        <w:rPr>
          <w:b/>
          <w:bCs/>
          <w:lang w:val="es-CO"/>
        </w:rPr>
        <w:t>Datetimepicker</w:t>
      </w:r>
      <w:r w:rsidRPr="00897083">
        <w:rPr>
          <w:lang w:val="es-CO"/>
        </w:rPr>
        <w:t>, que permite a los usuarios seleccionar fechas y horas de manera visual y conveniente.</w:t>
      </w:r>
    </w:p>
    <w:p w14:paraId="010175FA" w14:textId="77777777" w:rsidR="00897083" w:rsidRPr="00897083" w:rsidRDefault="00897083" w:rsidP="00897083">
      <w:pPr>
        <w:pStyle w:val="Prrafodelista"/>
        <w:numPr>
          <w:ilvl w:val="1"/>
          <w:numId w:val="103"/>
        </w:numPr>
        <w:rPr>
          <w:lang w:val="es-CO"/>
        </w:rPr>
      </w:pPr>
      <w:r w:rsidRPr="00897083">
        <w:rPr>
          <w:b/>
          <w:bCs/>
          <w:lang w:val="es-CO"/>
        </w:rPr>
        <w:t>Implementación:</w:t>
      </w:r>
      <w:r w:rsidRPr="00897083">
        <w:rPr>
          <w:lang w:val="es-CO"/>
        </w:rPr>
        <w:t xml:space="preserve"> Incorporación del plugin en el </w:t>
      </w:r>
      <w:proofErr w:type="spellStart"/>
      <w:r w:rsidRPr="00897083">
        <w:rPr>
          <w:lang w:val="es-CO"/>
        </w:rPr>
        <w:t>frontend</w:t>
      </w:r>
      <w:proofErr w:type="spellEnd"/>
      <w:r w:rsidRPr="00897083">
        <w:rPr>
          <w:lang w:val="es-CO"/>
        </w:rPr>
        <w:t xml:space="preserve"> del sistema, configurando los campos de selección de fecha en formularios y eventos según las necesidades del usuario.</w:t>
      </w:r>
    </w:p>
    <w:p w14:paraId="3017AAC6" w14:textId="77777777" w:rsidR="00897083" w:rsidRPr="00897083" w:rsidRDefault="00897083" w:rsidP="00897083">
      <w:pPr>
        <w:numPr>
          <w:ilvl w:val="0"/>
          <w:numId w:val="99"/>
        </w:numPr>
        <w:rPr>
          <w:lang w:val="es-CO"/>
        </w:rPr>
      </w:pPr>
      <w:r w:rsidRPr="00897083">
        <w:rPr>
          <w:b/>
          <w:bCs/>
          <w:lang w:val="es-CO"/>
        </w:rPr>
        <w:t>Servicios de Progreso de Carga de Páginas</w:t>
      </w:r>
    </w:p>
    <w:p w14:paraId="16FF40B0" w14:textId="77777777" w:rsidR="00897083" w:rsidRPr="00897083" w:rsidRDefault="00897083" w:rsidP="00897083">
      <w:pPr>
        <w:pStyle w:val="Prrafodelista"/>
        <w:numPr>
          <w:ilvl w:val="1"/>
          <w:numId w:val="102"/>
        </w:numPr>
        <w:rPr>
          <w:lang w:val="es-CO"/>
        </w:rPr>
      </w:pPr>
      <w:r w:rsidRPr="00897083">
        <w:rPr>
          <w:b/>
          <w:bCs/>
          <w:lang w:val="es-CO"/>
        </w:rPr>
        <w:t>Objetivo:</w:t>
      </w:r>
      <w:r w:rsidRPr="00897083">
        <w:rPr>
          <w:lang w:val="es-CO"/>
        </w:rPr>
        <w:t xml:space="preserve"> Mejorar la experiencia del usuario mostrando una barra de progreso durante la carga de páginas.</w:t>
      </w:r>
    </w:p>
    <w:p w14:paraId="59616775" w14:textId="77777777" w:rsidR="00897083" w:rsidRPr="00897083" w:rsidRDefault="00897083" w:rsidP="00897083">
      <w:pPr>
        <w:pStyle w:val="Prrafodelista"/>
        <w:numPr>
          <w:ilvl w:val="1"/>
          <w:numId w:val="102"/>
        </w:numPr>
        <w:rPr>
          <w:lang w:val="es-CO"/>
        </w:rPr>
      </w:pPr>
      <w:r w:rsidRPr="00897083">
        <w:rPr>
          <w:b/>
          <w:bCs/>
          <w:lang w:val="es-CO"/>
        </w:rPr>
        <w:t>Descripción:</w:t>
      </w:r>
      <w:r w:rsidRPr="00897083">
        <w:rPr>
          <w:lang w:val="es-CO"/>
        </w:rPr>
        <w:t xml:space="preserve"> Integración con </w:t>
      </w:r>
      <w:r w:rsidRPr="00897083">
        <w:rPr>
          <w:b/>
          <w:bCs/>
          <w:lang w:val="es-CO"/>
        </w:rPr>
        <w:t>Pace.js</w:t>
      </w:r>
      <w:r w:rsidRPr="00897083">
        <w:rPr>
          <w:lang w:val="es-CO"/>
        </w:rPr>
        <w:t>, una biblioteca de JavaScript que proporciona una barra de progreso automática para indicar la carga de la página web.</w:t>
      </w:r>
    </w:p>
    <w:p w14:paraId="08CAC897" w14:textId="77777777" w:rsidR="00897083" w:rsidRPr="00897083" w:rsidRDefault="00897083" w:rsidP="00897083">
      <w:pPr>
        <w:pStyle w:val="Prrafodelista"/>
        <w:numPr>
          <w:ilvl w:val="1"/>
          <w:numId w:val="102"/>
        </w:numPr>
        <w:rPr>
          <w:lang w:val="es-CO"/>
        </w:rPr>
      </w:pPr>
      <w:r w:rsidRPr="00897083">
        <w:rPr>
          <w:b/>
          <w:bCs/>
          <w:lang w:val="es-CO"/>
        </w:rPr>
        <w:t>Implementación:</w:t>
      </w:r>
      <w:r w:rsidRPr="00897083">
        <w:rPr>
          <w:lang w:val="es-CO"/>
        </w:rPr>
        <w:t xml:space="preserve"> Inclusión de </w:t>
      </w:r>
      <w:r w:rsidRPr="00897083">
        <w:rPr>
          <w:b/>
          <w:bCs/>
          <w:lang w:val="es-CO"/>
        </w:rPr>
        <w:t>Pace.js</w:t>
      </w:r>
      <w:r w:rsidRPr="00897083">
        <w:rPr>
          <w:lang w:val="es-CO"/>
        </w:rPr>
        <w:t xml:space="preserve"> en el </w:t>
      </w:r>
      <w:proofErr w:type="spellStart"/>
      <w:r w:rsidRPr="00897083">
        <w:rPr>
          <w:lang w:val="es-CO"/>
        </w:rPr>
        <w:t>frontend</w:t>
      </w:r>
      <w:proofErr w:type="spellEnd"/>
      <w:r w:rsidRPr="00897083">
        <w:rPr>
          <w:lang w:val="es-CO"/>
        </w:rPr>
        <w:t xml:space="preserve"> para visualizar el progreso de carga, ajustando la configuración según las necesidades del proyecto.</w:t>
      </w:r>
    </w:p>
    <w:p w14:paraId="667DF2D0" w14:textId="77777777" w:rsidR="00897083" w:rsidRPr="00897083" w:rsidRDefault="00897083" w:rsidP="00897083">
      <w:pPr>
        <w:numPr>
          <w:ilvl w:val="0"/>
          <w:numId w:val="99"/>
        </w:numPr>
        <w:rPr>
          <w:lang w:val="es-CO"/>
        </w:rPr>
      </w:pPr>
      <w:r w:rsidRPr="00897083">
        <w:rPr>
          <w:b/>
          <w:bCs/>
          <w:lang w:val="es-CO"/>
        </w:rPr>
        <w:t>Editor WYSIWYG para Publicaciones</w:t>
      </w:r>
    </w:p>
    <w:p w14:paraId="08D90AFB" w14:textId="77777777" w:rsidR="00897083" w:rsidRPr="00897083" w:rsidRDefault="00897083" w:rsidP="00897083">
      <w:pPr>
        <w:numPr>
          <w:ilvl w:val="1"/>
          <w:numId w:val="101"/>
        </w:numPr>
        <w:rPr>
          <w:lang w:val="es-CO"/>
        </w:rPr>
      </w:pPr>
      <w:r w:rsidRPr="00897083">
        <w:rPr>
          <w:b/>
          <w:bCs/>
          <w:lang w:val="es-CO"/>
        </w:rPr>
        <w:t>Objetivo:</w:t>
      </w:r>
      <w:r w:rsidRPr="00897083">
        <w:rPr>
          <w:lang w:val="es-CO"/>
        </w:rPr>
        <w:t xml:space="preserve"> Facilitar la creación y edición de publicaciones en el blog mediante una interfaz visual intuitiva.</w:t>
      </w:r>
    </w:p>
    <w:p w14:paraId="0986E480" w14:textId="77777777" w:rsidR="00897083" w:rsidRPr="00897083" w:rsidRDefault="00897083" w:rsidP="00897083">
      <w:pPr>
        <w:numPr>
          <w:ilvl w:val="1"/>
          <w:numId w:val="101"/>
        </w:numPr>
        <w:rPr>
          <w:lang w:val="es-CO"/>
        </w:rPr>
      </w:pPr>
      <w:r w:rsidRPr="00897083">
        <w:rPr>
          <w:b/>
          <w:bCs/>
          <w:lang w:val="es-CO"/>
        </w:rPr>
        <w:t>Descripción:</w:t>
      </w:r>
      <w:r w:rsidRPr="00897083">
        <w:rPr>
          <w:lang w:val="es-CO"/>
        </w:rPr>
        <w:t xml:space="preserve"> Integración con el editor </w:t>
      </w:r>
      <w:r w:rsidRPr="00897083">
        <w:rPr>
          <w:b/>
          <w:bCs/>
          <w:lang w:val="es-CO"/>
        </w:rPr>
        <w:t>Summernote</w:t>
      </w:r>
      <w:r w:rsidRPr="00897083">
        <w:rPr>
          <w:lang w:val="es-CO"/>
        </w:rPr>
        <w:t>, un editor WYSIWYG (What You See Is What You Get) que permite a los usuarios crear y editar contenido de manera visual.</w:t>
      </w:r>
    </w:p>
    <w:p w14:paraId="16F8C783" w14:textId="77777777" w:rsidR="00897083" w:rsidRDefault="00897083" w:rsidP="00897083">
      <w:pPr>
        <w:numPr>
          <w:ilvl w:val="1"/>
          <w:numId w:val="101"/>
        </w:numPr>
        <w:rPr>
          <w:lang w:val="es-CO"/>
        </w:rPr>
      </w:pPr>
      <w:r w:rsidRPr="00897083">
        <w:rPr>
          <w:b/>
          <w:bCs/>
          <w:lang w:val="es-CO"/>
        </w:rPr>
        <w:t>Implementación:</w:t>
      </w:r>
      <w:r w:rsidRPr="00897083">
        <w:rPr>
          <w:lang w:val="es-CO"/>
        </w:rPr>
        <w:t xml:space="preserve"> Integración del editor en las páginas de creación y edición de publicaciones, configurando herramientas y opciones de formato según los requisitos del sistema.</w:t>
      </w:r>
    </w:p>
    <w:p w14:paraId="0A8568BE" w14:textId="77777777" w:rsidR="00897083" w:rsidRDefault="00897083" w:rsidP="00897083">
      <w:pPr>
        <w:rPr>
          <w:lang w:val="es-CO"/>
        </w:rPr>
      </w:pPr>
    </w:p>
    <w:p w14:paraId="6FEF8F7A" w14:textId="77777777" w:rsidR="00897083" w:rsidRDefault="00897083" w:rsidP="00897083">
      <w:pPr>
        <w:rPr>
          <w:lang w:val="es-CO"/>
        </w:rPr>
      </w:pPr>
    </w:p>
    <w:p w14:paraId="09B3229F" w14:textId="77777777" w:rsidR="00897083" w:rsidRPr="00897083" w:rsidRDefault="00897083" w:rsidP="00897083">
      <w:pPr>
        <w:rPr>
          <w:lang w:val="es-CO"/>
        </w:rPr>
      </w:pPr>
    </w:p>
    <w:p w14:paraId="610AAB3A" w14:textId="77777777" w:rsidR="00897083" w:rsidRPr="00897083" w:rsidRDefault="00897083" w:rsidP="00897083">
      <w:pPr>
        <w:rPr>
          <w:b/>
          <w:bCs/>
          <w:lang w:val="es-CO"/>
        </w:rPr>
      </w:pPr>
      <w:r w:rsidRPr="00897083">
        <w:rPr>
          <w:b/>
          <w:bCs/>
          <w:lang w:val="es-CO"/>
        </w:rPr>
        <w:lastRenderedPageBreak/>
        <w:t>Beneficios de las Integraciones con Servicios Externos</w:t>
      </w:r>
    </w:p>
    <w:p w14:paraId="7157CA93" w14:textId="77777777" w:rsidR="00897083" w:rsidRPr="00897083" w:rsidRDefault="00897083" w:rsidP="00897083">
      <w:pPr>
        <w:numPr>
          <w:ilvl w:val="0"/>
          <w:numId w:val="100"/>
        </w:numPr>
        <w:rPr>
          <w:lang w:val="es-CO"/>
        </w:rPr>
      </w:pPr>
      <w:r w:rsidRPr="00897083">
        <w:rPr>
          <w:b/>
          <w:bCs/>
          <w:lang w:val="es-CO"/>
        </w:rPr>
        <w:t>Mejora de la Experiencia del Usuario:</w:t>
      </w:r>
      <w:r w:rsidRPr="00897083">
        <w:rPr>
          <w:lang w:val="es-CO"/>
        </w:rPr>
        <w:t xml:space="preserve"> Facilita la autenticación, la gestión de contenido, y la interacción con el sistema mediante herramientas y servicios intuitivos y confiables.</w:t>
      </w:r>
    </w:p>
    <w:p w14:paraId="500368EE" w14:textId="77777777" w:rsidR="00897083" w:rsidRPr="00897083" w:rsidRDefault="00897083" w:rsidP="00897083">
      <w:pPr>
        <w:numPr>
          <w:ilvl w:val="0"/>
          <w:numId w:val="100"/>
        </w:numPr>
        <w:rPr>
          <w:lang w:val="es-CO"/>
        </w:rPr>
      </w:pPr>
      <w:r w:rsidRPr="00897083">
        <w:rPr>
          <w:b/>
          <w:bCs/>
          <w:lang w:val="es-CO"/>
        </w:rPr>
        <w:t>Eficiencia Operativa:</w:t>
      </w:r>
      <w:r w:rsidRPr="00897083">
        <w:rPr>
          <w:lang w:val="es-CO"/>
        </w:rPr>
        <w:t xml:space="preserve"> Permite externalizar funciones específicas como el envío de correos electrónicos y el almacenamiento de archivos, reduciendo la carga de trabajo en el servidor principal de </w:t>
      </w:r>
      <w:r w:rsidRPr="00897083">
        <w:rPr>
          <w:b/>
          <w:bCs/>
          <w:lang w:val="es-CO"/>
        </w:rPr>
        <w:t>SyncCircle</w:t>
      </w:r>
      <w:r w:rsidRPr="00897083">
        <w:rPr>
          <w:lang w:val="es-CO"/>
        </w:rPr>
        <w:t>.</w:t>
      </w:r>
    </w:p>
    <w:p w14:paraId="2DDD524C" w14:textId="77777777" w:rsidR="00897083" w:rsidRPr="00897083" w:rsidRDefault="00897083" w:rsidP="00897083">
      <w:pPr>
        <w:numPr>
          <w:ilvl w:val="0"/>
          <w:numId w:val="100"/>
        </w:numPr>
        <w:rPr>
          <w:lang w:val="es-CO"/>
        </w:rPr>
      </w:pPr>
      <w:r w:rsidRPr="00897083">
        <w:rPr>
          <w:b/>
          <w:bCs/>
          <w:lang w:val="es-CO"/>
        </w:rPr>
        <w:t>Escalabilidad y Fiabilidad:</w:t>
      </w:r>
      <w:r w:rsidRPr="00897083">
        <w:rPr>
          <w:lang w:val="es-CO"/>
        </w:rPr>
        <w:t xml:space="preserve"> Aprovecha la infraestructura y la experiencia de servicios externos especializados para manejar tareas complejas de manera eficiente y confiable.</w:t>
      </w:r>
    </w:p>
    <w:p w14:paraId="39A38718" w14:textId="77777777" w:rsidR="00897083" w:rsidRDefault="00897083" w:rsidP="00391A2B">
      <w:pPr>
        <w:rPr>
          <w:lang w:val="es-CO"/>
        </w:rPr>
      </w:pPr>
    </w:p>
    <w:p w14:paraId="4800C443" w14:textId="16103EBF" w:rsidR="00897083" w:rsidRDefault="00897083" w:rsidP="00897083">
      <w:pPr>
        <w:pStyle w:val="Ttulo2"/>
        <w:rPr>
          <w:noProof/>
        </w:rPr>
      </w:pPr>
      <w:r w:rsidRPr="00897083">
        <w:rPr>
          <w:noProof/>
        </w:rPr>
        <w:t>Consideraciones de Mantenimiento</w:t>
      </w:r>
    </w:p>
    <w:p w14:paraId="16716641" w14:textId="77777777" w:rsidR="00897083" w:rsidRPr="00897083" w:rsidRDefault="00897083" w:rsidP="00897083">
      <w:pPr>
        <w:rPr>
          <w:lang w:val="es-CO"/>
        </w:rPr>
      </w:pPr>
      <w:r w:rsidRPr="00897083">
        <w:rPr>
          <w:lang w:val="es-CO"/>
        </w:rPr>
        <w:t xml:space="preserve">El mantenimiento de </w:t>
      </w:r>
      <w:r w:rsidRPr="00897083">
        <w:rPr>
          <w:b/>
          <w:bCs/>
          <w:lang w:val="es-CO"/>
        </w:rPr>
        <w:t>SyncCircle</w:t>
      </w:r>
      <w:r w:rsidRPr="00897083">
        <w:rPr>
          <w:lang w:val="es-CO"/>
        </w:rPr>
        <w:t xml:space="preserve"> es crucial para asegurar la continuidad del servicio, la estabilidad del sistema y la satisfacción del usuario. A continuación se detallan las consideraciones clave para el mantenimiento efectivo del sistema, abarcando aspectos de soporte técnico, actualizaciones, y gestión de problemas.</w:t>
      </w:r>
    </w:p>
    <w:p w14:paraId="176C8ADB" w14:textId="77777777" w:rsidR="00897083" w:rsidRPr="00897083" w:rsidRDefault="00897083" w:rsidP="00897083">
      <w:pPr>
        <w:rPr>
          <w:b/>
          <w:bCs/>
          <w:lang w:val="es-CO"/>
        </w:rPr>
      </w:pPr>
      <w:r w:rsidRPr="00897083">
        <w:rPr>
          <w:b/>
          <w:bCs/>
          <w:lang w:val="es-CO"/>
        </w:rPr>
        <w:t>1. Monitoreo y Diagnóstico</w:t>
      </w:r>
    </w:p>
    <w:p w14:paraId="3A17B2B9" w14:textId="77777777" w:rsidR="00897083" w:rsidRPr="00897083" w:rsidRDefault="00897083" w:rsidP="00897083">
      <w:pPr>
        <w:numPr>
          <w:ilvl w:val="0"/>
          <w:numId w:val="106"/>
        </w:numPr>
        <w:rPr>
          <w:lang w:val="es-CO"/>
        </w:rPr>
      </w:pPr>
      <w:r w:rsidRPr="00897083">
        <w:rPr>
          <w:b/>
          <w:bCs/>
          <w:lang w:val="es-CO"/>
        </w:rPr>
        <w:t>Monitoreo de Rendimiento:</w:t>
      </w:r>
      <w:r w:rsidRPr="00897083">
        <w:rPr>
          <w:lang w:val="es-CO"/>
        </w:rPr>
        <w:t xml:space="preserve"> Implementar herramientas de monitoreo para observar el rendimiento del sistema en tiempo real. Esto incluye la supervisión de tiempos de respuesta, el uso de recursos y la actividad de la base de datos. Herramientas como New </w:t>
      </w:r>
      <w:proofErr w:type="spellStart"/>
      <w:r w:rsidRPr="00897083">
        <w:rPr>
          <w:lang w:val="es-CO"/>
        </w:rPr>
        <w:t>Relic</w:t>
      </w:r>
      <w:proofErr w:type="spellEnd"/>
      <w:r w:rsidRPr="00897083">
        <w:rPr>
          <w:lang w:val="es-CO"/>
        </w:rPr>
        <w:t xml:space="preserve"> o </w:t>
      </w:r>
      <w:proofErr w:type="spellStart"/>
      <w:r w:rsidRPr="00897083">
        <w:rPr>
          <w:lang w:val="es-CO"/>
        </w:rPr>
        <w:t>Datadog</w:t>
      </w:r>
      <w:proofErr w:type="spellEnd"/>
      <w:r w:rsidRPr="00897083">
        <w:rPr>
          <w:lang w:val="es-CO"/>
        </w:rPr>
        <w:t xml:space="preserve"> pueden ser útiles para este propósito.</w:t>
      </w:r>
    </w:p>
    <w:p w14:paraId="3A3041C4" w14:textId="77777777" w:rsidR="00897083" w:rsidRPr="00897083" w:rsidRDefault="00897083" w:rsidP="00897083">
      <w:pPr>
        <w:numPr>
          <w:ilvl w:val="0"/>
          <w:numId w:val="106"/>
        </w:numPr>
        <w:rPr>
          <w:lang w:val="es-CO"/>
        </w:rPr>
      </w:pPr>
      <w:r w:rsidRPr="00897083">
        <w:rPr>
          <w:b/>
          <w:bCs/>
          <w:lang w:val="es-CO"/>
        </w:rPr>
        <w:t>Registro de Errores:</w:t>
      </w:r>
      <w:r w:rsidRPr="00897083">
        <w:rPr>
          <w:lang w:val="es-CO"/>
        </w:rPr>
        <w:t xml:space="preserve"> Configurar un sistema de registro de errores que capture y almacene los errores y excepciones que ocurren en el sistema. Herramientas como </w:t>
      </w:r>
      <w:proofErr w:type="spellStart"/>
      <w:r w:rsidRPr="00897083">
        <w:rPr>
          <w:lang w:val="es-CO"/>
        </w:rPr>
        <w:t>Sentry</w:t>
      </w:r>
      <w:proofErr w:type="spellEnd"/>
      <w:r w:rsidRPr="00897083">
        <w:rPr>
          <w:lang w:val="es-CO"/>
        </w:rPr>
        <w:t xml:space="preserve"> o </w:t>
      </w:r>
      <w:proofErr w:type="spellStart"/>
      <w:r w:rsidRPr="00897083">
        <w:rPr>
          <w:lang w:val="es-CO"/>
        </w:rPr>
        <w:t>Loggly</w:t>
      </w:r>
      <w:proofErr w:type="spellEnd"/>
      <w:r w:rsidRPr="00897083">
        <w:rPr>
          <w:lang w:val="es-CO"/>
        </w:rPr>
        <w:t xml:space="preserve"> pueden ayudar a rastrear y gestionar estos errores de manera eficiente.</w:t>
      </w:r>
    </w:p>
    <w:p w14:paraId="6857DEE2" w14:textId="77777777" w:rsidR="00897083" w:rsidRDefault="00897083" w:rsidP="00897083">
      <w:pPr>
        <w:numPr>
          <w:ilvl w:val="0"/>
          <w:numId w:val="106"/>
        </w:numPr>
        <w:rPr>
          <w:lang w:val="es-CO"/>
        </w:rPr>
      </w:pPr>
      <w:r w:rsidRPr="00897083">
        <w:rPr>
          <w:b/>
          <w:bCs/>
          <w:lang w:val="es-CO"/>
        </w:rPr>
        <w:t>Alertas Proactivas:</w:t>
      </w:r>
      <w:r w:rsidRPr="00897083">
        <w:rPr>
          <w:lang w:val="es-CO"/>
        </w:rPr>
        <w:t xml:space="preserve"> Establecer alertas para detectar y responder rápidamente a problemas críticos. Las alertas pueden configurarse para notificar al equipo de soporte técnico sobre eventos anómalos, como caídas del sistema o errores de rendimiento.</w:t>
      </w:r>
    </w:p>
    <w:p w14:paraId="4C44F2FB" w14:textId="77777777" w:rsidR="00897083" w:rsidRDefault="00897083" w:rsidP="00897083">
      <w:pPr>
        <w:rPr>
          <w:lang w:val="es-CO"/>
        </w:rPr>
      </w:pPr>
    </w:p>
    <w:p w14:paraId="51DBA936" w14:textId="77777777" w:rsidR="00897083" w:rsidRDefault="00897083" w:rsidP="00897083">
      <w:pPr>
        <w:rPr>
          <w:lang w:val="es-CO"/>
        </w:rPr>
      </w:pPr>
    </w:p>
    <w:p w14:paraId="179402F8" w14:textId="77777777" w:rsidR="00897083" w:rsidRDefault="00897083" w:rsidP="00897083">
      <w:pPr>
        <w:rPr>
          <w:lang w:val="es-CO"/>
        </w:rPr>
      </w:pPr>
    </w:p>
    <w:p w14:paraId="2BE574E2" w14:textId="77777777" w:rsidR="00897083" w:rsidRDefault="00897083" w:rsidP="00897083">
      <w:pPr>
        <w:rPr>
          <w:lang w:val="es-CO"/>
        </w:rPr>
      </w:pPr>
    </w:p>
    <w:p w14:paraId="50766862" w14:textId="77777777" w:rsidR="00897083" w:rsidRDefault="00897083" w:rsidP="00897083">
      <w:pPr>
        <w:rPr>
          <w:lang w:val="es-CO"/>
        </w:rPr>
      </w:pPr>
    </w:p>
    <w:p w14:paraId="3A3FAD35" w14:textId="77777777" w:rsidR="00897083" w:rsidRPr="00897083" w:rsidRDefault="00897083" w:rsidP="00897083">
      <w:pPr>
        <w:rPr>
          <w:lang w:val="es-CO"/>
        </w:rPr>
      </w:pPr>
    </w:p>
    <w:p w14:paraId="0E0E6669" w14:textId="77777777" w:rsidR="00897083" w:rsidRPr="00897083" w:rsidRDefault="00897083" w:rsidP="00897083">
      <w:pPr>
        <w:rPr>
          <w:b/>
          <w:bCs/>
          <w:lang w:val="es-CO"/>
        </w:rPr>
      </w:pPr>
      <w:r w:rsidRPr="00897083">
        <w:rPr>
          <w:b/>
          <w:bCs/>
          <w:lang w:val="es-CO"/>
        </w:rPr>
        <w:lastRenderedPageBreak/>
        <w:t>2. Actualizaciones del Sistema</w:t>
      </w:r>
    </w:p>
    <w:p w14:paraId="597B899C" w14:textId="77777777" w:rsidR="00897083" w:rsidRPr="00897083" w:rsidRDefault="00897083" w:rsidP="00897083">
      <w:pPr>
        <w:numPr>
          <w:ilvl w:val="0"/>
          <w:numId w:val="107"/>
        </w:numPr>
        <w:rPr>
          <w:lang w:val="es-CO"/>
        </w:rPr>
      </w:pPr>
      <w:r w:rsidRPr="00897083">
        <w:rPr>
          <w:b/>
          <w:bCs/>
          <w:lang w:val="es-CO"/>
        </w:rPr>
        <w:t>Actualizaciones de Seguridad:</w:t>
      </w:r>
      <w:r w:rsidRPr="00897083">
        <w:rPr>
          <w:lang w:val="es-CO"/>
        </w:rPr>
        <w:t xml:space="preserve"> Mantener el sistema actualizado con los últimos parches de seguridad y actualizaciones para PHP, JavaScript, y otros componentes utilizados. Esto incluye actualizar bibliotecas y </w:t>
      </w:r>
      <w:proofErr w:type="spellStart"/>
      <w:r w:rsidRPr="00897083">
        <w:rPr>
          <w:lang w:val="es-CO"/>
        </w:rPr>
        <w:t>plugins</w:t>
      </w:r>
      <w:proofErr w:type="spellEnd"/>
      <w:r w:rsidRPr="00897083">
        <w:rPr>
          <w:lang w:val="es-CO"/>
        </w:rPr>
        <w:t xml:space="preserve"> a sus versiones más recientes para proteger contra vulnerabilidades conocidas.</w:t>
      </w:r>
    </w:p>
    <w:p w14:paraId="735AF9BD" w14:textId="77777777" w:rsidR="00897083" w:rsidRPr="00897083" w:rsidRDefault="00897083" w:rsidP="00897083">
      <w:pPr>
        <w:numPr>
          <w:ilvl w:val="0"/>
          <w:numId w:val="107"/>
        </w:numPr>
        <w:rPr>
          <w:lang w:val="es-CO"/>
        </w:rPr>
      </w:pPr>
      <w:r w:rsidRPr="00897083">
        <w:rPr>
          <w:b/>
          <w:bCs/>
          <w:lang w:val="es-CO"/>
        </w:rPr>
        <w:t>Actualizaciones de Funcionalidades:</w:t>
      </w:r>
      <w:r w:rsidRPr="00897083">
        <w:rPr>
          <w:lang w:val="es-CO"/>
        </w:rPr>
        <w:t xml:space="preserve"> Realizar actualizaciones periódicas para introducir nuevas funcionalidades, mejorar la experiencia del usuario y corregir errores. Planificar y probar las actualizaciones en un entorno de desarrollo antes de implementarlas en el entorno de producción.</w:t>
      </w:r>
    </w:p>
    <w:p w14:paraId="042BC039" w14:textId="77777777" w:rsidR="00897083" w:rsidRPr="00897083" w:rsidRDefault="00897083" w:rsidP="00897083">
      <w:pPr>
        <w:numPr>
          <w:ilvl w:val="0"/>
          <w:numId w:val="107"/>
        </w:numPr>
        <w:rPr>
          <w:lang w:val="es-CO"/>
        </w:rPr>
      </w:pPr>
      <w:r w:rsidRPr="00897083">
        <w:rPr>
          <w:b/>
          <w:bCs/>
          <w:lang w:val="es-CO"/>
        </w:rPr>
        <w:t>Gestión de Versiones:</w:t>
      </w:r>
      <w:r w:rsidRPr="00897083">
        <w:rPr>
          <w:lang w:val="es-CO"/>
        </w:rPr>
        <w:t xml:space="preserve"> Utilizar un sistema de control de versiones, como Git, para gestionar el código fuente y las actualizaciones. Documentar y seguir un plan de versiones para asegurar que las actualizaciones sean coherentes y bien gestionadas.</w:t>
      </w:r>
    </w:p>
    <w:p w14:paraId="1D7A083A" w14:textId="77777777" w:rsidR="00897083" w:rsidRPr="00897083" w:rsidRDefault="00897083" w:rsidP="00897083">
      <w:pPr>
        <w:rPr>
          <w:b/>
          <w:bCs/>
          <w:lang w:val="es-CO"/>
        </w:rPr>
      </w:pPr>
      <w:r w:rsidRPr="00897083">
        <w:rPr>
          <w:b/>
          <w:bCs/>
          <w:lang w:val="es-CO"/>
        </w:rPr>
        <w:t>3. Respaldo y Recuperación</w:t>
      </w:r>
    </w:p>
    <w:p w14:paraId="6D9A516A" w14:textId="77777777" w:rsidR="00897083" w:rsidRPr="00897083" w:rsidRDefault="00897083" w:rsidP="00897083">
      <w:pPr>
        <w:numPr>
          <w:ilvl w:val="0"/>
          <w:numId w:val="108"/>
        </w:numPr>
        <w:rPr>
          <w:lang w:val="es-CO"/>
        </w:rPr>
      </w:pPr>
      <w:r w:rsidRPr="00897083">
        <w:rPr>
          <w:b/>
          <w:bCs/>
          <w:lang w:val="es-CO"/>
        </w:rPr>
        <w:t>Respaldo de Datos:</w:t>
      </w:r>
      <w:r w:rsidRPr="00897083">
        <w:rPr>
          <w:lang w:val="es-CO"/>
        </w:rPr>
        <w:t xml:space="preserve"> Implementar una estrategia de respaldo regular para la base de datos y los archivos del sistema. Asegurarse de que los respaldos sean automáticos y se realicen en intervalos regulares, con copias almacenadas en ubicaciones seguras.</w:t>
      </w:r>
    </w:p>
    <w:p w14:paraId="54324020" w14:textId="77777777" w:rsidR="00897083" w:rsidRPr="00897083" w:rsidRDefault="00897083" w:rsidP="00897083">
      <w:pPr>
        <w:numPr>
          <w:ilvl w:val="0"/>
          <w:numId w:val="108"/>
        </w:numPr>
        <w:rPr>
          <w:lang w:val="es-CO"/>
        </w:rPr>
      </w:pPr>
      <w:r w:rsidRPr="00897083">
        <w:rPr>
          <w:b/>
          <w:bCs/>
          <w:lang w:val="es-CO"/>
        </w:rPr>
        <w:t>Planes de Recuperación:</w:t>
      </w:r>
      <w:r w:rsidRPr="00897083">
        <w:rPr>
          <w:lang w:val="es-CO"/>
        </w:rPr>
        <w:t xml:space="preserve"> Desarrollar y probar un plan de recuperación ante desastres para asegurar la continuidad del servicio en caso de fallos graves. El plan debe incluir procedimientos para restaurar la base de datos y los archivos del sistema desde los respaldos.</w:t>
      </w:r>
    </w:p>
    <w:p w14:paraId="26D2E5C4" w14:textId="77777777" w:rsidR="00897083" w:rsidRPr="00897083" w:rsidRDefault="00897083" w:rsidP="00897083">
      <w:pPr>
        <w:rPr>
          <w:b/>
          <w:bCs/>
          <w:lang w:val="es-CO"/>
        </w:rPr>
      </w:pPr>
      <w:r w:rsidRPr="00897083">
        <w:rPr>
          <w:b/>
          <w:bCs/>
          <w:lang w:val="es-CO"/>
        </w:rPr>
        <w:t>4. Soporte Técnico</w:t>
      </w:r>
    </w:p>
    <w:p w14:paraId="03C55764" w14:textId="77777777" w:rsidR="00897083" w:rsidRPr="00897083" w:rsidRDefault="00897083" w:rsidP="00897083">
      <w:pPr>
        <w:numPr>
          <w:ilvl w:val="0"/>
          <w:numId w:val="109"/>
        </w:numPr>
        <w:rPr>
          <w:lang w:val="es-CO"/>
        </w:rPr>
      </w:pPr>
      <w:r w:rsidRPr="00897083">
        <w:rPr>
          <w:b/>
          <w:bCs/>
          <w:lang w:val="es-CO"/>
        </w:rPr>
        <w:t>Soporte a Usuarios:</w:t>
      </w:r>
      <w:r w:rsidRPr="00897083">
        <w:rPr>
          <w:lang w:val="es-CO"/>
        </w:rPr>
        <w:t xml:space="preserve"> Proveer soporte técnico a los usuarios para resolver problemas y responder a consultas. Establecer un sistema de </w:t>
      </w:r>
      <w:proofErr w:type="gramStart"/>
      <w:r w:rsidRPr="00897083">
        <w:rPr>
          <w:lang w:val="es-CO"/>
        </w:rPr>
        <w:t>tickets</w:t>
      </w:r>
      <w:proofErr w:type="gramEnd"/>
      <w:r w:rsidRPr="00897083">
        <w:rPr>
          <w:lang w:val="es-CO"/>
        </w:rPr>
        <w:t xml:space="preserve"> o un centro de soporte para gestionar y rastrear solicitudes de asistencia.</w:t>
      </w:r>
    </w:p>
    <w:p w14:paraId="44B639DF" w14:textId="77777777" w:rsidR="00897083" w:rsidRPr="00897083" w:rsidRDefault="00897083" w:rsidP="00897083">
      <w:pPr>
        <w:numPr>
          <w:ilvl w:val="0"/>
          <w:numId w:val="109"/>
        </w:numPr>
        <w:rPr>
          <w:lang w:val="es-CO"/>
        </w:rPr>
      </w:pPr>
      <w:r w:rsidRPr="00897083">
        <w:rPr>
          <w:b/>
          <w:bCs/>
          <w:lang w:val="es-CO"/>
        </w:rPr>
        <w:t>Documentación:</w:t>
      </w:r>
      <w:r w:rsidRPr="00897083">
        <w:rPr>
          <w:lang w:val="es-CO"/>
        </w:rPr>
        <w:t xml:space="preserve"> Mantener documentación actualizada sobre el sistema, incluyendo guías de usuario, manuales de administrador y documentación técnica. La documentación debe ser accesible y útil para los usuarios y el equipo de soporte técnico.</w:t>
      </w:r>
    </w:p>
    <w:p w14:paraId="1DD6EFBD" w14:textId="77777777" w:rsidR="00897083" w:rsidRPr="00897083" w:rsidRDefault="00897083" w:rsidP="00897083">
      <w:pPr>
        <w:rPr>
          <w:b/>
          <w:bCs/>
          <w:lang w:val="es-CO"/>
        </w:rPr>
      </w:pPr>
      <w:r w:rsidRPr="00897083">
        <w:rPr>
          <w:b/>
          <w:bCs/>
          <w:lang w:val="es-CO"/>
        </w:rPr>
        <w:t>5. Gestión de Problemas y Corrección de Errores</w:t>
      </w:r>
    </w:p>
    <w:p w14:paraId="59B7E353" w14:textId="77777777" w:rsidR="00897083" w:rsidRPr="00897083" w:rsidRDefault="00897083" w:rsidP="00897083">
      <w:pPr>
        <w:numPr>
          <w:ilvl w:val="0"/>
          <w:numId w:val="110"/>
        </w:numPr>
        <w:rPr>
          <w:lang w:val="es-CO"/>
        </w:rPr>
      </w:pPr>
      <w:r w:rsidRPr="00897083">
        <w:rPr>
          <w:b/>
          <w:bCs/>
          <w:lang w:val="es-CO"/>
        </w:rPr>
        <w:t>Identificación de Problemas:</w:t>
      </w:r>
      <w:r w:rsidRPr="00897083">
        <w:rPr>
          <w:lang w:val="es-CO"/>
        </w:rPr>
        <w:t xml:space="preserve"> Realizar un análisis regular del sistema para identificar y diagnosticar problemas potenciales. Utilizar herramientas de diagnóstico y el registro de errores para rastrear y comprender los problemas.</w:t>
      </w:r>
    </w:p>
    <w:p w14:paraId="7E98D3CB" w14:textId="77777777" w:rsidR="00897083" w:rsidRPr="00897083" w:rsidRDefault="00897083" w:rsidP="00897083">
      <w:pPr>
        <w:numPr>
          <w:ilvl w:val="0"/>
          <w:numId w:val="110"/>
        </w:numPr>
        <w:rPr>
          <w:lang w:val="es-CO"/>
        </w:rPr>
      </w:pPr>
      <w:r w:rsidRPr="00897083">
        <w:rPr>
          <w:b/>
          <w:bCs/>
          <w:lang w:val="es-CO"/>
        </w:rPr>
        <w:t>Corrección de Errores:</w:t>
      </w:r>
      <w:r w:rsidRPr="00897083">
        <w:rPr>
          <w:lang w:val="es-CO"/>
        </w:rPr>
        <w:t xml:space="preserve"> Desarrollar y probar correcciones para errores identificados, asegurando que los cambios no introduzcan nuevos problemas. Implementar un proceso de control de calidad para validar las correcciones antes de desplegarlas en producción.</w:t>
      </w:r>
    </w:p>
    <w:p w14:paraId="4802217C" w14:textId="77777777" w:rsidR="00897083" w:rsidRPr="00897083" w:rsidRDefault="00897083" w:rsidP="00897083">
      <w:pPr>
        <w:rPr>
          <w:b/>
          <w:bCs/>
          <w:lang w:val="es-CO"/>
        </w:rPr>
      </w:pPr>
      <w:r w:rsidRPr="00897083">
        <w:rPr>
          <w:b/>
          <w:bCs/>
          <w:lang w:val="es-CO"/>
        </w:rPr>
        <w:lastRenderedPageBreak/>
        <w:t>6. Evaluación y Mejora Continua</w:t>
      </w:r>
    </w:p>
    <w:p w14:paraId="14CB6CF0" w14:textId="77777777" w:rsidR="00897083" w:rsidRPr="00897083" w:rsidRDefault="00897083" w:rsidP="00897083">
      <w:pPr>
        <w:numPr>
          <w:ilvl w:val="0"/>
          <w:numId w:val="111"/>
        </w:numPr>
        <w:rPr>
          <w:lang w:val="es-CO"/>
        </w:rPr>
      </w:pPr>
      <w:r w:rsidRPr="00897083">
        <w:rPr>
          <w:b/>
          <w:bCs/>
          <w:lang w:val="es-CO"/>
        </w:rPr>
        <w:t>Revisión Periódica:</w:t>
      </w:r>
      <w:r w:rsidRPr="00897083">
        <w:rPr>
          <w:lang w:val="es-CO"/>
        </w:rPr>
        <w:t xml:space="preserve"> Realizar revisiones periódicas del sistema para evaluar su desempeño, identificar áreas de mejora y adaptar el sistema a las nuevas necesidades de los usuarios.</w:t>
      </w:r>
    </w:p>
    <w:p w14:paraId="5B1EF353" w14:textId="77777777" w:rsidR="00897083" w:rsidRPr="00897083" w:rsidRDefault="00897083" w:rsidP="00897083">
      <w:pPr>
        <w:numPr>
          <w:ilvl w:val="0"/>
          <w:numId w:val="111"/>
        </w:numPr>
        <w:rPr>
          <w:lang w:val="es-CO"/>
        </w:rPr>
      </w:pPr>
      <w:r w:rsidRPr="00897083">
        <w:rPr>
          <w:b/>
          <w:bCs/>
          <w:lang w:val="es-CO"/>
        </w:rPr>
        <w:t>Recopilación de Retroalimentación:</w:t>
      </w:r>
      <w:r w:rsidRPr="00897083">
        <w:rPr>
          <w:lang w:val="es-CO"/>
        </w:rPr>
        <w:t xml:space="preserve"> Recopilar y analizar la retroalimentación de los usuarios para identificar oportunidades de mejora y ajustar el sistema según las necesidades y expectativas de los usuarios.</w:t>
      </w:r>
    </w:p>
    <w:p w14:paraId="16CCC07A" w14:textId="77777777" w:rsidR="00897083" w:rsidRDefault="00897083" w:rsidP="00391A2B">
      <w:pPr>
        <w:rPr>
          <w:lang w:val="es-CO"/>
        </w:rPr>
      </w:pPr>
    </w:p>
    <w:p w14:paraId="20FBC4F2" w14:textId="7995DF11" w:rsidR="00897083" w:rsidRDefault="00E640F3" w:rsidP="00897083">
      <w:pPr>
        <w:pStyle w:val="Ttulo2"/>
        <w:rPr>
          <w:noProof/>
        </w:rPr>
      </w:pPr>
      <w:r>
        <w:rPr>
          <w:noProof/>
        </w:rPr>
        <w:t>Conclusiones</w:t>
      </w:r>
    </w:p>
    <w:p w14:paraId="558584B2" w14:textId="77777777" w:rsidR="00E640F3" w:rsidRPr="00E640F3" w:rsidRDefault="00E640F3" w:rsidP="00E640F3">
      <w:pPr>
        <w:rPr>
          <w:lang w:val="es-CO"/>
        </w:rPr>
      </w:pPr>
      <w:r w:rsidRPr="00E640F3">
        <w:rPr>
          <w:lang w:val="es-CO"/>
        </w:rPr>
        <w:t xml:space="preserve">El diseño y desarrollo de </w:t>
      </w:r>
      <w:r w:rsidRPr="00E640F3">
        <w:rPr>
          <w:b/>
          <w:bCs/>
          <w:lang w:val="es-CO"/>
        </w:rPr>
        <w:t>SyncCircle</w:t>
      </w:r>
      <w:r w:rsidRPr="00E640F3">
        <w:rPr>
          <w:lang w:val="es-CO"/>
        </w:rPr>
        <w:t xml:space="preserve"> se ha llevado a cabo con un enfoque integral que considera todos los aspectos críticos para garantizar un sistema robusto, funcional y escalable. A continuación, se presentan las conclusiones clave derivadas del proceso de diseño y las pruebas realizadas:</w:t>
      </w:r>
    </w:p>
    <w:p w14:paraId="7E408C7B" w14:textId="77777777" w:rsidR="00E640F3" w:rsidRPr="00E640F3" w:rsidRDefault="00E640F3" w:rsidP="00E640F3">
      <w:pPr>
        <w:rPr>
          <w:b/>
          <w:bCs/>
          <w:lang w:val="es-CO"/>
        </w:rPr>
      </w:pPr>
      <w:r w:rsidRPr="00E640F3">
        <w:rPr>
          <w:b/>
          <w:bCs/>
          <w:lang w:val="es-CO"/>
        </w:rPr>
        <w:t>1. Eficiencia del Sistema</w:t>
      </w:r>
    </w:p>
    <w:p w14:paraId="0D5A5980" w14:textId="77777777" w:rsidR="00E640F3" w:rsidRPr="00E640F3" w:rsidRDefault="00E640F3" w:rsidP="00E640F3">
      <w:pPr>
        <w:rPr>
          <w:lang w:val="es-CO"/>
        </w:rPr>
      </w:pPr>
      <w:r w:rsidRPr="00E640F3">
        <w:rPr>
          <w:lang w:val="es-CO"/>
        </w:rPr>
        <w:t xml:space="preserve">El sistema </w:t>
      </w:r>
      <w:r w:rsidRPr="00E640F3">
        <w:rPr>
          <w:b/>
          <w:bCs/>
          <w:lang w:val="es-CO"/>
        </w:rPr>
        <w:t>SyncCircle</w:t>
      </w:r>
      <w:r w:rsidRPr="00E640F3">
        <w:rPr>
          <w:lang w:val="es-CO"/>
        </w:rPr>
        <w:t xml:space="preserve"> ha demostrado ser eficiente en términos de rendimiento y funcionalidad. Las pruebas realizadas confirmaron que todas las características principales, incluyendo el </w:t>
      </w:r>
      <w:proofErr w:type="spellStart"/>
      <w:r w:rsidRPr="00E640F3">
        <w:rPr>
          <w:lang w:val="es-CO"/>
        </w:rPr>
        <w:t>login</w:t>
      </w:r>
      <w:proofErr w:type="spellEnd"/>
      <w:r w:rsidRPr="00E640F3">
        <w:rPr>
          <w:lang w:val="es-CO"/>
        </w:rPr>
        <w:t xml:space="preserve">, el menú principal, el blog, la sección de noticias, eventos, miembros, horarios y sesiones, perfil y buscador, funcionan correctamente sin errores. La implementación de </w:t>
      </w:r>
      <w:proofErr w:type="spellStart"/>
      <w:r w:rsidRPr="00E640F3">
        <w:rPr>
          <w:lang w:val="es-CO"/>
        </w:rPr>
        <w:t>plugins</w:t>
      </w:r>
      <w:proofErr w:type="spellEnd"/>
      <w:r w:rsidRPr="00E640F3">
        <w:rPr>
          <w:lang w:val="es-CO"/>
        </w:rPr>
        <w:t xml:space="preserve"> como Datetimepicker, Pace.js y Summernote ha mejorado la funcionalidad y la experiencia del usuario, proporcionando herramientas intuitivas para la gestión de eventos, la visualización del progreso y la edición de publicaciones.</w:t>
      </w:r>
    </w:p>
    <w:p w14:paraId="5E283F11" w14:textId="77777777" w:rsidR="00E640F3" w:rsidRPr="00E640F3" w:rsidRDefault="00E640F3" w:rsidP="00E640F3">
      <w:pPr>
        <w:rPr>
          <w:b/>
          <w:bCs/>
          <w:lang w:val="es-CO"/>
        </w:rPr>
      </w:pPr>
      <w:r w:rsidRPr="00E640F3">
        <w:rPr>
          <w:b/>
          <w:bCs/>
          <w:lang w:val="es-CO"/>
        </w:rPr>
        <w:t>2. Estabilidad y Fiabilidad</w:t>
      </w:r>
    </w:p>
    <w:p w14:paraId="49085886" w14:textId="77777777" w:rsidR="00E640F3" w:rsidRPr="00E640F3" w:rsidRDefault="00E640F3" w:rsidP="00E640F3">
      <w:pPr>
        <w:rPr>
          <w:lang w:val="es-CO"/>
        </w:rPr>
      </w:pPr>
      <w:r w:rsidRPr="00E640F3">
        <w:rPr>
          <w:lang w:val="es-CO"/>
        </w:rPr>
        <w:t xml:space="preserve">Las pruebas de funcionalidad confirmaron que </w:t>
      </w:r>
      <w:r w:rsidRPr="00E640F3">
        <w:rPr>
          <w:b/>
          <w:bCs/>
          <w:lang w:val="es-CO"/>
        </w:rPr>
        <w:t>SyncCircle</w:t>
      </w:r>
      <w:r w:rsidRPr="00E640F3">
        <w:rPr>
          <w:lang w:val="es-CO"/>
        </w:rPr>
        <w:t xml:space="preserve"> es estable y fiable. El sistema ha manejado correctamente los escenarios de prueba, desde el inicio de sesión hasta la gestión de eventos y publicaciones. La arquitectura del sistema, que incluye tanto el </w:t>
      </w:r>
      <w:proofErr w:type="spellStart"/>
      <w:r w:rsidRPr="00E640F3">
        <w:rPr>
          <w:lang w:val="es-CO"/>
        </w:rPr>
        <w:t>frontend</w:t>
      </w:r>
      <w:proofErr w:type="spellEnd"/>
      <w:r w:rsidRPr="00E640F3">
        <w:rPr>
          <w:lang w:val="es-CO"/>
        </w:rPr>
        <w:t xml:space="preserve"> como el backend en PHP con soporte para CSS y JavaScript, ha demostrado ser adecuada para las necesidades del proyecto. La base de datos MySQL, estructurada de manera eficiente, facilita una gestión efectiva de la información.</w:t>
      </w:r>
    </w:p>
    <w:p w14:paraId="6038F55A" w14:textId="77777777" w:rsidR="00E640F3" w:rsidRPr="00E640F3" w:rsidRDefault="00E640F3" w:rsidP="00E640F3">
      <w:pPr>
        <w:rPr>
          <w:b/>
          <w:bCs/>
          <w:lang w:val="es-CO"/>
        </w:rPr>
      </w:pPr>
      <w:r w:rsidRPr="00E640F3">
        <w:rPr>
          <w:b/>
          <w:bCs/>
          <w:lang w:val="es-CO"/>
        </w:rPr>
        <w:t>3. Gestión de Autenticación y Autorización</w:t>
      </w:r>
    </w:p>
    <w:p w14:paraId="04297463" w14:textId="77777777" w:rsidR="00E640F3" w:rsidRDefault="00E640F3" w:rsidP="00E640F3">
      <w:pPr>
        <w:rPr>
          <w:lang w:val="es-CO"/>
        </w:rPr>
      </w:pPr>
      <w:r w:rsidRPr="00E640F3">
        <w:rPr>
          <w:lang w:val="es-CO"/>
        </w:rPr>
        <w:t xml:space="preserve">La implementación de autenticación y autorización en </w:t>
      </w:r>
      <w:r w:rsidRPr="00E640F3">
        <w:rPr>
          <w:b/>
          <w:bCs/>
          <w:lang w:val="es-CO"/>
        </w:rPr>
        <w:t>SyncCircle</w:t>
      </w:r>
      <w:r w:rsidRPr="00E640F3">
        <w:rPr>
          <w:lang w:val="es-CO"/>
        </w:rPr>
        <w:t xml:space="preserve"> asegura que los usuarios solo accedan a las funcionalidades y datos permitidos según sus roles. El sistema protege adecuadamente la información confidencial y las operaciones críticas, garantizando que solo los usuarios autorizados puedan realizar acciones específicas como la administración de miembros y la publicación de noticias.</w:t>
      </w:r>
    </w:p>
    <w:p w14:paraId="75736A19" w14:textId="77777777" w:rsidR="00E640F3" w:rsidRDefault="00E640F3" w:rsidP="00E640F3">
      <w:pPr>
        <w:rPr>
          <w:lang w:val="es-CO"/>
        </w:rPr>
      </w:pPr>
    </w:p>
    <w:p w14:paraId="6B28D026" w14:textId="77777777" w:rsidR="00E640F3" w:rsidRPr="00E640F3" w:rsidRDefault="00E640F3" w:rsidP="00E640F3">
      <w:pPr>
        <w:rPr>
          <w:lang w:val="es-CO"/>
        </w:rPr>
      </w:pPr>
    </w:p>
    <w:p w14:paraId="4562A2A7" w14:textId="77777777" w:rsidR="00E640F3" w:rsidRPr="00E640F3" w:rsidRDefault="00E640F3" w:rsidP="00E640F3">
      <w:pPr>
        <w:rPr>
          <w:b/>
          <w:bCs/>
          <w:lang w:val="es-CO"/>
        </w:rPr>
      </w:pPr>
      <w:r w:rsidRPr="00E640F3">
        <w:rPr>
          <w:b/>
          <w:bCs/>
          <w:lang w:val="es-CO"/>
        </w:rPr>
        <w:lastRenderedPageBreak/>
        <w:t>4. Escalabilidad y Rendimiento</w:t>
      </w:r>
    </w:p>
    <w:p w14:paraId="7406AC58" w14:textId="77777777" w:rsidR="00E640F3" w:rsidRPr="00E640F3" w:rsidRDefault="00E640F3" w:rsidP="00E640F3">
      <w:pPr>
        <w:rPr>
          <w:lang w:val="es-CO"/>
        </w:rPr>
      </w:pPr>
      <w:r w:rsidRPr="00E640F3">
        <w:rPr>
          <w:b/>
          <w:bCs/>
          <w:lang w:val="es-CO"/>
        </w:rPr>
        <w:t>SyncCircle</w:t>
      </w:r>
      <w:r w:rsidRPr="00E640F3">
        <w:rPr>
          <w:lang w:val="es-CO"/>
        </w:rPr>
        <w:t xml:space="preserve"> está diseñado con estrategias de escalabilidad y rendimiento en mente. La arquitectura modular permite la expansión y mejora continua sin afectar la estabilidad del sistema. La capacidad de manejar un crecimiento en el número de usuarios y datos se ha considerado durante el diseño, asegurando que el sistema pueda adaptarse a las demandas futuras.</w:t>
      </w:r>
    </w:p>
    <w:p w14:paraId="3F0E9757" w14:textId="77777777" w:rsidR="00E640F3" w:rsidRPr="00E640F3" w:rsidRDefault="00E640F3" w:rsidP="00E640F3">
      <w:pPr>
        <w:rPr>
          <w:b/>
          <w:bCs/>
          <w:lang w:val="es-CO"/>
        </w:rPr>
      </w:pPr>
      <w:r w:rsidRPr="00E640F3">
        <w:rPr>
          <w:b/>
          <w:bCs/>
          <w:lang w:val="es-CO"/>
        </w:rPr>
        <w:t>5. Mantenimiento y Actualizaciones</w:t>
      </w:r>
    </w:p>
    <w:p w14:paraId="2DD0C9AF" w14:textId="77777777" w:rsidR="00E640F3" w:rsidRPr="00E640F3" w:rsidRDefault="00E640F3" w:rsidP="00E640F3">
      <w:pPr>
        <w:rPr>
          <w:lang w:val="es-CO"/>
        </w:rPr>
      </w:pPr>
      <w:r w:rsidRPr="00E640F3">
        <w:rPr>
          <w:lang w:val="es-CO"/>
        </w:rPr>
        <w:t xml:space="preserve">El plan de mantenimiento detallado para </w:t>
      </w:r>
      <w:r w:rsidRPr="00E640F3">
        <w:rPr>
          <w:b/>
          <w:bCs/>
          <w:lang w:val="es-CO"/>
        </w:rPr>
        <w:t>SyncCircle</w:t>
      </w:r>
      <w:r w:rsidRPr="00E640F3">
        <w:rPr>
          <w:lang w:val="es-CO"/>
        </w:rPr>
        <w:t xml:space="preserve"> incluye monitoreo, respaldo de datos, soporte técnico y gestión de problemas, lo que garantiza una operación continua y eficiente. La capacidad de realizar actualizaciones y correcciones de manera controlada permite mantener el sistema seguro y funcional, adaptándose a nuevas necesidades y tecnologías.</w:t>
      </w:r>
    </w:p>
    <w:p w14:paraId="3DD619B0" w14:textId="77777777" w:rsidR="00E640F3" w:rsidRPr="00E640F3" w:rsidRDefault="00E640F3" w:rsidP="00E640F3">
      <w:pPr>
        <w:rPr>
          <w:b/>
          <w:bCs/>
          <w:lang w:val="es-CO"/>
        </w:rPr>
      </w:pPr>
      <w:r w:rsidRPr="00E640F3">
        <w:rPr>
          <w:b/>
          <w:bCs/>
          <w:lang w:val="es-CO"/>
        </w:rPr>
        <w:t>6. Integraciones y Extensibilidad</w:t>
      </w:r>
    </w:p>
    <w:p w14:paraId="59A449FB" w14:textId="77777777" w:rsidR="00E640F3" w:rsidRPr="00E640F3" w:rsidRDefault="00E640F3" w:rsidP="00E640F3">
      <w:pPr>
        <w:rPr>
          <w:lang w:val="es-CO"/>
        </w:rPr>
      </w:pPr>
      <w:r w:rsidRPr="00E640F3">
        <w:rPr>
          <w:lang w:val="es-CO"/>
        </w:rPr>
        <w:t xml:space="preserve">La integración de servicios externos y la incorporación de </w:t>
      </w:r>
      <w:proofErr w:type="spellStart"/>
      <w:r w:rsidRPr="00E640F3">
        <w:rPr>
          <w:lang w:val="es-CO"/>
        </w:rPr>
        <w:t>plugins</w:t>
      </w:r>
      <w:proofErr w:type="spellEnd"/>
      <w:r w:rsidRPr="00E640F3">
        <w:rPr>
          <w:lang w:val="es-CO"/>
        </w:rPr>
        <w:t xml:space="preserve"> como Summernote para la edición de publicaciones han mejorado significativamente la funcionalidad del sistema. La capacidad para incorporar nuevas herramientas y servicios en el futuro proporciona flexibilidad y extensibilidad al sistema, adaptándose a cambios y mejoras en el entorno tecnológico.</w:t>
      </w:r>
    </w:p>
    <w:p w14:paraId="0EB7023F" w14:textId="77777777" w:rsidR="00E640F3" w:rsidRPr="00E640F3" w:rsidRDefault="00E640F3" w:rsidP="00E640F3">
      <w:pPr>
        <w:rPr>
          <w:b/>
          <w:bCs/>
          <w:lang w:val="es-CO"/>
        </w:rPr>
      </w:pPr>
      <w:r w:rsidRPr="00E640F3">
        <w:rPr>
          <w:b/>
          <w:bCs/>
          <w:lang w:val="es-CO"/>
        </w:rPr>
        <w:t>7. Conclusión General</w:t>
      </w:r>
    </w:p>
    <w:p w14:paraId="1DDDD91F" w14:textId="77777777" w:rsidR="00E640F3" w:rsidRPr="00E640F3" w:rsidRDefault="00E640F3" w:rsidP="00E640F3">
      <w:pPr>
        <w:rPr>
          <w:lang w:val="es-CO"/>
        </w:rPr>
      </w:pPr>
      <w:r w:rsidRPr="00E640F3">
        <w:rPr>
          <w:lang w:val="es-CO"/>
        </w:rPr>
        <w:t xml:space="preserve">En resumen, </w:t>
      </w:r>
      <w:r w:rsidRPr="00E640F3">
        <w:rPr>
          <w:b/>
          <w:bCs/>
          <w:lang w:val="es-CO"/>
        </w:rPr>
        <w:t>SyncCircle</w:t>
      </w:r>
      <w:r w:rsidRPr="00E640F3">
        <w:rPr>
          <w:lang w:val="es-CO"/>
        </w:rPr>
        <w:t xml:space="preserve"> ha sido diseñado y desarrollado con éxito para cumplir con los objetivos establecidos, proporcionando una plataforma sólida y confiable para la gestión de publicaciones, eventos y miembros. La implementación y las pruebas han demostrado que el sistema es eficiente, estable y capaz de manejar las operaciones necesarias para ofrecer una experiencia de usuario óptima. El enfoque en el mantenimiento, la escalabilidad y las integraciones futuras asegura que </w:t>
      </w:r>
      <w:r w:rsidRPr="00E640F3">
        <w:rPr>
          <w:b/>
          <w:bCs/>
          <w:lang w:val="es-CO"/>
        </w:rPr>
        <w:t>SyncCircle</w:t>
      </w:r>
      <w:r w:rsidRPr="00E640F3">
        <w:rPr>
          <w:lang w:val="es-CO"/>
        </w:rPr>
        <w:t xml:space="preserve"> seguirá siendo una herramienta valiosa y adaptable para sus usuarios.</w:t>
      </w:r>
    </w:p>
    <w:p w14:paraId="1EBBAD80" w14:textId="77777777" w:rsidR="00897083" w:rsidRPr="00C544F8" w:rsidRDefault="00897083" w:rsidP="00391A2B">
      <w:pPr>
        <w:rPr>
          <w:lang w:val="es-CO"/>
        </w:rPr>
      </w:pPr>
    </w:p>
    <w:p w14:paraId="7A37B0B4" w14:textId="77777777" w:rsidR="00391A2B" w:rsidRDefault="00391A2B" w:rsidP="00C544F8">
      <w:pPr>
        <w:rPr>
          <w:lang w:val="es-CO"/>
        </w:rPr>
      </w:pPr>
    </w:p>
    <w:p w14:paraId="69B612A8" w14:textId="77777777" w:rsidR="00391A2B" w:rsidRDefault="00391A2B" w:rsidP="00C544F8">
      <w:pPr>
        <w:rPr>
          <w:lang w:val="es-CO"/>
        </w:rPr>
      </w:pPr>
    </w:p>
    <w:p w14:paraId="7890509E" w14:textId="77777777" w:rsidR="00391A2B" w:rsidRPr="00C544F8" w:rsidRDefault="00391A2B" w:rsidP="00C544F8">
      <w:pPr>
        <w:rPr>
          <w:lang w:val="es-CO"/>
        </w:rPr>
      </w:pPr>
    </w:p>
    <w:p w14:paraId="2DEE64D4" w14:textId="20325C5D" w:rsidR="00306677" w:rsidRPr="00C544F8" w:rsidRDefault="00306677" w:rsidP="00C544F8">
      <w:pPr>
        <w:rPr>
          <w:lang w:val="es-CO"/>
        </w:rPr>
      </w:pPr>
    </w:p>
    <w:p w14:paraId="348D0E3F" w14:textId="21C589F8" w:rsidR="00C544F8" w:rsidRPr="00C544F8" w:rsidRDefault="00C544F8" w:rsidP="00C544F8"/>
    <w:p w14:paraId="52F062FC" w14:textId="77777777" w:rsidR="00043080" w:rsidRDefault="00043080">
      <w:pPr>
        <w:rPr>
          <w:noProof/>
        </w:rPr>
      </w:pPr>
    </w:p>
    <w:p w14:paraId="5986EF17" w14:textId="77777777" w:rsidR="00CC1A42" w:rsidRPr="009679B1" w:rsidRDefault="00CC1A42">
      <w:pPr>
        <w:rPr>
          <w:noProof/>
        </w:rPr>
      </w:pPr>
    </w:p>
    <w:sectPr w:rsidR="00CC1A42" w:rsidRPr="009679B1" w:rsidSect="0089714F">
      <w:footerReference w:type="default" r:id="rId9"/>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2627BF" w14:textId="77777777" w:rsidR="007C40B5" w:rsidRDefault="007C40B5" w:rsidP="00C6554A">
      <w:pPr>
        <w:spacing w:before="0" w:after="0" w:line="240" w:lineRule="auto"/>
      </w:pPr>
      <w:r>
        <w:separator/>
      </w:r>
    </w:p>
  </w:endnote>
  <w:endnote w:type="continuationSeparator" w:id="0">
    <w:p w14:paraId="3F9A7C3F" w14:textId="77777777" w:rsidR="007C40B5" w:rsidRDefault="007C40B5"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C1F662" w14:textId="77777777" w:rsidR="00732F8B" w:rsidRDefault="00ED7C44">
    <w:pPr>
      <w:pStyle w:val="Piedepgina"/>
      <w:rPr>
        <w:noProof/>
      </w:rPr>
    </w:pPr>
    <w:r>
      <w:rPr>
        <w:noProof/>
        <w:lang w:bidi="es-ES"/>
      </w:rPr>
      <w:t xml:space="preserve">Página </w:t>
    </w:r>
    <w:r>
      <w:rPr>
        <w:noProof/>
        <w:lang w:bidi="es-ES"/>
      </w:rPr>
      <w:fldChar w:fldCharType="begin"/>
    </w:r>
    <w:r>
      <w:rPr>
        <w:noProof/>
        <w:lang w:bidi="es-ES"/>
      </w:rPr>
      <w:instrText xml:space="preserve"> PAGE  \* Arabic  \* MERGEFORMAT </w:instrText>
    </w:r>
    <w:r>
      <w:rPr>
        <w:noProof/>
        <w:lang w:bidi="es-ES"/>
      </w:rPr>
      <w:fldChar w:fldCharType="separate"/>
    </w:r>
    <w:r w:rsidR="0089714F">
      <w:rPr>
        <w:noProof/>
        <w:lang w:bidi="es-ES"/>
      </w:rPr>
      <w:t>1</w:t>
    </w:r>
    <w:r>
      <w:rPr>
        <w:noProof/>
        <w:lang w:bidi="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462926" w14:textId="77777777" w:rsidR="007C40B5" w:rsidRDefault="007C40B5" w:rsidP="00C6554A">
      <w:pPr>
        <w:spacing w:before="0" w:after="0" w:line="240" w:lineRule="auto"/>
      </w:pPr>
      <w:r>
        <w:separator/>
      </w:r>
    </w:p>
  </w:footnote>
  <w:footnote w:type="continuationSeparator" w:id="0">
    <w:p w14:paraId="327E2E0D" w14:textId="77777777" w:rsidR="007C40B5" w:rsidRDefault="007C40B5"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07D56E4"/>
    <w:multiLevelType w:val="multilevel"/>
    <w:tmpl w:val="B112ADB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0C521F3"/>
    <w:multiLevelType w:val="multilevel"/>
    <w:tmpl w:val="1F4E6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0C70BEE"/>
    <w:multiLevelType w:val="multilevel"/>
    <w:tmpl w:val="62303CF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23D0FAC"/>
    <w:multiLevelType w:val="multilevel"/>
    <w:tmpl w:val="DC52BB4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360253C"/>
    <w:multiLevelType w:val="multilevel"/>
    <w:tmpl w:val="6046C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703F0C"/>
    <w:multiLevelType w:val="multilevel"/>
    <w:tmpl w:val="69C2B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590097B"/>
    <w:multiLevelType w:val="multilevel"/>
    <w:tmpl w:val="C83416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64A0188"/>
    <w:multiLevelType w:val="multilevel"/>
    <w:tmpl w:val="7C88CD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78F3747"/>
    <w:multiLevelType w:val="multilevel"/>
    <w:tmpl w:val="BCC0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94F3C25"/>
    <w:multiLevelType w:val="multilevel"/>
    <w:tmpl w:val="3D1CE9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B3C28A6"/>
    <w:multiLevelType w:val="multilevel"/>
    <w:tmpl w:val="4CC81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D483622"/>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0DB165AD"/>
    <w:multiLevelType w:val="multilevel"/>
    <w:tmpl w:val="126AAA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E4403FD"/>
    <w:multiLevelType w:val="multilevel"/>
    <w:tmpl w:val="5EAEBB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EAA343C"/>
    <w:multiLevelType w:val="multilevel"/>
    <w:tmpl w:val="DC52BB4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EB02EB7"/>
    <w:multiLevelType w:val="multilevel"/>
    <w:tmpl w:val="E10E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EEF1FC6"/>
    <w:multiLevelType w:val="multilevel"/>
    <w:tmpl w:val="42D0A1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0C6270E"/>
    <w:multiLevelType w:val="hybridMultilevel"/>
    <w:tmpl w:val="148225E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11C3066C"/>
    <w:multiLevelType w:val="multilevel"/>
    <w:tmpl w:val="22464F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14192AB8"/>
    <w:multiLevelType w:val="multilevel"/>
    <w:tmpl w:val="30F453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4CC0804"/>
    <w:multiLevelType w:val="multilevel"/>
    <w:tmpl w:val="86F26F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72E657B"/>
    <w:multiLevelType w:val="hybridMultilevel"/>
    <w:tmpl w:val="2F88D3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181505BD"/>
    <w:multiLevelType w:val="multilevel"/>
    <w:tmpl w:val="7E8432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CD95696"/>
    <w:multiLevelType w:val="multilevel"/>
    <w:tmpl w:val="035AE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DBD1404"/>
    <w:multiLevelType w:val="multilevel"/>
    <w:tmpl w:val="1EE6E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F220168"/>
    <w:multiLevelType w:val="multilevel"/>
    <w:tmpl w:val="62303CF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F913F35"/>
    <w:multiLevelType w:val="multilevel"/>
    <w:tmpl w:val="C2FAAC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08536D6"/>
    <w:multiLevelType w:val="multilevel"/>
    <w:tmpl w:val="C2363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21A6E7D"/>
    <w:multiLevelType w:val="multilevel"/>
    <w:tmpl w:val="F75E6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5567DFA"/>
    <w:multiLevelType w:val="multilevel"/>
    <w:tmpl w:val="458C7F6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1" w15:restartNumberingAfterBreak="0">
    <w:nsid w:val="26C17249"/>
    <w:multiLevelType w:val="multilevel"/>
    <w:tmpl w:val="773CC6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722721E"/>
    <w:multiLevelType w:val="multilevel"/>
    <w:tmpl w:val="4EF6AFB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3" w15:restartNumberingAfterBreak="0">
    <w:nsid w:val="28241A1D"/>
    <w:multiLevelType w:val="multilevel"/>
    <w:tmpl w:val="E88CF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8AD2873"/>
    <w:multiLevelType w:val="multilevel"/>
    <w:tmpl w:val="B792F5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D9B563A"/>
    <w:multiLevelType w:val="multilevel"/>
    <w:tmpl w:val="524C9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1C225D9"/>
    <w:multiLevelType w:val="multilevel"/>
    <w:tmpl w:val="45928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21E6897"/>
    <w:multiLevelType w:val="multilevel"/>
    <w:tmpl w:val="7EECC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2A053F2"/>
    <w:multiLevelType w:val="multilevel"/>
    <w:tmpl w:val="6038B2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5647C71"/>
    <w:multiLevelType w:val="multilevel"/>
    <w:tmpl w:val="BE08F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67A11BA"/>
    <w:multiLevelType w:val="multilevel"/>
    <w:tmpl w:val="62303CF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6FF1131"/>
    <w:multiLevelType w:val="multilevel"/>
    <w:tmpl w:val="4B58C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80856F3"/>
    <w:multiLevelType w:val="multilevel"/>
    <w:tmpl w:val="DC5E98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81B30FF"/>
    <w:multiLevelType w:val="multilevel"/>
    <w:tmpl w:val="B2982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B6308FC"/>
    <w:multiLevelType w:val="multilevel"/>
    <w:tmpl w:val="8AFA42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BCD6788"/>
    <w:multiLevelType w:val="multilevel"/>
    <w:tmpl w:val="588C5B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D4D6AA7"/>
    <w:multiLevelType w:val="multilevel"/>
    <w:tmpl w:val="BAE0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F210940"/>
    <w:multiLevelType w:val="multilevel"/>
    <w:tmpl w:val="359609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2002D90"/>
    <w:multiLevelType w:val="multilevel"/>
    <w:tmpl w:val="67209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49F753D6"/>
    <w:multiLevelType w:val="hybridMultilevel"/>
    <w:tmpl w:val="CB8690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1" w15:restartNumberingAfterBreak="0">
    <w:nsid w:val="4A1556C0"/>
    <w:multiLevelType w:val="hybridMultilevel"/>
    <w:tmpl w:val="B4688C44"/>
    <w:lvl w:ilvl="0" w:tplc="0826DE4C">
      <w:numFmt w:val="bullet"/>
      <w:lvlText w:val="-"/>
      <w:lvlJc w:val="left"/>
      <w:pPr>
        <w:ind w:left="720" w:hanging="360"/>
      </w:pPr>
      <w:rPr>
        <w:rFonts w:ascii="Constantia" w:eastAsiaTheme="minorHAnsi" w:hAnsi="Constantia"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2" w15:restartNumberingAfterBreak="0">
    <w:nsid w:val="4A7F365C"/>
    <w:multiLevelType w:val="multilevel"/>
    <w:tmpl w:val="2AFEC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D840AA5"/>
    <w:multiLevelType w:val="multilevel"/>
    <w:tmpl w:val="69C2B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D905442"/>
    <w:multiLevelType w:val="multilevel"/>
    <w:tmpl w:val="7D3E13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EA01ADF"/>
    <w:multiLevelType w:val="multilevel"/>
    <w:tmpl w:val="4C1C5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0522353"/>
    <w:multiLevelType w:val="multilevel"/>
    <w:tmpl w:val="6E2061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16009D9"/>
    <w:multiLevelType w:val="multilevel"/>
    <w:tmpl w:val="E2D8309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8" w15:restartNumberingAfterBreak="0">
    <w:nsid w:val="54A036A3"/>
    <w:multiLevelType w:val="multilevel"/>
    <w:tmpl w:val="AC582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6082F65"/>
    <w:multiLevelType w:val="multilevel"/>
    <w:tmpl w:val="F710D0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8626C4E"/>
    <w:multiLevelType w:val="multilevel"/>
    <w:tmpl w:val="5E72CA4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1" w15:restartNumberingAfterBreak="0">
    <w:nsid w:val="58EB02AA"/>
    <w:multiLevelType w:val="multilevel"/>
    <w:tmpl w:val="D0446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B9C2F2C"/>
    <w:multiLevelType w:val="multilevel"/>
    <w:tmpl w:val="CAD86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BC14B40"/>
    <w:multiLevelType w:val="multilevel"/>
    <w:tmpl w:val="44AA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C881980"/>
    <w:multiLevelType w:val="multilevel"/>
    <w:tmpl w:val="14320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D9D0FD3"/>
    <w:multiLevelType w:val="multilevel"/>
    <w:tmpl w:val="A8404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0160725"/>
    <w:multiLevelType w:val="multilevel"/>
    <w:tmpl w:val="69C2BA7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7" w15:restartNumberingAfterBreak="0">
    <w:nsid w:val="609756C7"/>
    <w:multiLevelType w:val="multilevel"/>
    <w:tmpl w:val="D172A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11F212F"/>
    <w:multiLevelType w:val="multilevel"/>
    <w:tmpl w:val="78C240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1E54E69"/>
    <w:multiLevelType w:val="multilevel"/>
    <w:tmpl w:val="B0A07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9453E48"/>
    <w:multiLevelType w:val="hybridMultilevel"/>
    <w:tmpl w:val="714497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1" w15:restartNumberingAfterBreak="0">
    <w:nsid w:val="6AEB78D2"/>
    <w:multiLevelType w:val="multilevel"/>
    <w:tmpl w:val="B762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C182AA1"/>
    <w:multiLevelType w:val="multilevel"/>
    <w:tmpl w:val="69C2B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DF227D8"/>
    <w:multiLevelType w:val="multilevel"/>
    <w:tmpl w:val="809EAD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F2658C8"/>
    <w:multiLevelType w:val="multilevel"/>
    <w:tmpl w:val="78086B3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5" w15:restartNumberingAfterBreak="0">
    <w:nsid w:val="6F9A31D6"/>
    <w:multiLevelType w:val="multilevel"/>
    <w:tmpl w:val="16703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0B40C3C"/>
    <w:multiLevelType w:val="multilevel"/>
    <w:tmpl w:val="D7649A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32473F1"/>
    <w:multiLevelType w:val="multilevel"/>
    <w:tmpl w:val="47D05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36E1F93"/>
    <w:multiLevelType w:val="multilevel"/>
    <w:tmpl w:val="14DCB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4C85D51"/>
    <w:multiLevelType w:val="multilevel"/>
    <w:tmpl w:val="62303CF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4DF69F1"/>
    <w:multiLevelType w:val="multilevel"/>
    <w:tmpl w:val="3752B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7677DD3"/>
    <w:multiLevelType w:val="multilevel"/>
    <w:tmpl w:val="AA20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9FF069D"/>
    <w:multiLevelType w:val="multilevel"/>
    <w:tmpl w:val="2D6C0D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A7640DE"/>
    <w:multiLevelType w:val="multilevel"/>
    <w:tmpl w:val="7CC4E7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A7E7A50"/>
    <w:multiLevelType w:val="multilevel"/>
    <w:tmpl w:val="1FA2E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BCB7665"/>
    <w:multiLevelType w:val="multilevel"/>
    <w:tmpl w:val="AB36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E764B3A"/>
    <w:multiLevelType w:val="multilevel"/>
    <w:tmpl w:val="704CB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F257031"/>
    <w:multiLevelType w:val="multilevel"/>
    <w:tmpl w:val="62303CF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F3A383D"/>
    <w:multiLevelType w:val="multilevel"/>
    <w:tmpl w:val="69C2B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777886">
    <w:abstractNumId w:val="9"/>
  </w:num>
  <w:num w:numId="2" w16cid:durableId="1550073912">
    <w:abstractNumId w:val="8"/>
  </w:num>
  <w:num w:numId="3" w16cid:durableId="880901296">
    <w:abstractNumId w:val="8"/>
  </w:num>
  <w:num w:numId="4" w16cid:durableId="19940576">
    <w:abstractNumId w:val="9"/>
  </w:num>
  <w:num w:numId="5" w16cid:durableId="1885019102">
    <w:abstractNumId w:val="59"/>
  </w:num>
  <w:num w:numId="6" w16cid:durableId="277226354">
    <w:abstractNumId w:val="13"/>
  </w:num>
  <w:num w:numId="7" w16cid:durableId="937955049">
    <w:abstractNumId w:val="22"/>
  </w:num>
  <w:num w:numId="8" w16cid:durableId="1036078743">
    <w:abstractNumId w:val="7"/>
  </w:num>
  <w:num w:numId="9" w16cid:durableId="1297027950">
    <w:abstractNumId w:val="6"/>
  </w:num>
  <w:num w:numId="10" w16cid:durableId="1800108190">
    <w:abstractNumId w:val="5"/>
  </w:num>
  <w:num w:numId="11" w16cid:durableId="1534348598">
    <w:abstractNumId w:val="4"/>
  </w:num>
  <w:num w:numId="12" w16cid:durableId="1453590680">
    <w:abstractNumId w:val="3"/>
  </w:num>
  <w:num w:numId="13" w16cid:durableId="1936933959">
    <w:abstractNumId w:val="2"/>
  </w:num>
  <w:num w:numId="14" w16cid:durableId="1632128679">
    <w:abstractNumId w:val="1"/>
  </w:num>
  <w:num w:numId="15" w16cid:durableId="2127457976">
    <w:abstractNumId w:val="0"/>
  </w:num>
  <w:num w:numId="16" w16cid:durableId="2088988830">
    <w:abstractNumId w:val="76"/>
  </w:num>
  <w:num w:numId="17" w16cid:durableId="1667245806">
    <w:abstractNumId w:val="40"/>
  </w:num>
  <w:num w:numId="18" w16cid:durableId="2061321474">
    <w:abstractNumId w:val="42"/>
  </w:num>
  <w:num w:numId="19" w16cid:durableId="1169369115">
    <w:abstractNumId w:val="29"/>
  </w:num>
  <w:num w:numId="20" w16cid:durableId="268977092">
    <w:abstractNumId w:val="67"/>
  </w:num>
  <w:num w:numId="21" w16cid:durableId="55050811">
    <w:abstractNumId w:val="84"/>
  </w:num>
  <w:num w:numId="22" w16cid:durableId="212038394">
    <w:abstractNumId w:val="56"/>
  </w:num>
  <w:num w:numId="23" w16cid:durableId="1514757153">
    <w:abstractNumId w:val="28"/>
  </w:num>
  <w:num w:numId="24" w16cid:durableId="558053570">
    <w:abstractNumId w:val="82"/>
  </w:num>
  <w:num w:numId="25" w16cid:durableId="1051612941">
    <w:abstractNumId w:val="98"/>
  </w:num>
  <w:num w:numId="26" w16cid:durableId="128516665">
    <w:abstractNumId w:val="63"/>
  </w:num>
  <w:num w:numId="27" w16cid:durableId="315841387">
    <w:abstractNumId w:val="32"/>
  </w:num>
  <w:num w:numId="28" w16cid:durableId="1939175598">
    <w:abstractNumId w:val="16"/>
  </w:num>
  <w:num w:numId="29" w16cid:durableId="55476038">
    <w:abstractNumId w:val="60"/>
  </w:num>
  <w:num w:numId="30" w16cid:durableId="445198902">
    <w:abstractNumId w:val="80"/>
  </w:num>
  <w:num w:numId="31" w16cid:durableId="1574660200">
    <w:abstractNumId w:val="75"/>
  </w:num>
  <w:num w:numId="32" w16cid:durableId="672680093">
    <w:abstractNumId w:val="20"/>
  </w:num>
  <w:num w:numId="33" w16cid:durableId="1761414678">
    <w:abstractNumId w:val="79"/>
  </w:num>
  <w:num w:numId="34" w16cid:durableId="1308633085">
    <w:abstractNumId w:val="26"/>
  </w:num>
  <w:num w:numId="35" w16cid:durableId="321011008">
    <w:abstractNumId w:val="25"/>
  </w:num>
  <w:num w:numId="36" w16cid:durableId="1394888563">
    <w:abstractNumId w:val="71"/>
  </w:num>
  <w:num w:numId="37" w16cid:durableId="933168359">
    <w:abstractNumId w:val="53"/>
  </w:num>
  <w:num w:numId="38" w16cid:durableId="378012045">
    <w:abstractNumId w:val="58"/>
  </w:num>
  <w:num w:numId="39" w16cid:durableId="147525703">
    <w:abstractNumId w:val="49"/>
  </w:num>
  <w:num w:numId="40" w16cid:durableId="1200894982">
    <w:abstractNumId w:val="43"/>
  </w:num>
  <w:num w:numId="41" w16cid:durableId="1278414390">
    <w:abstractNumId w:val="15"/>
  </w:num>
  <w:num w:numId="42" w16cid:durableId="1419251561">
    <w:abstractNumId w:val="65"/>
  </w:num>
  <w:num w:numId="43" w16cid:durableId="477652985">
    <w:abstractNumId w:val="85"/>
  </w:num>
  <w:num w:numId="44" w16cid:durableId="1719474720">
    <w:abstractNumId w:val="19"/>
  </w:num>
  <w:num w:numId="45" w16cid:durableId="1823161073">
    <w:abstractNumId w:val="95"/>
  </w:num>
  <w:num w:numId="46" w16cid:durableId="1462921660">
    <w:abstractNumId w:val="64"/>
  </w:num>
  <w:num w:numId="47" w16cid:durableId="225382050">
    <w:abstractNumId w:val="64"/>
    <w:lvlOverride w:ilvl="1">
      <w:lvl w:ilvl="1">
        <w:numFmt w:val="bullet"/>
        <w:lvlText w:val="o"/>
        <w:lvlJc w:val="left"/>
        <w:pPr>
          <w:tabs>
            <w:tab w:val="num" w:pos="1440"/>
          </w:tabs>
          <w:ind w:left="1440" w:hanging="360"/>
        </w:pPr>
        <w:rPr>
          <w:rFonts w:ascii="Courier New" w:hAnsi="Courier New" w:hint="default"/>
          <w:sz w:val="20"/>
        </w:rPr>
      </w:lvl>
    </w:lvlOverride>
  </w:num>
  <w:num w:numId="48" w16cid:durableId="1959486498">
    <w:abstractNumId w:val="27"/>
  </w:num>
  <w:num w:numId="49" w16cid:durableId="1254314422">
    <w:abstractNumId w:val="27"/>
    <w:lvlOverride w:ilvl="1">
      <w:lvl w:ilvl="1">
        <w:numFmt w:val="bullet"/>
        <w:lvlText w:val="o"/>
        <w:lvlJc w:val="left"/>
        <w:pPr>
          <w:tabs>
            <w:tab w:val="num" w:pos="1440"/>
          </w:tabs>
          <w:ind w:left="1440" w:hanging="360"/>
        </w:pPr>
        <w:rPr>
          <w:rFonts w:ascii="Courier New" w:hAnsi="Courier New" w:hint="default"/>
          <w:sz w:val="20"/>
        </w:rPr>
      </w:lvl>
    </w:lvlOverride>
  </w:num>
  <w:num w:numId="50" w16cid:durableId="72120593">
    <w:abstractNumId w:val="69"/>
  </w:num>
  <w:num w:numId="51" w16cid:durableId="1968122986">
    <w:abstractNumId w:val="69"/>
    <w:lvlOverride w:ilvl="1">
      <w:lvl w:ilvl="1">
        <w:numFmt w:val="bullet"/>
        <w:lvlText w:val="o"/>
        <w:lvlJc w:val="left"/>
        <w:pPr>
          <w:tabs>
            <w:tab w:val="num" w:pos="1440"/>
          </w:tabs>
          <w:ind w:left="1440" w:hanging="360"/>
        </w:pPr>
        <w:rPr>
          <w:rFonts w:ascii="Courier New" w:hAnsi="Courier New" w:hint="default"/>
          <w:sz w:val="20"/>
        </w:rPr>
      </w:lvl>
    </w:lvlOverride>
  </w:num>
  <w:num w:numId="52" w16cid:durableId="438452428">
    <w:abstractNumId w:val="93"/>
  </w:num>
  <w:num w:numId="53" w16cid:durableId="816187863">
    <w:abstractNumId w:val="93"/>
    <w:lvlOverride w:ilvl="1">
      <w:lvl w:ilvl="1">
        <w:numFmt w:val="bullet"/>
        <w:lvlText w:val="o"/>
        <w:lvlJc w:val="left"/>
        <w:pPr>
          <w:tabs>
            <w:tab w:val="num" w:pos="1440"/>
          </w:tabs>
          <w:ind w:left="1440" w:hanging="360"/>
        </w:pPr>
        <w:rPr>
          <w:rFonts w:ascii="Courier New" w:hAnsi="Courier New" w:hint="default"/>
          <w:sz w:val="20"/>
        </w:rPr>
      </w:lvl>
    </w:lvlOverride>
  </w:num>
  <w:num w:numId="54" w16cid:durableId="806557040">
    <w:abstractNumId w:val="52"/>
  </w:num>
  <w:num w:numId="55" w16cid:durableId="1269898487">
    <w:abstractNumId w:val="52"/>
    <w:lvlOverride w:ilvl="1">
      <w:lvl w:ilvl="1">
        <w:numFmt w:val="bullet"/>
        <w:lvlText w:val="o"/>
        <w:lvlJc w:val="left"/>
        <w:pPr>
          <w:tabs>
            <w:tab w:val="num" w:pos="1440"/>
          </w:tabs>
          <w:ind w:left="1440" w:hanging="360"/>
        </w:pPr>
        <w:rPr>
          <w:rFonts w:ascii="Courier New" w:hAnsi="Courier New" w:hint="default"/>
          <w:sz w:val="20"/>
        </w:rPr>
      </w:lvl>
    </w:lvlOverride>
  </w:num>
  <w:num w:numId="56" w16cid:durableId="705789680">
    <w:abstractNumId w:val="48"/>
  </w:num>
  <w:num w:numId="57" w16cid:durableId="1528718959">
    <w:abstractNumId w:val="48"/>
    <w:lvlOverride w:ilvl="1">
      <w:lvl w:ilvl="1">
        <w:numFmt w:val="bullet"/>
        <w:lvlText w:val="o"/>
        <w:lvlJc w:val="left"/>
        <w:pPr>
          <w:tabs>
            <w:tab w:val="num" w:pos="1440"/>
          </w:tabs>
          <w:ind w:left="1440" w:hanging="360"/>
        </w:pPr>
        <w:rPr>
          <w:rFonts w:ascii="Courier New" w:hAnsi="Courier New" w:hint="default"/>
          <w:sz w:val="20"/>
        </w:rPr>
      </w:lvl>
    </w:lvlOverride>
  </w:num>
  <w:num w:numId="58" w16cid:durableId="209806548">
    <w:abstractNumId w:val="24"/>
  </w:num>
  <w:num w:numId="59" w16cid:durableId="365258233">
    <w:abstractNumId w:val="24"/>
    <w:lvlOverride w:ilvl="1">
      <w:lvl w:ilvl="1">
        <w:numFmt w:val="bullet"/>
        <w:lvlText w:val="o"/>
        <w:lvlJc w:val="left"/>
        <w:pPr>
          <w:tabs>
            <w:tab w:val="num" w:pos="1440"/>
          </w:tabs>
          <w:ind w:left="1440" w:hanging="360"/>
        </w:pPr>
        <w:rPr>
          <w:rFonts w:ascii="Courier New" w:hAnsi="Courier New" w:hint="default"/>
          <w:sz w:val="20"/>
        </w:rPr>
      </w:lvl>
    </w:lvlOverride>
  </w:num>
  <w:num w:numId="60" w16cid:durableId="710492591">
    <w:abstractNumId w:val="17"/>
  </w:num>
  <w:num w:numId="61" w16cid:durableId="686059106">
    <w:abstractNumId w:val="17"/>
    <w:lvlOverride w:ilvl="1">
      <w:lvl w:ilvl="1">
        <w:numFmt w:val="bullet"/>
        <w:lvlText w:val="o"/>
        <w:lvlJc w:val="left"/>
        <w:pPr>
          <w:tabs>
            <w:tab w:val="num" w:pos="1440"/>
          </w:tabs>
          <w:ind w:left="1440" w:hanging="360"/>
        </w:pPr>
        <w:rPr>
          <w:rFonts w:ascii="Courier New" w:hAnsi="Courier New" w:hint="default"/>
          <w:sz w:val="20"/>
        </w:rPr>
      </w:lvl>
    </w:lvlOverride>
  </w:num>
  <w:num w:numId="62" w16cid:durableId="664012462">
    <w:abstractNumId w:val="83"/>
  </w:num>
  <w:num w:numId="63" w16cid:durableId="1851943443">
    <w:abstractNumId w:val="83"/>
    <w:lvlOverride w:ilvl="1">
      <w:lvl w:ilvl="1">
        <w:numFmt w:val="bullet"/>
        <w:lvlText w:val="o"/>
        <w:lvlJc w:val="left"/>
        <w:pPr>
          <w:tabs>
            <w:tab w:val="num" w:pos="1440"/>
          </w:tabs>
          <w:ind w:left="1440" w:hanging="360"/>
        </w:pPr>
        <w:rPr>
          <w:rFonts w:ascii="Courier New" w:hAnsi="Courier New" w:hint="default"/>
          <w:sz w:val="20"/>
        </w:rPr>
      </w:lvl>
    </w:lvlOverride>
  </w:num>
  <w:num w:numId="64" w16cid:durableId="747533762">
    <w:abstractNumId w:val="57"/>
  </w:num>
  <w:num w:numId="65" w16cid:durableId="1035304621">
    <w:abstractNumId w:val="57"/>
    <w:lvlOverride w:ilvl="1">
      <w:lvl w:ilvl="1">
        <w:numFmt w:val="bullet"/>
        <w:lvlText w:val="o"/>
        <w:lvlJc w:val="left"/>
        <w:pPr>
          <w:tabs>
            <w:tab w:val="num" w:pos="1440"/>
          </w:tabs>
          <w:ind w:left="1440" w:hanging="360"/>
        </w:pPr>
        <w:rPr>
          <w:rFonts w:ascii="Courier New" w:hAnsi="Courier New" w:hint="default"/>
          <w:sz w:val="20"/>
        </w:rPr>
      </w:lvl>
    </w:lvlOverride>
  </w:num>
  <w:num w:numId="66" w16cid:durableId="1679457495">
    <w:abstractNumId w:val="70"/>
  </w:num>
  <w:num w:numId="67" w16cid:durableId="1110080438">
    <w:abstractNumId w:val="39"/>
  </w:num>
  <w:num w:numId="68" w16cid:durableId="1218008596">
    <w:abstractNumId w:val="14"/>
  </w:num>
  <w:num w:numId="69" w16cid:durableId="98451213">
    <w:abstractNumId w:val="61"/>
  </w:num>
  <w:num w:numId="70" w16cid:durableId="952790295">
    <w:abstractNumId w:val="10"/>
  </w:num>
  <w:num w:numId="71" w16cid:durableId="31883037">
    <w:abstractNumId w:val="44"/>
  </w:num>
  <w:num w:numId="72" w16cid:durableId="659622057">
    <w:abstractNumId w:val="37"/>
  </w:num>
  <w:num w:numId="73" w16cid:durableId="365836916">
    <w:abstractNumId w:val="55"/>
  </w:num>
  <w:num w:numId="74" w16cid:durableId="35545173">
    <w:abstractNumId w:val="86"/>
  </w:num>
  <w:num w:numId="75" w16cid:durableId="1707871506">
    <w:abstractNumId w:val="92"/>
  </w:num>
  <w:num w:numId="76" w16cid:durableId="629942729">
    <w:abstractNumId w:val="41"/>
  </w:num>
  <w:num w:numId="77" w16cid:durableId="759713811">
    <w:abstractNumId w:val="78"/>
  </w:num>
  <w:num w:numId="78" w16cid:durableId="2115860023">
    <w:abstractNumId w:val="74"/>
  </w:num>
  <w:num w:numId="79" w16cid:durableId="1825118598">
    <w:abstractNumId w:val="77"/>
  </w:num>
  <w:num w:numId="80" w16cid:durableId="1591811908">
    <w:abstractNumId w:val="72"/>
  </w:num>
  <w:num w:numId="81" w16cid:durableId="1502433374">
    <w:abstractNumId w:val="51"/>
  </w:num>
  <w:num w:numId="82" w16cid:durableId="1216626518">
    <w:abstractNumId w:val="94"/>
  </w:num>
  <w:num w:numId="83" w16cid:durableId="1426146126">
    <w:abstractNumId w:val="33"/>
  </w:num>
  <w:num w:numId="84" w16cid:durableId="1971087803">
    <w:abstractNumId w:val="23"/>
  </w:num>
  <w:num w:numId="85" w16cid:durableId="1634827106">
    <w:abstractNumId w:val="66"/>
  </w:num>
  <w:num w:numId="86" w16cid:durableId="1590769115">
    <w:abstractNumId w:val="54"/>
  </w:num>
  <w:num w:numId="87" w16cid:durableId="941256309">
    <w:abstractNumId w:val="31"/>
  </w:num>
  <w:num w:numId="88" w16cid:durableId="2126000949">
    <w:abstractNumId w:val="18"/>
  </w:num>
  <w:num w:numId="89" w16cid:durableId="2101022936">
    <w:abstractNumId w:val="11"/>
  </w:num>
  <w:num w:numId="90" w16cid:durableId="1773741872">
    <w:abstractNumId w:val="73"/>
  </w:num>
  <w:num w:numId="91" w16cid:durableId="1419253330">
    <w:abstractNumId w:val="35"/>
  </w:num>
  <w:num w:numId="92" w16cid:durableId="1046029487">
    <w:abstractNumId w:val="91"/>
  </w:num>
  <w:num w:numId="93" w16cid:durableId="461509348">
    <w:abstractNumId w:val="21"/>
  </w:num>
  <w:num w:numId="94" w16cid:durableId="1421565530">
    <w:abstractNumId w:val="81"/>
  </w:num>
  <w:num w:numId="95" w16cid:durableId="518473358">
    <w:abstractNumId w:val="90"/>
  </w:num>
  <w:num w:numId="96" w16cid:durableId="1997103795">
    <w:abstractNumId w:val="46"/>
  </w:num>
  <w:num w:numId="97" w16cid:durableId="1888371015">
    <w:abstractNumId w:val="47"/>
  </w:num>
  <w:num w:numId="98" w16cid:durableId="42798638">
    <w:abstractNumId w:val="96"/>
  </w:num>
  <w:num w:numId="99" w16cid:durableId="258417917">
    <w:abstractNumId w:val="30"/>
  </w:num>
  <w:num w:numId="100" w16cid:durableId="609582015">
    <w:abstractNumId w:val="45"/>
  </w:num>
  <w:num w:numId="101" w16cid:durableId="288248197">
    <w:abstractNumId w:val="36"/>
  </w:num>
  <w:num w:numId="102" w16cid:durableId="1468547242">
    <w:abstractNumId w:val="12"/>
  </w:num>
  <w:num w:numId="103" w16cid:durableId="767577484">
    <w:abstractNumId w:val="50"/>
  </w:num>
  <w:num w:numId="104" w16cid:durableId="1169099515">
    <w:abstractNumId w:val="97"/>
  </w:num>
  <w:num w:numId="105" w16cid:durableId="345864716">
    <w:abstractNumId w:val="89"/>
  </w:num>
  <w:num w:numId="106" w16cid:durableId="281303482">
    <w:abstractNumId w:val="62"/>
  </w:num>
  <w:num w:numId="107" w16cid:durableId="1490560189">
    <w:abstractNumId w:val="88"/>
  </w:num>
  <w:num w:numId="108" w16cid:durableId="2066100544">
    <w:abstractNumId w:val="38"/>
  </w:num>
  <w:num w:numId="109" w16cid:durableId="1090813095">
    <w:abstractNumId w:val="34"/>
  </w:num>
  <w:num w:numId="110" w16cid:durableId="1207378244">
    <w:abstractNumId w:val="68"/>
  </w:num>
  <w:num w:numId="111" w16cid:durableId="903881711">
    <w:abstractNumId w:val="8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A57"/>
    <w:rsid w:val="00043080"/>
    <w:rsid w:val="002554CD"/>
    <w:rsid w:val="00293B83"/>
    <w:rsid w:val="002B4294"/>
    <w:rsid w:val="00306677"/>
    <w:rsid w:val="00333D0D"/>
    <w:rsid w:val="00391A2B"/>
    <w:rsid w:val="003D555A"/>
    <w:rsid w:val="004C049F"/>
    <w:rsid w:val="005000E2"/>
    <w:rsid w:val="005031EF"/>
    <w:rsid w:val="0051785D"/>
    <w:rsid w:val="00552962"/>
    <w:rsid w:val="00585EC7"/>
    <w:rsid w:val="006121DE"/>
    <w:rsid w:val="006A3CE7"/>
    <w:rsid w:val="00732F8B"/>
    <w:rsid w:val="007C40B5"/>
    <w:rsid w:val="007E135B"/>
    <w:rsid w:val="00897083"/>
    <w:rsid w:val="0089714F"/>
    <w:rsid w:val="00916C7A"/>
    <w:rsid w:val="009679B1"/>
    <w:rsid w:val="00986062"/>
    <w:rsid w:val="00994B1B"/>
    <w:rsid w:val="00A8288E"/>
    <w:rsid w:val="00C35744"/>
    <w:rsid w:val="00C524A1"/>
    <w:rsid w:val="00C53FFA"/>
    <w:rsid w:val="00C544F8"/>
    <w:rsid w:val="00C6554A"/>
    <w:rsid w:val="00CB0705"/>
    <w:rsid w:val="00CC1A42"/>
    <w:rsid w:val="00D15A57"/>
    <w:rsid w:val="00E640F3"/>
    <w:rsid w:val="00E84F1A"/>
    <w:rsid w:val="00ED7C44"/>
    <w:rsid w:val="00EF02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2ED5CE"/>
  <w15:chartTrackingRefBased/>
  <w15:docId w15:val="{3C50FB32-17C8-4DD6-9C20-622713865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es-E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tulo1">
    <w:name w:val="heading 1"/>
    <w:basedOn w:val="Normal"/>
    <w:next w:val="Normal"/>
    <w:link w:val="Ttulo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tulo2">
    <w:name w:val="heading 2"/>
    <w:basedOn w:val="Normal"/>
    <w:next w:val="Normal"/>
    <w:link w:val="Ttulo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tulo3">
    <w:name w:val="heading 3"/>
    <w:basedOn w:val="Normal"/>
    <w:next w:val="Normal"/>
    <w:link w:val="Ttulo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tulo4">
    <w:name w:val="heading 4"/>
    <w:basedOn w:val="Normal"/>
    <w:next w:val="Normal"/>
    <w:link w:val="Ttulo4Car"/>
    <w:uiPriority w:val="9"/>
    <w:semiHidden/>
    <w:unhideWhenUsed/>
    <w:qFormat/>
    <w:rsid w:val="00A8288E"/>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Ttulo6">
    <w:name w:val="heading 6"/>
    <w:basedOn w:val="Normal"/>
    <w:next w:val="Normal"/>
    <w:link w:val="Ttulo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tulo7">
    <w:name w:val="heading 7"/>
    <w:basedOn w:val="Normal"/>
    <w:next w:val="Normal"/>
    <w:link w:val="Ttulo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tulo8">
    <w:name w:val="heading 8"/>
    <w:basedOn w:val="Normal"/>
    <w:next w:val="Normal"/>
    <w:link w:val="Ttulo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3D0D"/>
    <w:rPr>
      <w:rFonts w:asciiTheme="majorHAnsi" w:eastAsiaTheme="majorEastAsia" w:hAnsiTheme="majorHAnsi" w:cstheme="majorBidi"/>
      <w:color w:val="007789" w:themeColor="accent1" w:themeShade="BF"/>
      <w:sz w:val="32"/>
    </w:rPr>
  </w:style>
  <w:style w:type="character" w:customStyle="1" w:styleId="Ttulo2Car">
    <w:name w:val="Título 2 Car"/>
    <w:basedOn w:val="Fuentedeprrafopredeter"/>
    <w:link w:val="Ttulo2"/>
    <w:uiPriority w:val="9"/>
    <w:rsid w:val="00333D0D"/>
    <w:rPr>
      <w:rFonts w:asciiTheme="majorHAnsi" w:eastAsiaTheme="majorEastAsia" w:hAnsiTheme="majorHAnsi" w:cstheme="majorBidi"/>
      <w:caps/>
      <w:color w:val="007789" w:themeColor="accent1" w:themeShade="BF"/>
      <w:sz w:val="24"/>
    </w:rPr>
  </w:style>
  <w:style w:type="paragraph" w:customStyle="1" w:styleId="Informacindecontacto">
    <w:name w:val="Información de contacto"/>
    <w:basedOn w:val="Normal"/>
    <w:uiPriority w:val="4"/>
    <w:qFormat/>
    <w:rsid w:val="00C6554A"/>
    <w:pPr>
      <w:spacing w:before="0" w:after="0"/>
      <w:jc w:val="center"/>
    </w:pPr>
  </w:style>
  <w:style w:type="paragraph" w:styleId="Listaconvietas">
    <w:name w:val="List Bullet"/>
    <w:basedOn w:val="Normal"/>
    <w:uiPriority w:val="10"/>
    <w:unhideWhenUsed/>
    <w:qFormat/>
    <w:rsid w:val="00C6554A"/>
    <w:pPr>
      <w:numPr>
        <w:numId w:val="4"/>
      </w:numPr>
    </w:pPr>
  </w:style>
  <w:style w:type="paragraph" w:styleId="Ttulo">
    <w:name w:val="Title"/>
    <w:basedOn w:val="Normal"/>
    <w:link w:val="Ttulo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Car">
    <w:name w:val="Título Car"/>
    <w:basedOn w:val="Fuentedeprrafopredeter"/>
    <w:link w:val="Ttulo"/>
    <w:uiPriority w:val="2"/>
    <w:rsid w:val="00333D0D"/>
    <w:rPr>
      <w:rFonts w:asciiTheme="majorHAnsi" w:eastAsiaTheme="majorEastAsia" w:hAnsiTheme="majorHAnsi" w:cstheme="majorBidi"/>
      <w:color w:val="007789" w:themeColor="accent1" w:themeShade="BF"/>
      <w:kern w:val="28"/>
      <w:sz w:val="60"/>
    </w:rPr>
  </w:style>
  <w:style w:type="paragraph" w:styleId="Subttulo">
    <w:name w:val="Subtitle"/>
    <w:basedOn w:val="Normal"/>
    <w:link w:val="Subttulo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tuloCar">
    <w:name w:val="Subtítulo Car"/>
    <w:basedOn w:val="Fuentedeprrafopredeter"/>
    <w:link w:val="Subttulo"/>
    <w:uiPriority w:val="3"/>
    <w:rsid w:val="00333D0D"/>
    <w:rPr>
      <w:rFonts w:asciiTheme="majorHAnsi" w:eastAsiaTheme="majorEastAsia" w:hAnsiTheme="majorHAnsi" w:cstheme="majorBidi"/>
      <w:caps/>
      <w:sz w:val="26"/>
    </w:rPr>
  </w:style>
  <w:style w:type="paragraph" w:styleId="Piedepgina">
    <w:name w:val="footer"/>
    <w:basedOn w:val="Normal"/>
    <w:link w:val="PiedepginaCar"/>
    <w:uiPriority w:val="99"/>
    <w:unhideWhenUsed/>
    <w:rsid w:val="00C6554A"/>
    <w:pPr>
      <w:spacing w:before="0" w:after="0" w:line="240" w:lineRule="auto"/>
      <w:jc w:val="right"/>
    </w:pPr>
    <w:rPr>
      <w:caps/>
    </w:rPr>
  </w:style>
  <w:style w:type="character" w:customStyle="1" w:styleId="PiedepginaCar">
    <w:name w:val="Pie de página Car"/>
    <w:basedOn w:val="Fuentedeprrafopredeter"/>
    <w:link w:val="Piedepgina"/>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Encabezado">
    <w:name w:val="header"/>
    <w:basedOn w:val="Normal"/>
    <w:link w:val="EncabezadoCar"/>
    <w:uiPriority w:val="99"/>
    <w:unhideWhenUsed/>
    <w:rsid w:val="00C6554A"/>
    <w:pPr>
      <w:spacing w:before="0" w:after="0" w:line="240" w:lineRule="auto"/>
    </w:pPr>
  </w:style>
  <w:style w:type="character" w:customStyle="1" w:styleId="EncabezadoCar">
    <w:name w:val="Encabezado Car"/>
    <w:basedOn w:val="Fuentedeprrafopredeter"/>
    <w:link w:val="Encabezado"/>
    <w:uiPriority w:val="99"/>
    <w:rsid w:val="00C6554A"/>
    <w:rPr>
      <w:color w:val="595959" w:themeColor="text1" w:themeTint="A6"/>
      <w:sz w:val="20"/>
      <w:szCs w:val="20"/>
      <w:lang w:eastAsia="ja-JP"/>
    </w:rPr>
  </w:style>
  <w:style w:type="paragraph" w:styleId="Listaconnmeros">
    <w:name w:val="List Number"/>
    <w:basedOn w:val="Normal"/>
    <w:uiPriority w:val="11"/>
    <w:unhideWhenUsed/>
    <w:qFormat/>
    <w:rsid w:val="00C6554A"/>
    <w:pPr>
      <w:numPr>
        <w:numId w:val="3"/>
      </w:numPr>
      <w:contextualSpacing/>
    </w:pPr>
  </w:style>
  <w:style w:type="character" w:customStyle="1" w:styleId="Ttulo3Car">
    <w:name w:val="Título 3 Car"/>
    <w:basedOn w:val="Fuentedeprrafopredeter"/>
    <w:link w:val="Ttulo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tulo8Car">
    <w:name w:val="Título 8 Car"/>
    <w:basedOn w:val="Fuentedeprrafopredeter"/>
    <w:link w:val="Ttulo8"/>
    <w:uiPriority w:val="9"/>
    <w:semiHidden/>
    <w:rsid w:val="00C6554A"/>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C6554A"/>
    <w:rPr>
      <w:rFonts w:asciiTheme="majorHAnsi" w:eastAsiaTheme="majorEastAsia" w:hAnsiTheme="majorHAnsi" w:cstheme="majorBidi"/>
      <w:i/>
      <w:iCs/>
      <w:color w:val="272727" w:themeColor="text1" w:themeTint="D8"/>
      <w:szCs w:val="21"/>
    </w:rPr>
  </w:style>
  <w:style w:type="character" w:styleId="nfasisintenso">
    <w:name w:val="Intense Emphasis"/>
    <w:basedOn w:val="Fuentedeprrafopredeter"/>
    <w:uiPriority w:val="21"/>
    <w:semiHidden/>
    <w:unhideWhenUsed/>
    <w:qFormat/>
    <w:rsid w:val="00C6554A"/>
    <w:rPr>
      <w:i/>
      <w:iCs/>
      <w:color w:val="007789" w:themeColor="accent1" w:themeShade="BF"/>
    </w:rPr>
  </w:style>
  <w:style w:type="paragraph" w:styleId="Citadestacada">
    <w:name w:val="Intense Quote"/>
    <w:basedOn w:val="Normal"/>
    <w:next w:val="Normal"/>
    <w:link w:val="Citadestacada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destacadaCar">
    <w:name w:val="Cita destacada Car"/>
    <w:basedOn w:val="Fuentedeprrafopredeter"/>
    <w:link w:val="Citadestacada"/>
    <w:uiPriority w:val="30"/>
    <w:semiHidden/>
    <w:rsid w:val="00C6554A"/>
    <w:rPr>
      <w:i/>
      <w:iCs/>
      <w:color w:val="007789" w:themeColor="accent1" w:themeShade="BF"/>
    </w:rPr>
  </w:style>
  <w:style w:type="character" w:styleId="Referenciaintensa">
    <w:name w:val="Intense Reference"/>
    <w:basedOn w:val="Fuentedeprrafopredeter"/>
    <w:uiPriority w:val="32"/>
    <w:semiHidden/>
    <w:unhideWhenUsed/>
    <w:qFormat/>
    <w:rsid w:val="00C6554A"/>
    <w:rPr>
      <w:b/>
      <w:bCs/>
      <w:caps w:val="0"/>
      <w:smallCaps/>
      <w:color w:val="007789" w:themeColor="accent1" w:themeShade="BF"/>
      <w:spacing w:val="5"/>
    </w:rPr>
  </w:style>
  <w:style w:type="paragraph" w:styleId="Descripci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odeglobo">
    <w:name w:val="Balloon Text"/>
    <w:basedOn w:val="Normal"/>
    <w:link w:val="TextodegloboCar"/>
    <w:uiPriority w:val="99"/>
    <w:semiHidden/>
    <w:unhideWhenUsed/>
    <w:rsid w:val="00C6554A"/>
    <w:pPr>
      <w:spacing w:before="0"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C6554A"/>
    <w:rPr>
      <w:rFonts w:ascii="Segoe UI" w:hAnsi="Segoe UI" w:cs="Segoe UI"/>
      <w:szCs w:val="18"/>
    </w:rPr>
  </w:style>
  <w:style w:type="paragraph" w:styleId="Textodebloque">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Textoindependiente3">
    <w:name w:val="Body Text 3"/>
    <w:basedOn w:val="Normal"/>
    <w:link w:val="Textoindependiente3Car"/>
    <w:uiPriority w:val="99"/>
    <w:semiHidden/>
    <w:unhideWhenUsed/>
    <w:rsid w:val="00C6554A"/>
    <w:pPr>
      <w:spacing w:after="120"/>
    </w:pPr>
    <w:rPr>
      <w:szCs w:val="16"/>
    </w:rPr>
  </w:style>
  <w:style w:type="character" w:customStyle="1" w:styleId="Textoindependiente3Car">
    <w:name w:val="Texto independiente 3 Car"/>
    <w:basedOn w:val="Fuentedeprrafopredeter"/>
    <w:link w:val="Textoindependiente3"/>
    <w:uiPriority w:val="99"/>
    <w:semiHidden/>
    <w:rsid w:val="00C6554A"/>
    <w:rPr>
      <w:szCs w:val="16"/>
    </w:rPr>
  </w:style>
  <w:style w:type="paragraph" w:styleId="Sangra3detindependiente">
    <w:name w:val="Body Text Indent 3"/>
    <w:basedOn w:val="Normal"/>
    <w:link w:val="Sangra3detindependienteCar"/>
    <w:uiPriority w:val="99"/>
    <w:semiHidden/>
    <w:unhideWhenUsed/>
    <w:rsid w:val="00C6554A"/>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C6554A"/>
    <w:rPr>
      <w:szCs w:val="16"/>
    </w:rPr>
  </w:style>
  <w:style w:type="character" w:styleId="Refdecomentario">
    <w:name w:val="annotation reference"/>
    <w:basedOn w:val="Fuentedeprrafopredeter"/>
    <w:uiPriority w:val="99"/>
    <w:semiHidden/>
    <w:unhideWhenUsed/>
    <w:rsid w:val="00C6554A"/>
    <w:rPr>
      <w:sz w:val="22"/>
      <w:szCs w:val="16"/>
    </w:rPr>
  </w:style>
  <w:style w:type="paragraph" w:styleId="Textocomentario">
    <w:name w:val="annotation text"/>
    <w:basedOn w:val="Normal"/>
    <w:link w:val="TextocomentarioCar"/>
    <w:uiPriority w:val="99"/>
    <w:semiHidden/>
    <w:unhideWhenUsed/>
    <w:rsid w:val="00C6554A"/>
    <w:pPr>
      <w:spacing w:line="240" w:lineRule="auto"/>
    </w:pPr>
    <w:rPr>
      <w:szCs w:val="20"/>
    </w:rPr>
  </w:style>
  <w:style w:type="character" w:customStyle="1" w:styleId="TextocomentarioCar">
    <w:name w:val="Texto comentario Car"/>
    <w:basedOn w:val="Fuentedeprrafopredeter"/>
    <w:link w:val="Textocomentario"/>
    <w:uiPriority w:val="99"/>
    <w:semiHidden/>
    <w:rsid w:val="00C6554A"/>
    <w:rPr>
      <w:szCs w:val="20"/>
    </w:rPr>
  </w:style>
  <w:style w:type="paragraph" w:styleId="Asuntodelcomentario">
    <w:name w:val="annotation subject"/>
    <w:basedOn w:val="Textocomentario"/>
    <w:next w:val="Textocomentario"/>
    <w:link w:val="AsuntodelcomentarioCar"/>
    <w:uiPriority w:val="99"/>
    <w:semiHidden/>
    <w:unhideWhenUsed/>
    <w:rsid w:val="00C6554A"/>
    <w:rPr>
      <w:b/>
      <w:bCs/>
    </w:rPr>
  </w:style>
  <w:style w:type="character" w:customStyle="1" w:styleId="AsuntodelcomentarioCar">
    <w:name w:val="Asunto del comentario Car"/>
    <w:basedOn w:val="TextocomentarioCar"/>
    <w:link w:val="Asuntodelcomentario"/>
    <w:uiPriority w:val="99"/>
    <w:semiHidden/>
    <w:rsid w:val="00C6554A"/>
    <w:rPr>
      <w:b/>
      <w:bCs/>
      <w:szCs w:val="20"/>
    </w:rPr>
  </w:style>
  <w:style w:type="paragraph" w:styleId="Mapadeldocumento">
    <w:name w:val="Document Map"/>
    <w:basedOn w:val="Normal"/>
    <w:link w:val="MapadeldocumentoCar"/>
    <w:uiPriority w:val="99"/>
    <w:semiHidden/>
    <w:unhideWhenUsed/>
    <w:rsid w:val="00C6554A"/>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C6554A"/>
    <w:rPr>
      <w:rFonts w:ascii="Segoe UI" w:hAnsi="Segoe UI" w:cs="Segoe UI"/>
      <w:szCs w:val="16"/>
    </w:rPr>
  </w:style>
  <w:style w:type="paragraph" w:styleId="Textonotaalfinal">
    <w:name w:val="endnote text"/>
    <w:basedOn w:val="Normal"/>
    <w:link w:val="TextonotaalfinalCar"/>
    <w:uiPriority w:val="99"/>
    <w:semiHidden/>
    <w:unhideWhenUsed/>
    <w:rsid w:val="00C6554A"/>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C6554A"/>
    <w:rPr>
      <w:szCs w:val="20"/>
    </w:rPr>
  </w:style>
  <w:style w:type="paragraph" w:styleId="Remitedesobre">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C6554A"/>
    <w:rPr>
      <w:color w:val="007789" w:themeColor="accent1" w:themeShade="BF"/>
      <w:u w:val="single"/>
    </w:rPr>
  </w:style>
  <w:style w:type="paragraph" w:styleId="Textonotapie">
    <w:name w:val="footnote text"/>
    <w:basedOn w:val="Normal"/>
    <w:link w:val="TextonotapieCar"/>
    <w:uiPriority w:val="99"/>
    <w:semiHidden/>
    <w:unhideWhenUsed/>
    <w:rsid w:val="00C6554A"/>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C6554A"/>
    <w:rPr>
      <w:szCs w:val="20"/>
    </w:rPr>
  </w:style>
  <w:style w:type="character" w:styleId="CdigoHTML">
    <w:name w:val="HTML Code"/>
    <w:basedOn w:val="Fuentedeprrafopredeter"/>
    <w:uiPriority w:val="99"/>
    <w:semiHidden/>
    <w:unhideWhenUsed/>
    <w:rsid w:val="00C6554A"/>
    <w:rPr>
      <w:rFonts w:ascii="Consolas" w:hAnsi="Consolas"/>
      <w:sz w:val="22"/>
      <w:szCs w:val="20"/>
    </w:rPr>
  </w:style>
  <w:style w:type="character" w:styleId="TecladoHTML">
    <w:name w:val="HTML Keyboard"/>
    <w:basedOn w:val="Fuentedeprrafopredeter"/>
    <w:uiPriority w:val="99"/>
    <w:semiHidden/>
    <w:unhideWhenUsed/>
    <w:rsid w:val="00C6554A"/>
    <w:rPr>
      <w:rFonts w:ascii="Consolas" w:hAnsi="Consolas"/>
      <w:sz w:val="22"/>
      <w:szCs w:val="20"/>
    </w:rPr>
  </w:style>
  <w:style w:type="paragraph" w:styleId="HTMLconformatoprevio">
    <w:name w:val="HTML Preformatted"/>
    <w:basedOn w:val="Normal"/>
    <w:link w:val="HTMLconformatoprevioCar"/>
    <w:uiPriority w:val="99"/>
    <w:semiHidden/>
    <w:unhideWhenUsed/>
    <w:rsid w:val="00C6554A"/>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C6554A"/>
    <w:rPr>
      <w:rFonts w:ascii="Consolas" w:hAnsi="Consolas"/>
      <w:szCs w:val="20"/>
    </w:rPr>
  </w:style>
  <w:style w:type="character" w:styleId="MquinadeescribirHTML">
    <w:name w:val="HTML Typewriter"/>
    <w:basedOn w:val="Fuentedeprrafopredeter"/>
    <w:uiPriority w:val="99"/>
    <w:semiHidden/>
    <w:unhideWhenUsed/>
    <w:rsid w:val="00C6554A"/>
    <w:rPr>
      <w:rFonts w:ascii="Consolas" w:hAnsi="Consolas"/>
      <w:sz w:val="22"/>
      <w:szCs w:val="20"/>
    </w:rPr>
  </w:style>
  <w:style w:type="character" w:styleId="Hipervnculo">
    <w:name w:val="Hyperlink"/>
    <w:basedOn w:val="Fuentedeprrafopredeter"/>
    <w:uiPriority w:val="99"/>
    <w:unhideWhenUsed/>
    <w:rsid w:val="00C6554A"/>
    <w:rPr>
      <w:color w:val="835D00" w:themeColor="accent3" w:themeShade="80"/>
      <w:u w:val="single"/>
    </w:rPr>
  </w:style>
  <w:style w:type="paragraph" w:styleId="Textomacro">
    <w:name w:val="macro"/>
    <w:link w:val="Texto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C6554A"/>
    <w:rPr>
      <w:rFonts w:ascii="Consolas" w:hAnsi="Consolas"/>
      <w:szCs w:val="20"/>
    </w:rPr>
  </w:style>
  <w:style w:type="character" w:styleId="Textodelmarcadordeposicin">
    <w:name w:val="Placeholder Text"/>
    <w:basedOn w:val="Fuentedeprrafopredeter"/>
    <w:uiPriority w:val="99"/>
    <w:semiHidden/>
    <w:rsid w:val="00C6554A"/>
    <w:rPr>
      <w:color w:val="595959" w:themeColor="text1" w:themeTint="A6"/>
    </w:rPr>
  </w:style>
  <w:style w:type="paragraph" w:styleId="Textosinformato">
    <w:name w:val="Plain Text"/>
    <w:basedOn w:val="Normal"/>
    <w:link w:val="TextosinformatoCar"/>
    <w:uiPriority w:val="99"/>
    <w:semiHidden/>
    <w:unhideWhenUsed/>
    <w:rsid w:val="00C6554A"/>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C6554A"/>
    <w:rPr>
      <w:rFonts w:ascii="Consolas" w:hAnsi="Consolas"/>
      <w:szCs w:val="21"/>
    </w:rPr>
  </w:style>
  <w:style w:type="character" w:customStyle="1" w:styleId="Ttulo7Car">
    <w:name w:val="Título 7 Car"/>
    <w:basedOn w:val="Fuentedeprrafopredeter"/>
    <w:link w:val="Ttulo7"/>
    <w:uiPriority w:val="9"/>
    <w:semiHidden/>
    <w:rsid w:val="002554CD"/>
    <w:rPr>
      <w:rFonts w:asciiTheme="majorHAnsi" w:eastAsiaTheme="majorEastAsia" w:hAnsiTheme="majorHAnsi" w:cstheme="majorBidi"/>
      <w:i/>
      <w:iCs/>
      <w:color w:val="004F5B" w:themeColor="accent1" w:themeShade="7F"/>
    </w:rPr>
  </w:style>
  <w:style w:type="character" w:customStyle="1" w:styleId="Ttulo6Car">
    <w:name w:val="Título 6 Car"/>
    <w:basedOn w:val="Fuentedeprrafopredeter"/>
    <w:link w:val="Ttulo6"/>
    <w:uiPriority w:val="9"/>
    <w:semiHidden/>
    <w:rsid w:val="002554CD"/>
    <w:rPr>
      <w:rFonts w:asciiTheme="majorHAnsi" w:eastAsiaTheme="majorEastAsia" w:hAnsiTheme="majorHAnsi" w:cstheme="majorBidi"/>
      <w:color w:val="004F5B" w:themeColor="accent1" w:themeShade="7F"/>
    </w:rPr>
  </w:style>
  <w:style w:type="paragraph" w:styleId="Prrafodelista">
    <w:name w:val="List Paragraph"/>
    <w:basedOn w:val="Normal"/>
    <w:uiPriority w:val="34"/>
    <w:unhideWhenUsed/>
    <w:qFormat/>
    <w:rsid w:val="00043080"/>
    <w:pPr>
      <w:ind w:left="720"/>
      <w:contextualSpacing/>
    </w:pPr>
  </w:style>
  <w:style w:type="paragraph" w:styleId="NormalWeb">
    <w:name w:val="Normal (Web)"/>
    <w:basedOn w:val="Normal"/>
    <w:uiPriority w:val="99"/>
    <w:semiHidden/>
    <w:unhideWhenUsed/>
    <w:rsid w:val="00916C7A"/>
    <w:rPr>
      <w:rFonts w:ascii="Times New Roman" w:hAnsi="Times New Roman" w:cs="Times New Roman"/>
      <w:sz w:val="24"/>
      <w:szCs w:val="24"/>
    </w:rPr>
  </w:style>
  <w:style w:type="character" w:styleId="Mencinsinresolver">
    <w:name w:val="Unresolved Mention"/>
    <w:basedOn w:val="Fuentedeprrafopredeter"/>
    <w:uiPriority w:val="99"/>
    <w:semiHidden/>
    <w:unhideWhenUsed/>
    <w:rsid w:val="00CC1A42"/>
    <w:rPr>
      <w:color w:val="605E5C"/>
      <w:shd w:val="clear" w:color="auto" w:fill="E1DFDD"/>
    </w:rPr>
  </w:style>
  <w:style w:type="character" w:customStyle="1" w:styleId="Ttulo4Car">
    <w:name w:val="Título 4 Car"/>
    <w:basedOn w:val="Fuentedeprrafopredeter"/>
    <w:link w:val="Ttulo4"/>
    <w:uiPriority w:val="9"/>
    <w:semiHidden/>
    <w:rsid w:val="00A8288E"/>
    <w:rPr>
      <w:rFonts w:asciiTheme="majorHAnsi" w:eastAsiaTheme="majorEastAsia" w:hAnsiTheme="majorHAnsi" w:cstheme="majorBidi"/>
      <w:i/>
      <w:iCs/>
      <w:color w:val="007789" w:themeColor="accent1" w:themeShade="BF"/>
    </w:rPr>
  </w:style>
  <w:style w:type="paragraph" w:customStyle="1" w:styleId="Tabletext">
    <w:name w:val="Tabletext"/>
    <w:basedOn w:val="Normal"/>
    <w:rsid w:val="006121DE"/>
    <w:pPr>
      <w:keepLines/>
      <w:widowControl w:val="0"/>
      <w:spacing w:before="0" w:after="120" w:line="240" w:lineRule="atLeast"/>
    </w:pPr>
    <w:rPr>
      <w:rFonts w:ascii="Trebuchet MS" w:eastAsia="Times New Roman" w:hAnsi="Trebuchet MS" w:cs="Times New Roman"/>
      <w:color w:val="auto"/>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07254">
      <w:bodyDiv w:val="1"/>
      <w:marLeft w:val="0"/>
      <w:marRight w:val="0"/>
      <w:marTop w:val="0"/>
      <w:marBottom w:val="0"/>
      <w:divBdr>
        <w:top w:val="none" w:sz="0" w:space="0" w:color="auto"/>
        <w:left w:val="none" w:sz="0" w:space="0" w:color="auto"/>
        <w:bottom w:val="none" w:sz="0" w:space="0" w:color="auto"/>
        <w:right w:val="none" w:sz="0" w:space="0" w:color="auto"/>
      </w:divBdr>
    </w:div>
    <w:div w:id="42023818">
      <w:bodyDiv w:val="1"/>
      <w:marLeft w:val="0"/>
      <w:marRight w:val="0"/>
      <w:marTop w:val="0"/>
      <w:marBottom w:val="0"/>
      <w:divBdr>
        <w:top w:val="none" w:sz="0" w:space="0" w:color="auto"/>
        <w:left w:val="none" w:sz="0" w:space="0" w:color="auto"/>
        <w:bottom w:val="none" w:sz="0" w:space="0" w:color="auto"/>
        <w:right w:val="none" w:sz="0" w:space="0" w:color="auto"/>
      </w:divBdr>
    </w:div>
    <w:div w:id="55906894">
      <w:bodyDiv w:val="1"/>
      <w:marLeft w:val="0"/>
      <w:marRight w:val="0"/>
      <w:marTop w:val="0"/>
      <w:marBottom w:val="0"/>
      <w:divBdr>
        <w:top w:val="none" w:sz="0" w:space="0" w:color="auto"/>
        <w:left w:val="none" w:sz="0" w:space="0" w:color="auto"/>
        <w:bottom w:val="none" w:sz="0" w:space="0" w:color="auto"/>
        <w:right w:val="none" w:sz="0" w:space="0" w:color="auto"/>
      </w:divBdr>
    </w:div>
    <w:div w:id="80487490">
      <w:bodyDiv w:val="1"/>
      <w:marLeft w:val="0"/>
      <w:marRight w:val="0"/>
      <w:marTop w:val="0"/>
      <w:marBottom w:val="0"/>
      <w:divBdr>
        <w:top w:val="none" w:sz="0" w:space="0" w:color="auto"/>
        <w:left w:val="none" w:sz="0" w:space="0" w:color="auto"/>
        <w:bottom w:val="none" w:sz="0" w:space="0" w:color="auto"/>
        <w:right w:val="none" w:sz="0" w:space="0" w:color="auto"/>
      </w:divBdr>
    </w:div>
    <w:div w:id="155387238">
      <w:bodyDiv w:val="1"/>
      <w:marLeft w:val="0"/>
      <w:marRight w:val="0"/>
      <w:marTop w:val="0"/>
      <w:marBottom w:val="0"/>
      <w:divBdr>
        <w:top w:val="none" w:sz="0" w:space="0" w:color="auto"/>
        <w:left w:val="none" w:sz="0" w:space="0" w:color="auto"/>
        <w:bottom w:val="none" w:sz="0" w:space="0" w:color="auto"/>
        <w:right w:val="none" w:sz="0" w:space="0" w:color="auto"/>
      </w:divBdr>
    </w:div>
    <w:div w:id="319160980">
      <w:bodyDiv w:val="1"/>
      <w:marLeft w:val="0"/>
      <w:marRight w:val="0"/>
      <w:marTop w:val="0"/>
      <w:marBottom w:val="0"/>
      <w:divBdr>
        <w:top w:val="none" w:sz="0" w:space="0" w:color="auto"/>
        <w:left w:val="none" w:sz="0" w:space="0" w:color="auto"/>
        <w:bottom w:val="none" w:sz="0" w:space="0" w:color="auto"/>
        <w:right w:val="none" w:sz="0" w:space="0" w:color="auto"/>
      </w:divBdr>
    </w:div>
    <w:div w:id="425806285">
      <w:bodyDiv w:val="1"/>
      <w:marLeft w:val="0"/>
      <w:marRight w:val="0"/>
      <w:marTop w:val="0"/>
      <w:marBottom w:val="0"/>
      <w:divBdr>
        <w:top w:val="none" w:sz="0" w:space="0" w:color="auto"/>
        <w:left w:val="none" w:sz="0" w:space="0" w:color="auto"/>
        <w:bottom w:val="none" w:sz="0" w:space="0" w:color="auto"/>
        <w:right w:val="none" w:sz="0" w:space="0" w:color="auto"/>
      </w:divBdr>
    </w:div>
    <w:div w:id="436411507">
      <w:bodyDiv w:val="1"/>
      <w:marLeft w:val="0"/>
      <w:marRight w:val="0"/>
      <w:marTop w:val="0"/>
      <w:marBottom w:val="0"/>
      <w:divBdr>
        <w:top w:val="none" w:sz="0" w:space="0" w:color="auto"/>
        <w:left w:val="none" w:sz="0" w:space="0" w:color="auto"/>
        <w:bottom w:val="none" w:sz="0" w:space="0" w:color="auto"/>
        <w:right w:val="none" w:sz="0" w:space="0" w:color="auto"/>
      </w:divBdr>
    </w:div>
    <w:div w:id="450248981">
      <w:bodyDiv w:val="1"/>
      <w:marLeft w:val="0"/>
      <w:marRight w:val="0"/>
      <w:marTop w:val="0"/>
      <w:marBottom w:val="0"/>
      <w:divBdr>
        <w:top w:val="none" w:sz="0" w:space="0" w:color="auto"/>
        <w:left w:val="none" w:sz="0" w:space="0" w:color="auto"/>
        <w:bottom w:val="none" w:sz="0" w:space="0" w:color="auto"/>
        <w:right w:val="none" w:sz="0" w:space="0" w:color="auto"/>
      </w:divBdr>
    </w:div>
    <w:div w:id="458568490">
      <w:bodyDiv w:val="1"/>
      <w:marLeft w:val="0"/>
      <w:marRight w:val="0"/>
      <w:marTop w:val="0"/>
      <w:marBottom w:val="0"/>
      <w:divBdr>
        <w:top w:val="none" w:sz="0" w:space="0" w:color="auto"/>
        <w:left w:val="none" w:sz="0" w:space="0" w:color="auto"/>
        <w:bottom w:val="none" w:sz="0" w:space="0" w:color="auto"/>
        <w:right w:val="none" w:sz="0" w:space="0" w:color="auto"/>
      </w:divBdr>
    </w:div>
    <w:div w:id="491605060">
      <w:bodyDiv w:val="1"/>
      <w:marLeft w:val="0"/>
      <w:marRight w:val="0"/>
      <w:marTop w:val="0"/>
      <w:marBottom w:val="0"/>
      <w:divBdr>
        <w:top w:val="none" w:sz="0" w:space="0" w:color="auto"/>
        <w:left w:val="none" w:sz="0" w:space="0" w:color="auto"/>
        <w:bottom w:val="none" w:sz="0" w:space="0" w:color="auto"/>
        <w:right w:val="none" w:sz="0" w:space="0" w:color="auto"/>
      </w:divBdr>
    </w:div>
    <w:div w:id="533620547">
      <w:bodyDiv w:val="1"/>
      <w:marLeft w:val="0"/>
      <w:marRight w:val="0"/>
      <w:marTop w:val="0"/>
      <w:marBottom w:val="0"/>
      <w:divBdr>
        <w:top w:val="none" w:sz="0" w:space="0" w:color="auto"/>
        <w:left w:val="none" w:sz="0" w:space="0" w:color="auto"/>
        <w:bottom w:val="none" w:sz="0" w:space="0" w:color="auto"/>
        <w:right w:val="none" w:sz="0" w:space="0" w:color="auto"/>
      </w:divBdr>
    </w:div>
    <w:div w:id="564531971">
      <w:bodyDiv w:val="1"/>
      <w:marLeft w:val="0"/>
      <w:marRight w:val="0"/>
      <w:marTop w:val="0"/>
      <w:marBottom w:val="0"/>
      <w:divBdr>
        <w:top w:val="none" w:sz="0" w:space="0" w:color="auto"/>
        <w:left w:val="none" w:sz="0" w:space="0" w:color="auto"/>
        <w:bottom w:val="none" w:sz="0" w:space="0" w:color="auto"/>
        <w:right w:val="none" w:sz="0" w:space="0" w:color="auto"/>
      </w:divBdr>
    </w:div>
    <w:div w:id="629289549">
      <w:bodyDiv w:val="1"/>
      <w:marLeft w:val="0"/>
      <w:marRight w:val="0"/>
      <w:marTop w:val="0"/>
      <w:marBottom w:val="0"/>
      <w:divBdr>
        <w:top w:val="none" w:sz="0" w:space="0" w:color="auto"/>
        <w:left w:val="none" w:sz="0" w:space="0" w:color="auto"/>
        <w:bottom w:val="none" w:sz="0" w:space="0" w:color="auto"/>
        <w:right w:val="none" w:sz="0" w:space="0" w:color="auto"/>
      </w:divBdr>
    </w:div>
    <w:div w:id="653875450">
      <w:bodyDiv w:val="1"/>
      <w:marLeft w:val="0"/>
      <w:marRight w:val="0"/>
      <w:marTop w:val="0"/>
      <w:marBottom w:val="0"/>
      <w:divBdr>
        <w:top w:val="none" w:sz="0" w:space="0" w:color="auto"/>
        <w:left w:val="none" w:sz="0" w:space="0" w:color="auto"/>
        <w:bottom w:val="none" w:sz="0" w:space="0" w:color="auto"/>
        <w:right w:val="none" w:sz="0" w:space="0" w:color="auto"/>
      </w:divBdr>
    </w:div>
    <w:div w:id="727537589">
      <w:bodyDiv w:val="1"/>
      <w:marLeft w:val="0"/>
      <w:marRight w:val="0"/>
      <w:marTop w:val="0"/>
      <w:marBottom w:val="0"/>
      <w:divBdr>
        <w:top w:val="none" w:sz="0" w:space="0" w:color="auto"/>
        <w:left w:val="none" w:sz="0" w:space="0" w:color="auto"/>
        <w:bottom w:val="none" w:sz="0" w:space="0" w:color="auto"/>
        <w:right w:val="none" w:sz="0" w:space="0" w:color="auto"/>
      </w:divBdr>
    </w:div>
    <w:div w:id="778262642">
      <w:bodyDiv w:val="1"/>
      <w:marLeft w:val="0"/>
      <w:marRight w:val="0"/>
      <w:marTop w:val="0"/>
      <w:marBottom w:val="0"/>
      <w:divBdr>
        <w:top w:val="none" w:sz="0" w:space="0" w:color="auto"/>
        <w:left w:val="none" w:sz="0" w:space="0" w:color="auto"/>
        <w:bottom w:val="none" w:sz="0" w:space="0" w:color="auto"/>
        <w:right w:val="none" w:sz="0" w:space="0" w:color="auto"/>
      </w:divBdr>
    </w:div>
    <w:div w:id="805440368">
      <w:bodyDiv w:val="1"/>
      <w:marLeft w:val="0"/>
      <w:marRight w:val="0"/>
      <w:marTop w:val="0"/>
      <w:marBottom w:val="0"/>
      <w:divBdr>
        <w:top w:val="none" w:sz="0" w:space="0" w:color="auto"/>
        <w:left w:val="none" w:sz="0" w:space="0" w:color="auto"/>
        <w:bottom w:val="none" w:sz="0" w:space="0" w:color="auto"/>
        <w:right w:val="none" w:sz="0" w:space="0" w:color="auto"/>
      </w:divBdr>
    </w:div>
    <w:div w:id="853543521">
      <w:bodyDiv w:val="1"/>
      <w:marLeft w:val="0"/>
      <w:marRight w:val="0"/>
      <w:marTop w:val="0"/>
      <w:marBottom w:val="0"/>
      <w:divBdr>
        <w:top w:val="none" w:sz="0" w:space="0" w:color="auto"/>
        <w:left w:val="none" w:sz="0" w:space="0" w:color="auto"/>
        <w:bottom w:val="none" w:sz="0" w:space="0" w:color="auto"/>
        <w:right w:val="none" w:sz="0" w:space="0" w:color="auto"/>
      </w:divBdr>
    </w:div>
    <w:div w:id="924919958">
      <w:bodyDiv w:val="1"/>
      <w:marLeft w:val="0"/>
      <w:marRight w:val="0"/>
      <w:marTop w:val="0"/>
      <w:marBottom w:val="0"/>
      <w:divBdr>
        <w:top w:val="none" w:sz="0" w:space="0" w:color="auto"/>
        <w:left w:val="none" w:sz="0" w:space="0" w:color="auto"/>
        <w:bottom w:val="none" w:sz="0" w:space="0" w:color="auto"/>
        <w:right w:val="none" w:sz="0" w:space="0" w:color="auto"/>
      </w:divBdr>
    </w:div>
    <w:div w:id="949241091">
      <w:bodyDiv w:val="1"/>
      <w:marLeft w:val="0"/>
      <w:marRight w:val="0"/>
      <w:marTop w:val="0"/>
      <w:marBottom w:val="0"/>
      <w:divBdr>
        <w:top w:val="none" w:sz="0" w:space="0" w:color="auto"/>
        <w:left w:val="none" w:sz="0" w:space="0" w:color="auto"/>
        <w:bottom w:val="none" w:sz="0" w:space="0" w:color="auto"/>
        <w:right w:val="none" w:sz="0" w:space="0" w:color="auto"/>
      </w:divBdr>
    </w:div>
    <w:div w:id="980381282">
      <w:bodyDiv w:val="1"/>
      <w:marLeft w:val="0"/>
      <w:marRight w:val="0"/>
      <w:marTop w:val="0"/>
      <w:marBottom w:val="0"/>
      <w:divBdr>
        <w:top w:val="none" w:sz="0" w:space="0" w:color="auto"/>
        <w:left w:val="none" w:sz="0" w:space="0" w:color="auto"/>
        <w:bottom w:val="none" w:sz="0" w:space="0" w:color="auto"/>
        <w:right w:val="none" w:sz="0" w:space="0" w:color="auto"/>
      </w:divBdr>
    </w:div>
    <w:div w:id="1032219534">
      <w:bodyDiv w:val="1"/>
      <w:marLeft w:val="0"/>
      <w:marRight w:val="0"/>
      <w:marTop w:val="0"/>
      <w:marBottom w:val="0"/>
      <w:divBdr>
        <w:top w:val="none" w:sz="0" w:space="0" w:color="auto"/>
        <w:left w:val="none" w:sz="0" w:space="0" w:color="auto"/>
        <w:bottom w:val="none" w:sz="0" w:space="0" w:color="auto"/>
        <w:right w:val="none" w:sz="0" w:space="0" w:color="auto"/>
      </w:divBdr>
    </w:div>
    <w:div w:id="1072511554">
      <w:bodyDiv w:val="1"/>
      <w:marLeft w:val="0"/>
      <w:marRight w:val="0"/>
      <w:marTop w:val="0"/>
      <w:marBottom w:val="0"/>
      <w:divBdr>
        <w:top w:val="none" w:sz="0" w:space="0" w:color="auto"/>
        <w:left w:val="none" w:sz="0" w:space="0" w:color="auto"/>
        <w:bottom w:val="none" w:sz="0" w:space="0" w:color="auto"/>
        <w:right w:val="none" w:sz="0" w:space="0" w:color="auto"/>
      </w:divBdr>
    </w:div>
    <w:div w:id="1139999136">
      <w:bodyDiv w:val="1"/>
      <w:marLeft w:val="0"/>
      <w:marRight w:val="0"/>
      <w:marTop w:val="0"/>
      <w:marBottom w:val="0"/>
      <w:divBdr>
        <w:top w:val="none" w:sz="0" w:space="0" w:color="auto"/>
        <w:left w:val="none" w:sz="0" w:space="0" w:color="auto"/>
        <w:bottom w:val="none" w:sz="0" w:space="0" w:color="auto"/>
        <w:right w:val="none" w:sz="0" w:space="0" w:color="auto"/>
      </w:divBdr>
    </w:div>
    <w:div w:id="1179588396">
      <w:bodyDiv w:val="1"/>
      <w:marLeft w:val="0"/>
      <w:marRight w:val="0"/>
      <w:marTop w:val="0"/>
      <w:marBottom w:val="0"/>
      <w:divBdr>
        <w:top w:val="none" w:sz="0" w:space="0" w:color="auto"/>
        <w:left w:val="none" w:sz="0" w:space="0" w:color="auto"/>
        <w:bottom w:val="none" w:sz="0" w:space="0" w:color="auto"/>
        <w:right w:val="none" w:sz="0" w:space="0" w:color="auto"/>
      </w:divBdr>
    </w:div>
    <w:div w:id="1289969919">
      <w:bodyDiv w:val="1"/>
      <w:marLeft w:val="0"/>
      <w:marRight w:val="0"/>
      <w:marTop w:val="0"/>
      <w:marBottom w:val="0"/>
      <w:divBdr>
        <w:top w:val="none" w:sz="0" w:space="0" w:color="auto"/>
        <w:left w:val="none" w:sz="0" w:space="0" w:color="auto"/>
        <w:bottom w:val="none" w:sz="0" w:space="0" w:color="auto"/>
        <w:right w:val="none" w:sz="0" w:space="0" w:color="auto"/>
      </w:divBdr>
    </w:div>
    <w:div w:id="1422870384">
      <w:bodyDiv w:val="1"/>
      <w:marLeft w:val="0"/>
      <w:marRight w:val="0"/>
      <w:marTop w:val="0"/>
      <w:marBottom w:val="0"/>
      <w:divBdr>
        <w:top w:val="none" w:sz="0" w:space="0" w:color="auto"/>
        <w:left w:val="none" w:sz="0" w:space="0" w:color="auto"/>
        <w:bottom w:val="none" w:sz="0" w:space="0" w:color="auto"/>
        <w:right w:val="none" w:sz="0" w:space="0" w:color="auto"/>
      </w:divBdr>
    </w:div>
    <w:div w:id="1428693094">
      <w:bodyDiv w:val="1"/>
      <w:marLeft w:val="0"/>
      <w:marRight w:val="0"/>
      <w:marTop w:val="0"/>
      <w:marBottom w:val="0"/>
      <w:divBdr>
        <w:top w:val="none" w:sz="0" w:space="0" w:color="auto"/>
        <w:left w:val="none" w:sz="0" w:space="0" w:color="auto"/>
        <w:bottom w:val="none" w:sz="0" w:space="0" w:color="auto"/>
        <w:right w:val="none" w:sz="0" w:space="0" w:color="auto"/>
      </w:divBdr>
    </w:div>
    <w:div w:id="1473214609">
      <w:bodyDiv w:val="1"/>
      <w:marLeft w:val="0"/>
      <w:marRight w:val="0"/>
      <w:marTop w:val="0"/>
      <w:marBottom w:val="0"/>
      <w:divBdr>
        <w:top w:val="none" w:sz="0" w:space="0" w:color="auto"/>
        <w:left w:val="none" w:sz="0" w:space="0" w:color="auto"/>
        <w:bottom w:val="none" w:sz="0" w:space="0" w:color="auto"/>
        <w:right w:val="none" w:sz="0" w:space="0" w:color="auto"/>
      </w:divBdr>
    </w:div>
    <w:div w:id="1533419307">
      <w:bodyDiv w:val="1"/>
      <w:marLeft w:val="0"/>
      <w:marRight w:val="0"/>
      <w:marTop w:val="0"/>
      <w:marBottom w:val="0"/>
      <w:divBdr>
        <w:top w:val="none" w:sz="0" w:space="0" w:color="auto"/>
        <w:left w:val="none" w:sz="0" w:space="0" w:color="auto"/>
        <w:bottom w:val="none" w:sz="0" w:space="0" w:color="auto"/>
        <w:right w:val="none" w:sz="0" w:space="0" w:color="auto"/>
      </w:divBdr>
    </w:div>
    <w:div w:id="1535002953">
      <w:bodyDiv w:val="1"/>
      <w:marLeft w:val="0"/>
      <w:marRight w:val="0"/>
      <w:marTop w:val="0"/>
      <w:marBottom w:val="0"/>
      <w:divBdr>
        <w:top w:val="none" w:sz="0" w:space="0" w:color="auto"/>
        <w:left w:val="none" w:sz="0" w:space="0" w:color="auto"/>
        <w:bottom w:val="none" w:sz="0" w:space="0" w:color="auto"/>
        <w:right w:val="none" w:sz="0" w:space="0" w:color="auto"/>
      </w:divBdr>
    </w:div>
    <w:div w:id="1546984733">
      <w:bodyDiv w:val="1"/>
      <w:marLeft w:val="0"/>
      <w:marRight w:val="0"/>
      <w:marTop w:val="0"/>
      <w:marBottom w:val="0"/>
      <w:divBdr>
        <w:top w:val="none" w:sz="0" w:space="0" w:color="auto"/>
        <w:left w:val="none" w:sz="0" w:space="0" w:color="auto"/>
        <w:bottom w:val="none" w:sz="0" w:space="0" w:color="auto"/>
        <w:right w:val="none" w:sz="0" w:space="0" w:color="auto"/>
      </w:divBdr>
    </w:div>
    <w:div w:id="1559239382">
      <w:bodyDiv w:val="1"/>
      <w:marLeft w:val="0"/>
      <w:marRight w:val="0"/>
      <w:marTop w:val="0"/>
      <w:marBottom w:val="0"/>
      <w:divBdr>
        <w:top w:val="none" w:sz="0" w:space="0" w:color="auto"/>
        <w:left w:val="none" w:sz="0" w:space="0" w:color="auto"/>
        <w:bottom w:val="none" w:sz="0" w:space="0" w:color="auto"/>
        <w:right w:val="none" w:sz="0" w:space="0" w:color="auto"/>
      </w:divBdr>
    </w:div>
    <w:div w:id="1620722880">
      <w:bodyDiv w:val="1"/>
      <w:marLeft w:val="0"/>
      <w:marRight w:val="0"/>
      <w:marTop w:val="0"/>
      <w:marBottom w:val="0"/>
      <w:divBdr>
        <w:top w:val="none" w:sz="0" w:space="0" w:color="auto"/>
        <w:left w:val="none" w:sz="0" w:space="0" w:color="auto"/>
        <w:bottom w:val="none" w:sz="0" w:space="0" w:color="auto"/>
        <w:right w:val="none" w:sz="0" w:space="0" w:color="auto"/>
      </w:divBdr>
    </w:div>
    <w:div w:id="1717313994">
      <w:bodyDiv w:val="1"/>
      <w:marLeft w:val="0"/>
      <w:marRight w:val="0"/>
      <w:marTop w:val="0"/>
      <w:marBottom w:val="0"/>
      <w:divBdr>
        <w:top w:val="none" w:sz="0" w:space="0" w:color="auto"/>
        <w:left w:val="none" w:sz="0" w:space="0" w:color="auto"/>
        <w:bottom w:val="none" w:sz="0" w:space="0" w:color="auto"/>
        <w:right w:val="none" w:sz="0" w:space="0" w:color="auto"/>
      </w:divBdr>
    </w:div>
    <w:div w:id="1743093540">
      <w:bodyDiv w:val="1"/>
      <w:marLeft w:val="0"/>
      <w:marRight w:val="0"/>
      <w:marTop w:val="0"/>
      <w:marBottom w:val="0"/>
      <w:divBdr>
        <w:top w:val="none" w:sz="0" w:space="0" w:color="auto"/>
        <w:left w:val="none" w:sz="0" w:space="0" w:color="auto"/>
        <w:bottom w:val="none" w:sz="0" w:space="0" w:color="auto"/>
        <w:right w:val="none" w:sz="0" w:space="0" w:color="auto"/>
      </w:divBdr>
    </w:div>
    <w:div w:id="1817140450">
      <w:bodyDiv w:val="1"/>
      <w:marLeft w:val="0"/>
      <w:marRight w:val="0"/>
      <w:marTop w:val="0"/>
      <w:marBottom w:val="0"/>
      <w:divBdr>
        <w:top w:val="none" w:sz="0" w:space="0" w:color="auto"/>
        <w:left w:val="none" w:sz="0" w:space="0" w:color="auto"/>
        <w:bottom w:val="none" w:sz="0" w:space="0" w:color="auto"/>
        <w:right w:val="none" w:sz="0" w:space="0" w:color="auto"/>
      </w:divBdr>
    </w:div>
    <w:div w:id="1866483634">
      <w:bodyDiv w:val="1"/>
      <w:marLeft w:val="0"/>
      <w:marRight w:val="0"/>
      <w:marTop w:val="0"/>
      <w:marBottom w:val="0"/>
      <w:divBdr>
        <w:top w:val="none" w:sz="0" w:space="0" w:color="auto"/>
        <w:left w:val="none" w:sz="0" w:space="0" w:color="auto"/>
        <w:bottom w:val="none" w:sz="0" w:space="0" w:color="auto"/>
        <w:right w:val="none" w:sz="0" w:space="0" w:color="auto"/>
      </w:divBdr>
    </w:div>
    <w:div w:id="1944915487">
      <w:bodyDiv w:val="1"/>
      <w:marLeft w:val="0"/>
      <w:marRight w:val="0"/>
      <w:marTop w:val="0"/>
      <w:marBottom w:val="0"/>
      <w:divBdr>
        <w:top w:val="none" w:sz="0" w:space="0" w:color="auto"/>
        <w:left w:val="none" w:sz="0" w:space="0" w:color="auto"/>
        <w:bottom w:val="none" w:sz="0" w:space="0" w:color="auto"/>
        <w:right w:val="none" w:sz="0" w:space="0" w:color="auto"/>
      </w:divBdr>
    </w:div>
    <w:div w:id="1999730575">
      <w:bodyDiv w:val="1"/>
      <w:marLeft w:val="0"/>
      <w:marRight w:val="0"/>
      <w:marTop w:val="0"/>
      <w:marBottom w:val="0"/>
      <w:divBdr>
        <w:top w:val="none" w:sz="0" w:space="0" w:color="auto"/>
        <w:left w:val="none" w:sz="0" w:space="0" w:color="auto"/>
        <w:bottom w:val="none" w:sz="0" w:space="0" w:color="auto"/>
        <w:right w:val="none" w:sz="0" w:space="0" w:color="auto"/>
      </w:divBdr>
    </w:div>
    <w:div w:id="2012102589">
      <w:bodyDiv w:val="1"/>
      <w:marLeft w:val="0"/>
      <w:marRight w:val="0"/>
      <w:marTop w:val="0"/>
      <w:marBottom w:val="0"/>
      <w:divBdr>
        <w:top w:val="none" w:sz="0" w:space="0" w:color="auto"/>
        <w:left w:val="none" w:sz="0" w:space="0" w:color="auto"/>
        <w:bottom w:val="none" w:sz="0" w:space="0" w:color="auto"/>
        <w:right w:val="none" w:sz="0" w:space="0" w:color="auto"/>
      </w:divBdr>
    </w:div>
    <w:div w:id="2091269043">
      <w:bodyDiv w:val="1"/>
      <w:marLeft w:val="0"/>
      <w:marRight w:val="0"/>
      <w:marTop w:val="0"/>
      <w:marBottom w:val="0"/>
      <w:divBdr>
        <w:top w:val="none" w:sz="0" w:space="0" w:color="auto"/>
        <w:left w:val="none" w:sz="0" w:space="0" w:color="auto"/>
        <w:bottom w:val="none" w:sz="0" w:space="0" w:color="auto"/>
        <w:right w:val="none" w:sz="0" w:space="0" w:color="auto"/>
      </w:divBdr>
    </w:div>
    <w:div w:id="210260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ub\AppData\Local\Microsoft\Office\16.0\DTS\es-CO%7b2DA1D1D6-C44B-423A-B4B4-81DCB0A7F0EA%7d\%7b52A10B4D-4EE9-49BA-80A7-A2B8315DF456%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{52A10B4D-4EE9-49BA-80A7-A2B8315DF456}tf02835058_win32.dotx</Template>
  <TotalTime>1</TotalTime>
  <Pages>23</Pages>
  <Words>5532</Words>
  <Characters>30426</Characters>
  <Application>Microsoft Office Word</Application>
  <DocSecurity>0</DocSecurity>
  <Lines>253</Lines>
  <Paragraphs>71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Betancourt</dc:creator>
  <cp:keywords/>
  <dc:description/>
  <cp:lastModifiedBy>Nicolas Mutis</cp:lastModifiedBy>
  <cp:revision>2</cp:revision>
  <dcterms:created xsi:type="dcterms:W3CDTF">2024-09-11T22:03:00Z</dcterms:created>
  <dcterms:modified xsi:type="dcterms:W3CDTF">2024-09-11T22:03:00Z</dcterms:modified>
</cp:coreProperties>
</file>