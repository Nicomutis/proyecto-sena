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41961" w14:textId="7CBE39A5" w:rsidR="00C6554A" w:rsidRPr="009679B1" w:rsidRDefault="00C6554A" w:rsidP="00C6554A">
      <w:pPr>
        <w:pStyle w:val="Foto"/>
        <w:rPr>
          <w:noProof/>
        </w:rPr>
      </w:pPr>
    </w:p>
    <w:p w14:paraId="3C7EA4F6" w14:textId="70A509F7" w:rsidR="00C6554A" w:rsidRPr="009679B1" w:rsidRDefault="00D15A57" w:rsidP="00C6554A">
      <w:pPr>
        <w:pStyle w:val="Ttulo"/>
        <w:rPr>
          <w:noProof/>
        </w:rPr>
      </w:pPr>
      <w:r>
        <w:rPr>
          <w:noProof/>
        </w:rPr>
        <w:t xml:space="preserve">Manual de </w:t>
      </w:r>
      <w:r w:rsidR="007941FD">
        <w:rPr>
          <w:noProof/>
        </w:rPr>
        <w:t>usuario</w:t>
      </w:r>
    </w:p>
    <w:p w14:paraId="618B3B9F" w14:textId="763091D7" w:rsidR="00C6554A" w:rsidRPr="009679B1" w:rsidRDefault="00D15A57" w:rsidP="00C6554A">
      <w:pPr>
        <w:pStyle w:val="Subttulo"/>
        <w:rPr>
          <w:noProof/>
        </w:rPr>
      </w:pPr>
      <w:r>
        <w:rPr>
          <w:noProof/>
        </w:rPr>
        <w:t>Sync circle</w:t>
      </w:r>
    </w:p>
    <w:p w14:paraId="357B1CD4" w14:textId="1B872151" w:rsidR="00C6554A" w:rsidRPr="009679B1" w:rsidRDefault="00D15A57" w:rsidP="00C6554A">
      <w:pPr>
        <w:pStyle w:val="Informacindecontacto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DCA1FF" wp14:editId="14FECD86">
            <wp:simplePos x="2257425" y="3333750"/>
            <wp:positionH relativeFrom="margin">
              <wp:align>center</wp:align>
            </wp:positionH>
            <wp:positionV relativeFrom="margin">
              <wp:align>center</wp:align>
            </wp:positionV>
            <wp:extent cx="3343275" cy="3275965"/>
            <wp:effectExtent l="0" t="0" r="9525" b="635"/>
            <wp:wrapSquare wrapText="bothSides"/>
            <wp:docPr id="2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w:t>Nicolas Mutis</w:t>
      </w:r>
      <w:r w:rsidR="00C6554A" w:rsidRPr="009679B1">
        <w:rPr>
          <w:noProof/>
          <w:lang w:bidi="es-ES"/>
        </w:rPr>
        <w:t xml:space="preserve"> | </w:t>
      </w:r>
      <w:r>
        <w:rPr>
          <w:noProof/>
          <w:lang w:bidi="es-ES"/>
        </w:rPr>
        <w:t xml:space="preserve">ADSO </w:t>
      </w:r>
      <w:r w:rsidR="00585EC7">
        <w:rPr>
          <w:noProof/>
          <w:lang w:bidi="es-ES"/>
        </w:rPr>
        <w:t xml:space="preserve">- </w:t>
      </w:r>
      <w:r>
        <w:rPr>
          <w:noProof/>
          <w:lang w:bidi="es-ES"/>
        </w:rPr>
        <w:t>SENA</w:t>
      </w:r>
      <w:r w:rsidR="00C6554A" w:rsidRPr="009679B1">
        <w:rPr>
          <w:noProof/>
          <w:lang w:bidi="es-ES"/>
        </w:rPr>
        <w:t xml:space="preserve"> | </w:t>
      </w:r>
      <w:r>
        <w:rPr>
          <w:noProof/>
        </w:rPr>
        <w:t xml:space="preserve">Ficha: </w:t>
      </w:r>
      <w:r w:rsidRPr="00D15A57">
        <w:rPr>
          <w:noProof/>
        </w:rPr>
        <w:t>2675810</w:t>
      </w:r>
      <w:r w:rsidR="00C6554A" w:rsidRPr="009679B1">
        <w:rPr>
          <w:noProof/>
          <w:lang w:bidi="es-ES"/>
        </w:rPr>
        <w:br w:type="page"/>
      </w:r>
    </w:p>
    <w:p w14:paraId="4F0DB13B" w14:textId="7BD3B032" w:rsidR="00C6554A" w:rsidRPr="009679B1" w:rsidRDefault="00585EC7" w:rsidP="00C6554A">
      <w:pPr>
        <w:pStyle w:val="Ttulo1"/>
        <w:rPr>
          <w:noProof/>
        </w:rPr>
      </w:pPr>
      <w:r>
        <w:rPr>
          <w:noProof/>
        </w:rPr>
        <w:lastRenderedPageBreak/>
        <w:t>Introduccion</w:t>
      </w:r>
    </w:p>
    <w:p w14:paraId="4CC80208" w14:textId="77777777" w:rsidR="007941FD" w:rsidRPr="007941FD" w:rsidRDefault="007941FD" w:rsidP="007941FD">
      <w:pPr>
        <w:rPr>
          <w:noProof/>
          <w:lang w:val="es-CO"/>
        </w:rPr>
      </w:pPr>
      <w:r w:rsidRPr="007941FD">
        <w:rPr>
          <w:noProof/>
          <w:lang w:val="es-CO"/>
        </w:rPr>
        <w:t xml:space="preserve">Bienvenido al </w:t>
      </w:r>
      <w:r w:rsidRPr="007941FD">
        <w:rPr>
          <w:b/>
          <w:bCs/>
          <w:noProof/>
          <w:lang w:val="es-CO"/>
        </w:rPr>
        <w:t>Manual de Usuario de SyncCircle</w:t>
      </w:r>
      <w:r w:rsidRPr="007941FD">
        <w:rPr>
          <w:noProof/>
          <w:lang w:val="es-CO"/>
        </w:rPr>
        <w:t>, una plataforma diseñada para facilitar la gestión eficiente de publicaciones, eventos y miembros dentro de organizaciones, clubes o grupos. Este manual está destinado a proporcionarte una guía clara y detallada sobre cómo utilizar todas las funcionalidades que ofrece SyncCircle, asegurando que puedas aprovechar al máximo cada una de las herramientas disponibles.</w:t>
      </w:r>
    </w:p>
    <w:p w14:paraId="07FAD144" w14:textId="3922E5E3" w:rsidR="00043080" w:rsidRPr="007941FD" w:rsidRDefault="007941FD" w:rsidP="00043080">
      <w:pPr>
        <w:rPr>
          <w:noProof/>
          <w:lang w:val="es-CO"/>
        </w:rPr>
      </w:pPr>
      <w:r w:rsidRPr="007941FD">
        <w:rPr>
          <w:b/>
          <w:bCs/>
          <w:noProof/>
          <w:lang w:val="es-CO"/>
        </w:rPr>
        <w:t>SyncCircle</w:t>
      </w:r>
      <w:r w:rsidRPr="007941FD">
        <w:rPr>
          <w:noProof/>
          <w:lang w:val="es-CO"/>
        </w:rPr>
        <w:t xml:space="preserve"> es una aplicación web intuitiva, desarrollada para usuarios con distintos roles, desde miembros regulares hasta administradores. A través de este sistema, podrás interactuar con blogs, anuncios, gestionar eventos, tomar asistencia, y administrar información de los miembros de manera sencilla y segura.</w:t>
      </w:r>
    </w:p>
    <w:p w14:paraId="625832AD" w14:textId="4C20A183" w:rsidR="00D87687" w:rsidRDefault="00D87687" w:rsidP="007941FD">
      <w:pPr>
        <w:pStyle w:val="Ttulo2"/>
        <w:rPr>
          <w:noProof/>
        </w:rPr>
      </w:pPr>
      <w:r>
        <w:rPr>
          <w:noProof/>
        </w:rPr>
        <w:t>Login</w:t>
      </w:r>
    </w:p>
    <w:p w14:paraId="21D41CE1" w14:textId="77777777" w:rsidR="00D87687" w:rsidRPr="00D87687" w:rsidRDefault="00D87687" w:rsidP="00D87687">
      <w:pPr>
        <w:numPr>
          <w:ilvl w:val="0"/>
          <w:numId w:val="34"/>
        </w:numPr>
        <w:rPr>
          <w:lang w:val="es-CO"/>
        </w:rPr>
      </w:pPr>
      <w:r w:rsidRPr="00D87687">
        <w:rPr>
          <w:lang w:val="es-CO"/>
        </w:rPr>
        <w:t xml:space="preserve">El </w:t>
      </w:r>
      <w:proofErr w:type="spellStart"/>
      <w:r w:rsidRPr="00D87687">
        <w:rPr>
          <w:b/>
          <w:bCs/>
          <w:lang w:val="es-CO"/>
        </w:rPr>
        <w:t>Login</w:t>
      </w:r>
      <w:proofErr w:type="spellEnd"/>
      <w:r w:rsidRPr="00D87687">
        <w:rPr>
          <w:lang w:val="es-CO"/>
        </w:rPr>
        <w:t xml:space="preserve"> o </w:t>
      </w:r>
      <w:r w:rsidRPr="00D87687">
        <w:rPr>
          <w:b/>
          <w:bCs/>
          <w:lang w:val="es-CO"/>
        </w:rPr>
        <w:t>Inicio de Sesión</w:t>
      </w:r>
      <w:r w:rsidRPr="00D87687">
        <w:rPr>
          <w:lang w:val="es-CO"/>
        </w:rPr>
        <w:t xml:space="preserve"> en SyncCircle es el primer paso para acceder a las funciones de la plataforma. En este apartado, se explicará cómo ingresar a la aplicación correctamente, qué hacer en caso de error, y los requisitos para iniciar sesión de manera segura.</w:t>
      </w:r>
    </w:p>
    <w:p w14:paraId="61649843" w14:textId="77777777" w:rsidR="00D87687" w:rsidRPr="00D87687" w:rsidRDefault="00D87687" w:rsidP="00D87687">
      <w:pPr>
        <w:rPr>
          <w:b/>
          <w:bCs/>
          <w:lang w:val="es-CO"/>
        </w:rPr>
      </w:pPr>
      <w:r w:rsidRPr="00D87687">
        <w:rPr>
          <w:b/>
          <w:bCs/>
          <w:lang w:val="es-CO"/>
        </w:rPr>
        <w:t xml:space="preserve">1. Acceso a la Página de </w:t>
      </w:r>
      <w:proofErr w:type="spellStart"/>
      <w:r w:rsidRPr="00D87687">
        <w:rPr>
          <w:b/>
          <w:bCs/>
          <w:lang w:val="es-CO"/>
        </w:rPr>
        <w:t>Login</w:t>
      </w:r>
      <w:proofErr w:type="spellEnd"/>
    </w:p>
    <w:p w14:paraId="6B3228D7" w14:textId="77777777" w:rsidR="00D87687" w:rsidRPr="00D87687" w:rsidRDefault="00D87687" w:rsidP="00D87687">
      <w:pPr>
        <w:numPr>
          <w:ilvl w:val="0"/>
          <w:numId w:val="31"/>
        </w:numPr>
        <w:rPr>
          <w:lang w:val="es-CO"/>
        </w:rPr>
      </w:pPr>
      <w:r w:rsidRPr="00D87687">
        <w:rPr>
          <w:b/>
          <w:bCs/>
          <w:lang w:val="es-CO"/>
        </w:rPr>
        <w:t>Abrir el Navegador</w:t>
      </w:r>
      <w:r w:rsidRPr="00D87687">
        <w:rPr>
          <w:lang w:val="es-CO"/>
        </w:rPr>
        <w:t>: Abre tu navegador web preferido (Chrome, Firefox, etc.).</w:t>
      </w:r>
    </w:p>
    <w:p w14:paraId="7E55AC86" w14:textId="6256CF0F" w:rsidR="00D87687" w:rsidRPr="00D87687" w:rsidRDefault="00D87687" w:rsidP="00D87687">
      <w:pPr>
        <w:numPr>
          <w:ilvl w:val="0"/>
          <w:numId w:val="31"/>
        </w:numPr>
        <w:rPr>
          <w:lang w:val="es-CO"/>
        </w:rPr>
      </w:pPr>
      <w:r w:rsidRPr="00D87687">
        <w:rPr>
          <w:b/>
          <w:bCs/>
          <w:lang w:val="es-CO"/>
        </w:rPr>
        <w:t>Ir a la URL de SyncCircle</w:t>
      </w:r>
      <w:r w:rsidRPr="00D87687">
        <w:rPr>
          <w:lang w:val="es-CO"/>
        </w:rPr>
        <w:t>: En la barra de direcciones, ingresa la URL</w:t>
      </w:r>
      <w:r>
        <w:rPr>
          <w:lang w:val="es-CO"/>
        </w:rPr>
        <w:t xml:space="preserve">: </w:t>
      </w:r>
      <w:r w:rsidRPr="00D87687">
        <w:rPr>
          <w:lang w:val="es-CO"/>
        </w:rPr>
        <w:t>http://localhost:81/index.php</w:t>
      </w:r>
    </w:p>
    <w:p w14:paraId="37C88A97" w14:textId="7F5DC7E9" w:rsidR="00D87687" w:rsidRDefault="00D87687" w:rsidP="00D87687">
      <w:pPr>
        <w:numPr>
          <w:ilvl w:val="0"/>
          <w:numId w:val="31"/>
        </w:numPr>
        <w:rPr>
          <w:lang w:val="es-CO"/>
        </w:rPr>
      </w:pPr>
      <w:r w:rsidRPr="00D32831">
        <w:rPr>
          <w:noProof/>
          <w:lang w:val="es-CO"/>
        </w:rPr>
        <w:drawing>
          <wp:anchor distT="0" distB="0" distL="114300" distR="114300" simplePos="0" relativeHeight="251661312" behindDoc="0" locked="0" layoutInCell="1" allowOverlap="1" wp14:anchorId="578E02FC" wp14:editId="3CD2F64A">
            <wp:simplePos x="0" y="0"/>
            <wp:positionH relativeFrom="column">
              <wp:posOffset>1153027</wp:posOffset>
            </wp:positionH>
            <wp:positionV relativeFrom="paragraph">
              <wp:posOffset>572770</wp:posOffset>
            </wp:positionV>
            <wp:extent cx="2966085" cy="2834005"/>
            <wp:effectExtent l="0" t="0" r="5715" b="4445"/>
            <wp:wrapTopAndBottom/>
            <wp:docPr id="803632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3241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7687">
        <w:rPr>
          <w:b/>
          <w:bCs/>
          <w:lang w:val="es-CO"/>
        </w:rPr>
        <w:t xml:space="preserve">Pantalla de </w:t>
      </w:r>
      <w:proofErr w:type="spellStart"/>
      <w:r w:rsidRPr="00D87687">
        <w:rPr>
          <w:b/>
          <w:bCs/>
          <w:lang w:val="es-CO"/>
        </w:rPr>
        <w:t>Login</w:t>
      </w:r>
      <w:proofErr w:type="spellEnd"/>
      <w:r w:rsidRPr="00D87687">
        <w:rPr>
          <w:lang w:val="es-CO"/>
        </w:rPr>
        <w:t>: Al cargar la página, te aparecerá la pantalla de inicio de sesión con los campos correspondientes para ingresar tus credenciales.</w:t>
      </w:r>
    </w:p>
    <w:p w14:paraId="06377DFA" w14:textId="4C39E675" w:rsidR="00D87687" w:rsidRPr="00D87687" w:rsidRDefault="00D87687" w:rsidP="00D87687">
      <w:pPr>
        <w:rPr>
          <w:lang w:val="es-CO"/>
        </w:rPr>
      </w:pPr>
    </w:p>
    <w:p w14:paraId="23798AB7" w14:textId="2D5F4105" w:rsidR="00D87687" w:rsidRPr="00D87687" w:rsidRDefault="00D87687" w:rsidP="00D87687">
      <w:pPr>
        <w:rPr>
          <w:b/>
          <w:bCs/>
          <w:lang w:val="es-CO"/>
        </w:rPr>
      </w:pPr>
      <w:r w:rsidRPr="00D87687">
        <w:rPr>
          <w:b/>
          <w:bCs/>
          <w:lang w:val="es-CO"/>
        </w:rPr>
        <w:lastRenderedPageBreak/>
        <w:t>2. Ingresar Credenciales de Usuario</w:t>
      </w:r>
    </w:p>
    <w:p w14:paraId="08CB4961" w14:textId="77777777" w:rsidR="00D87687" w:rsidRPr="00D87687" w:rsidRDefault="00D87687" w:rsidP="00D87687">
      <w:pPr>
        <w:numPr>
          <w:ilvl w:val="0"/>
          <w:numId w:val="34"/>
        </w:numPr>
        <w:rPr>
          <w:lang w:val="es-CO"/>
        </w:rPr>
      </w:pPr>
      <w:r w:rsidRPr="00D87687">
        <w:rPr>
          <w:lang w:val="es-CO"/>
        </w:rPr>
        <w:t>En la pantalla de inicio de sesión, deberás completar los siguientes campos:</w:t>
      </w:r>
    </w:p>
    <w:p w14:paraId="79CAB8DF" w14:textId="6FA50846" w:rsidR="00D87687" w:rsidRPr="00D87687" w:rsidRDefault="00D87687" w:rsidP="00D87687">
      <w:pPr>
        <w:numPr>
          <w:ilvl w:val="0"/>
          <w:numId w:val="32"/>
        </w:numPr>
        <w:rPr>
          <w:lang w:val="es-CO"/>
        </w:rPr>
      </w:pPr>
      <w:r w:rsidRPr="00D87687">
        <w:rPr>
          <w:b/>
          <w:bCs/>
          <w:lang w:val="es-CO"/>
        </w:rPr>
        <w:t>Nombre de Usuario</w:t>
      </w:r>
      <w:r w:rsidRPr="00D87687">
        <w:rPr>
          <w:lang w:val="es-CO"/>
        </w:rPr>
        <w:t>: Introduce tu nombre de usuario asignado al registrarte en la plataforma.</w:t>
      </w:r>
    </w:p>
    <w:p w14:paraId="68E23C95" w14:textId="43505D47" w:rsidR="00D87687" w:rsidRPr="00D87687" w:rsidRDefault="00D87687" w:rsidP="00D87687">
      <w:pPr>
        <w:numPr>
          <w:ilvl w:val="0"/>
          <w:numId w:val="32"/>
        </w:numPr>
        <w:rPr>
          <w:lang w:val="es-CO"/>
        </w:rPr>
      </w:pPr>
      <w:r w:rsidRPr="00D87687">
        <w:rPr>
          <w:b/>
          <w:bCs/>
          <w:lang w:val="es-CO"/>
        </w:rPr>
        <w:t>Contraseña</w:t>
      </w:r>
      <w:r w:rsidRPr="00D87687">
        <w:rPr>
          <w:lang w:val="es-CO"/>
        </w:rPr>
        <w:t>: Escribe la contraseña asociada a tu cuenta. Asegúrate de que la contraseña sea correcta y tenga en cuenta las mayúsculas y minúsculas.</w:t>
      </w:r>
    </w:p>
    <w:p w14:paraId="6D1EF175" w14:textId="233EEF67" w:rsidR="00D87687" w:rsidRPr="00D87687" w:rsidRDefault="00D87687" w:rsidP="00D87687">
      <w:pPr>
        <w:rPr>
          <w:b/>
          <w:bCs/>
          <w:lang w:val="es-CO"/>
        </w:rPr>
      </w:pPr>
      <w:r w:rsidRPr="00D87687">
        <w:rPr>
          <w:b/>
          <w:bCs/>
          <w:lang w:val="es-CO"/>
        </w:rPr>
        <w:t>3. Pasos para Iniciar Sesión</w:t>
      </w:r>
    </w:p>
    <w:p w14:paraId="57220452" w14:textId="1D8DEBB7" w:rsidR="00D87687" w:rsidRPr="00D87687" w:rsidRDefault="00D87687" w:rsidP="00D87687">
      <w:pPr>
        <w:numPr>
          <w:ilvl w:val="0"/>
          <w:numId w:val="33"/>
        </w:numPr>
        <w:rPr>
          <w:lang w:val="es-CO"/>
        </w:rPr>
      </w:pPr>
      <w:r w:rsidRPr="00D87687">
        <w:rPr>
          <w:b/>
          <w:bCs/>
          <w:lang w:val="es-CO"/>
        </w:rPr>
        <w:t>Ingresar el Nombre de Usuario</w:t>
      </w:r>
      <w:r w:rsidRPr="00D87687">
        <w:rPr>
          <w:lang w:val="es-CO"/>
        </w:rPr>
        <w:t>: Escribe tu nombre de usuario en el campo correspondiente.</w:t>
      </w:r>
    </w:p>
    <w:p w14:paraId="4F0CB081" w14:textId="7B0121BC" w:rsidR="00D87687" w:rsidRPr="00D87687" w:rsidRDefault="00D87687" w:rsidP="00D87687">
      <w:pPr>
        <w:numPr>
          <w:ilvl w:val="0"/>
          <w:numId w:val="33"/>
        </w:numPr>
        <w:rPr>
          <w:lang w:val="es-CO"/>
        </w:rPr>
      </w:pPr>
      <w:r w:rsidRPr="00D87687">
        <w:rPr>
          <w:b/>
          <w:bCs/>
          <w:lang w:val="es-CO"/>
        </w:rPr>
        <w:t>Ingresar la Contraseña</w:t>
      </w:r>
      <w:r w:rsidRPr="00D87687">
        <w:rPr>
          <w:lang w:val="es-CO"/>
        </w:rPr>
        <w:t>: Introduce tu contraseña en el segundo campo.</w:t>
      </w:r>
    </w:p>
    <w:p w14:paraId="34DC223A" w14:textId="700AD2DF" w:rsidR="00D87687" w:rsidRPr="00D87687" w:rsidRDefault="00D87687" w:rsidP="00D87687">
      <w:pPr>
        <w:numPr>
          <w:ilvl w:val="0"/>
          <w:numId w:val="33"/>
        </w:numPr>
        <w:rPr>
          <w:lang w:val="es-CO"/>
        </w:rPr>
      </w:pPr>
      <w:r w:rsidRPr="00D87687">
        <w:rPr>
          <w:b/>
          <w:bCs/>
          <w:lang w:val="es-CO"/>
        </w:rPr>
        <w:t>Hacer Clic en "Iniciar Sesión"</w:t>
      </w:r>
      <w:r w:rsidRPr="00D87687">
        <w:rPr>
          <w:lang w:val="es-CO"/>
        </w:rPr>
        <w:t xml:space="preserve">: Después de haber ingresado ambos datos, haz clic en el botón </w:t>
      </w:r>
      <w:r w:rsidRPr="00D87687">
        <w:rPr>
          <w:b/>
          <w:bCs/>
          <w:lang w:val="es-CO"/>
        </w:rPr>
        <w:t>"Iniciar Sesión"</w:t>
      </w:r>
      <w:r w:rsidRPr="00D87687">
        <w:rPr>
          <w:lang w:val="es-CO"/>
        </w:rPr>
        <w:t>.</w:t>
      </w:r>
    </w:p>
    <w:p w14:paraId="7C19CAFB" w14:textId="2FBEA1A8" w:rsidR="00D87687" w:rsidRPr="00D87687" w:rsidRDefault="00D87687" w:rsidP="00D87687">
      <w:pPr>
        <w:rPr>
          <w:b/>
          <w:bCs/>
          <w:lang w:val="es-CO"/>
        </w:rPr>
      </w:pPr>
      <w:r w:rsidRPr="00D87687">
        <w:rPr>
          <w:b/>
          <w:bCs/>
          <w:lang w:val="es-CO"/>
        </w:rPr>
        <w:t>4. Acciones en Caso de Error</w:t>
      </w:r>
    </w:p>
    <w:p w14:paraId="048CFD11" w14:textId="68CDE561" w:rsidR="00D87687" w:rsidRPr="00D87687" w:rsidRDefault="00D87687" w:rsidP="00D87687">
      <w:pPr>
        <w:numPr>
          <w:ilvl w:val="0"/>
          <w:numId w:val="34"/>
        </w:numPr>
        <w:rPr>
          <w:lang w:val="es-CO"/>
        </w:rPr>
      </w:pPr>
      <w:r w:rsidRPr="00D87687">
        <w:rPr>
          <w:lang w:val="es-CO"/>
        </w:rPr>
        <w:t xml:space="preserve">Si ingresas un </w:t>
      </w:r>
      <w:r w:rsidRPr="00D87687">
        <w:rPr>
          <w:b/>
          <w:bCs/>
          <w:lang w:val="es-CO"/>
        </w:rPr>
        <w:t>nombre de usuario o contraseña incorrectos</w:t>
      </w:r>
      <w:r w:rsidRPr="00D87687">
        <w:rPr>
          <w:lang w:val="es-CO"/>
        </w:rPr>
        <w:t>, el sistema mostrará un mensaje de error:</w:t>
      </w:r>
      <w:r w:rsidRPr="00D87687">
        <w:rPr>
          <w:lang w:val="es-CO"/>
        </w:rPr>
        <w:br/>
      </w:r>
      <w:r w:rsidRPr="00D87687">
        <w:rPr>
          <w:b/>
          <w:bCs/>
          <w:lang w:val="es-CO"/>
        </w:rPr>
        <w:t>"Nombre de usuario o contraseña incorrectos, inténtalo de nuevo."</w:t>
      </w:r>
    </w:p>
    <w:p w14:paraId="2FD52EA6" w14:textId="68468B9B" w:rsidR="00D87687" w:rsidRPr="00D87687" w:rsidRDefault="00D87687" w:rsidP="00D87687">
      <w:pPr>
        <w:rPr>
          <w:b/>
          <w:bCs/>
          <w:lang w:val="es-CO"/>
        </w:rPr>
      </w:pPr>
      <w:proofErr w:type="gramStart"/>
      <w:r w:rsidRPr="00D87687">
        <w:rPr>
          <w:b/>
          <w:bCs/>
          <w:lang w:val="es-CO"/>
        </w:rPr>
        <w:t>Acciones a Tomar</w:t>
      </w:r>
      <w:proofErr w:type="gramEnd"/>
      <w:r w:rsidRPr="00D87687">
        <w:rPr>
          <w:b/>
          <w:bCs/>
          <w:lang w:val="es-CO"/>
        </w:rPr>
        <w:t xml:space="preserve"> en Caso de Error:</w:t>
      </w:r>
    </w:p>
    <w:p w14:paraId="206B55FF" w14:textId="15ED5F4D" w:rsidR="00D87687" w:rsidRPr="00D87687" w:rsidRDefault="00D87687" w:rsidP="00D87687">
      <w:pPr>
        <w:numPr>
          <w:ilvl w:val="0"/>
          <w:numId w:val="35"/>
        </w:numPr>
        <w:rPr>
          <w:lang w:val="es-CO"/>
        </w:rPr>
      </w:pPr>
      <w:r w:rsidRPr="00D87687">
        <w:rPr>
          <w:b/>
          <w:bCs/>
          <w:lang w:val="es-CO"/>
        </w:rPr>
        <w:t>Revisa tus credenciales</w:t>
      </w:r>
      <w:r w:rsidRPr="00D87687">
        <w:rPr>
          <w:lang w:val="es-CO"/>
        </w:rPr>
        <w:t>: Asegúrate de que has ingresado correctamente tu nombre de usuario y contraseña.</w:t>
      </w:r>
    </w:p>
    <w:p w14:paraId="50CEDA3F" w14:textId="5087A56E" w:rsidR="00D87687" w:rsidRPr="00D87687" w:rsidRDefault="00D87687" w:rsidP="00D87687">
      <w:pPr>
        <w:numPr>
          <w:ilvl w:val="0"/>
          <w:numId w:val="35"/>
        </w:numPr>
        <w:rPr>
          <w:lang w:val="es-CO"/>
        </w:rPr>
      </w:pPr>
      <w:r w:rsidRPr="00D87687">
        <w:rPr>
          <w:b/>
          <w:bCs/>
          <w:lang w:val="es-CO"/>
        </w:rPr>
        <w:t>Verifica el uso de mayúsculas</w:t>
      </w:r>
      <w:r w:rsidRPr="00D87687">
        <w:rPr>
          <w:lang w:val="es-CO"/>
        </w:rPr>
        <w:t>: Recuerda que la contraseña distingue entre mayúsculas y minúsculas.</w:t>
      </w:r>
    </w:p>
    <w:p w14:paraId="2A978F16" w14:textId="543CDD63" w:rsidR="00D87687" w:rsidRDefault="00D87687" w:rsidP="00D87687">
      <w:pPr>
        <w:numPr>
          <w:ilvl w:val="0"/>
          <w:numId w:val="35"/>
        </w:numPr>
        <w:rPr>
          <w:lang w:val="es-CO"/>
        </w:rPr>
      </w:pPr>
      <w:r w:rsidRPr="00D32831">
        <w:rPr>
          <w:b/>
          <w:bCs/>
          <w:noProof/>
          <w:lang w:val="es-CO"/>
        </w:rPr>
        <w:drawing>
          <wp:anchor distT="0" distB="0" distL="114300" distR="114300" simplePos="0" relativeHeight="251663360" behindDoc="0" locked="0" layoutInCell="1" allowOverlap="1" wp14:anchorId="5996EFE4" wp14:editId="75568D9D">
            <wp:simplePos x="0" y="0"/>
            <wp:positionH relativeFrom="column">
              <wp:posOffset>1249075</wp:posOffset>
            </wp:positionH>
            <wp:positionV relativeFrom="paragraph">
              <wp:posOffset>265297</wp:posOffset>
            </wp:positionV>
            <wp:extent cx="2870791" cy="2672648"/>
            <wp:effectExtent l="0" t="0" r="6350" b="0"/>
            <wp:wrapThrough wrapText="bothSides">
              <wp:wrapPolygon edited="0">
                <wp:start x="0" y="0"/>
                <wp:lineTo x="0" y="21405"/>
                <wp:lineTo x="21504" y="21405"/>
                <wp:lineTo x="21504" y="0"/>
                <wp:lineTo x="0" y="0"/>
              </wp:wrapPolygon>
            </wp:wrapThrough>
            <wp:docPr id="2006705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0584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791" cy="2672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7687">
        <w:rPr>
          <w:b/>
          <w:bCs/>
          <w:lang w:val="es-CO"/>
        </w:rPr>
        <w:t>Reintenta</w:t>
      </w:r>
      <w:r w:rsidRPr="00D87687">
        <w:rPr>
          <w:lang w:val="es-CO"/>
        </w:rPr>
        <w:t>: Introduce nuevamente los datos y vuelve a intentar iniciar sesión.</w:t>
      </w:r>
    </w:p>
    <w:p w14:paraId="4481B756" w14:textId="230A110D" w:rsidR="00D87687" w:rsidRPr="00D87687" w:rsidRDefault="00D87687" w:rsidP="00D87687">
      <w:pPr>
        <w:ind w:left="360"/>
        <w:rPr>
          <w:lang w:val="es-CO"/>
        </w:rPr>
      </w:pPr>
    </w:p>
    <w:p w14:paraId="3FEBD2A2" w14:textId="77777777" w:rsidR="00D87687" w:rsidRDefault="00D87687" w:rsidP="00D87687">
      <w:pPr>
        <w:rPr>
          <w:b/>
          <w:bCs/>
          <w:lang w:val="es-CO"/>
        </w:rPr>
      </w:pPr>
    </w:p>
    <w:p w14:paraId="6F3A60A3" w14:textId="77777777" w:rsidR="00D87687" w:rsidRDefault="00D87687" w:rsidP="00D87687">
      <w:pPr>
        <w:rPr>
          <w:b/>
          <w:bCs/>
          <w:lang w:val="es-CO"/>
        </w:rPr>
      </w:pPr>
    </w:p>
    <w:p w14:paraId="1436EC95" w14:textId="77777777" w:rsidR="00D87687" w:rsidRDefault="00D87687" w:rsidP="00D87687">
      <w:pPr>
        <w:rPr>
          <w:b/>
          <w:bCs/>
          <w:lang w:val="es-CO"/>
        </w:rPr>
      </w:pPr>
    </w:p>
    <w:p w14:paraId="2BCF65A0" w14:textId="77777777" w:rsidR="00D87687" w:rsidRDefault="00D87687" w:rsidP="00D87687">
      <w:pPr>
        <w:rPr>
          <w:b/>
          <w:bCs/>
          <w:lang w:val="es-CO"/>
        </w:rPr>
      </w:pPr>
    </w:p>
    <w:p w14:paraId="4B0443A8" w14:textId="77777777" w:rsidR="00D87687" w:rsidRDefault="00D87687" w:rsidP="00D87687">
      <w:pPr>
        <w:rPr>
          <w:b/>
          <w:bCs/>
          <w:lang w:val="es-CO"/>
        </w:rPr>
      </w:pPr>
    </w:p>
    <w:p w14:paraId="24843344" w14:textId="77777777" w:rsidR="00D87687" w:rsidRDefault="00D87687" w:rsidP="00D87687">
      <w:pPr>
        <w:rPr>
          <w:b/>
          <w:bCs/>
          <w:lang w:val="es-CO"/>
        </w:rPr>
      </w:pPr>
    </w:p>
    <w:p w14:paraId="2C3C438A" w14:textId="77777777" w:rsidR="00D87687" w:rsidRDefault="00D87687" w:rsidP="00D87687">
      <w:pPr>
        <w:rPr>
          <w:b/>
          <w:bCs/>
          <w:lang w:val="es-CO"/>
        </w:rPr>
      </w:pPr>
    </w:p>
    <w:p w14:paraId="21637F7C" w14:textId="77777777" w:rsidR="00D87687" w:rsidRDefault="00D87687" w:rsidP="00D87687">
      <w:pPr>
        <w:rPr>
          <w:b/>
          <w:bCs/>
          <w:lang w:val="es-CO"/>
        </w:rPr>
      </w:pPr>
    </w:p>
    <w:p w14:paraId="3C1F11DF" w14:textId="1EF7BEE8" w:rsidR="00D87687" w:rsidRPr="00D87687" w:rsidRDefault="00D87687" w:rsidP="00D87687">
      <w:pPr>
        <w:rPr>
          <w:b/>
          <w:bCs/>
          <w:lang w:val="es-CO"/>
        </w:rPr>
      </w:pPr>
      <w:r w:rsidRPr="00D87687">
        <w:rPr>
          <w:b/>
          <w:bCs/>
          <w:lang w:val="es-CO"/>
        </w:rPr>
        <w:lastRenderedPageBreak/>
        <w:t>6. Acceso Correcto</w:t>
      </w:r>
    </w:p>
    <w:p w14:paraId="0EFD5BFA" w14:textId="2550C4C8" w:rsidR="00D87687" w:rsidRPr="00D87687" w:rsidRDefault="00D87687" w:rsidP="00D87687">
      <w:pPr>
        <w:numPr>
          <w:ilvl w:val="0"/>
          <w:numId w:val="34"/>
        </w:numPr>
        <w:rPr>
          <w:lang w:val="es-CO"/>
        </w:rPr>
      </w:pPr>
      <w:r w:rsidRPr="00D87687">
        <w:rPr>
          <w:lang w:val="es-CO"/>
        </w:rPr>
        <w:t xml:space="preserve">Si ingresaste tus credenciales correctamente, serás redirigido al </w:t>
      </w:r>
      <w:r w:rsidRPr="00D87687">
        <w:rPr>
          <w:b/>
          <w:bCs/>
          <w:lang w:val="es-CO"/>
        </w:rPr>
        <w:t xml:space="preserve">Menú Principal o </w:t>
      </w:r>
      <w:proofErr w:type="spellStart"/>
      <w:r w:rsidRPr="00D87687">
        <w:rPr>
          <w:b/>
          <w:bCs/>
          <w:lang w:val="es-CO"/>
        </w:rPr>
        <w:t>Dashboard</w:t>
      </w:r>
      <w:proofErr w:type="spellEnd"/>
      <w:r w:rsidRPr="00D87687">
        <w:rPr>
          <w:lang w:val="es-CO"/>
        </w:rPr>
        <w:t xml:space="preserve">, donde tendrás acceso a todas las funcionalidades de </w:t>
      </w:r>
      <w:r w:rsidRPr="00D87687">
        <w:rPr>
          <w:b/>
          <w:bCs/>
          <w:lang w:val="es-CO"/>
        </w:rPr>
        <w:t>SyncCircle</w:t>
      </w:r>
      <w:r w:rsidRPr="00D87687">
        <w:rPr>
          <w:lang w:val="es-CO"/>
        </w:rPr>
        <w:t xml:space="preserve"> según tu rol.</w:t>
      </w:r>
    </w:p>
    <w:p w14:paraId="28BE2FA2" w14:textId="674E42FD" w:rsidR="00D87687" w:rsidRPr="00D87687" w:rsidRDefault="00D87687" w:rsidP="00D87687">
      <w:pPr>
        <w:rPr>
          <w:b/>
          <w:bCs/>
          <w:lang w:val="es-CO"/>
        </w:rPr>
      </w:pPr>
      <w:r w:rsidRPr="00D87687">
        <w:rPr>
          <w:b/>
          <w:bCs/>
          <w:lang w:val="es-CO"/>
        </w:rPr>
        <w:t>7. Recomendaciones de Seguridad</w:t>
      </w:r>
    </w:p>
    <w:p w14:paraId="23361AF7" w14:textId="77777777" w:rsidR="00D87687" w:rsidRPr="00D87687" w:rsidRDefault="00D87687" w:rsidP="00D87687">
      <w:pPr>
        <w:numPr>
          <w:ilvl w:val="0"/>
          <w:numId w:val="37"/>
        </w:numPr>
        <w:rPr>
          <w:lang w:val="es-CO"/>
        </w:rPr>
      </w:pPr>
      <w:r w:rsidRPr="00D87687">
        <w:rPr>
          <w:lang w:val="es-CO"/>
        </w:rPr>
        <w:t>No compartas tu contraseña con nadie.</w:t>
      </w:r>
    </w:p>
    <w:p w14:paraId="6DB549A6" w14:textId="77777777" w:rsidR="00D87687" w:rsidRPr="00D87687" w:rsidRDefault="00D87687" w:rsidP="00D87687">
      <w:pPr>
        <w:numPr>
          <w:ilvl w:val="0"/>
          <w:numId w:val="37"/>
        </w:numPr>
        <w:rPr>
          <w:lang w:val="es-CO"/>
        </w:rPr>
      </w:pPr>
      <w:r w:rsidRPr="00D87687">
        <w:rPr>
          <w:lang w:val="es-CO"/>
        </w:rPr>
        <w:t>Utiliza una contraseña segura que contenga letras mayúsculas, minúsculas, números y símbolos.</w:t>
      </w:r>
    </w:p>
    <w:p w14:paraId="0E2DE090" w14:textId="4E5C65F4" w:rsidR="00D87687" w:rsidRDefault="00D87687" w:rsidP="00D87687">
      <w:pPr>
        <w:numPr>
          <w:ilvl w:val="0"/>
          <w:numId w:val="37"/>
        </w:numPr>
        <w:rPr>
          <w:lang w:val="es-CO"/>
        </w:rPr>
      </w:pPr>
      <w:r w:rsidRPr="00D87687">
        <w:rPr>
          <w:lang w:val="es-CO"/>
        </w:rPr>
        <w:t>Asegúrate de cerrar sesión después de usar la plataforma, especialmente si accedes desde un dispositivo compartido.</w:t>
      </w:r>
    </w:p>
    <w:p w14:paraId="51C4D165" w14:textId="77777777" w:rsidR="006E0FEC" w:rsidRPr="006E0FEC" w:rsidRDefault="006E0FEC" w:rsidP="006E0FEC">
      <w:pPr>
        <w:ind w:left="360"/>
        <w:rPr>
          <w:lang w:val="es-CO"/>
        </w:rPr>
      </w:pPr>
    </w:p>
    <w:p w14:paraId="1B566B9C" w14:textId="055625A5" w:rsidR="007941FD" w:rsidRDefault="00D87687" w:rsidP="007941FD">
      <w:pPr>
        <w:pStyle w:val="Ttulo2"/>
        <w:rPr>
          <w:noProof/>
        </w:rPr>
      </w:pPr>
      <w:r>
        <w:rPr>
          <w:noProof/>
        </w:rPr>
        <w:t>Dashboard</w:t>
      </w:r>
    </w:p>
    <w:p w14:paraId="778CCD33" w14:textId="77777777" w:rsidR="00D87687" w:rsidRPr="00D87687" w:rsidRDefault="00D87687" w:rsidP="00D87687">
      <w:pPr>
        <w:rPr>
          <w:lang w:val="es-CO"/>
        </w:rPr>
      </w:pPr>
      <w:r w:rsidRPr="00D87687">
        <w:rPr>
          <w:lang w:val="es-CO"/>
        </w:rPr>
        <w:t xml:space="preserve">El </w:t>
      </w:r>
      <w:proofErr w:type="spellStart"/>
      <w:r w:rsidRPr="00D87687">
        <w:rPr>
          <w:b/>
          <w:bCs/>
          <w:lang w:val="es-CO"/>
        </w:rPr>
        <w:t>Dashboard</w:t>
      </w:r>
      <w:proofErr w:type="spellEnd"/>
      <w:r w:rsidRPr="00D87687">
        <w:rPr>
          <w:lang w:val="es-CO"/>
        </w:rPr>
        <w:t xml:space="preserve"> o </w:t>
      </w:r>
      <w:r w:rsidRPr="00D87687">
        <w:rPr>
          <w:b/>
          <w:bCs/>
          <w:lang w:val="es-CO"/>
        </w:rPr>
        <w:t>Menú Principal</w:t>
      </w:r>
      <w:r w:rsidRPr="00D87687">
        <w:rPr>
          <w:lang w:val="es-CO"/>
        </w:rPr>
        <w:t xml:space="preserve"> de SyncCircle es el área central desde donde puedes acceder a todas las funcionalidades de la plataforma. Proporciona una vista general de la actividad reciente y accesos rápidos a las diferentes secciones.</w:t>
      </w:r>
    </w:p>
    <w:p w14:paraId="6FA9066D" w14:textId="77777777" w:rsidR="00D87687" w:rsidRPr="00D87687" w:rsidRDefault="00D87687" w:rsidP="00D87687">
      <w:pPr>
        <w:rPr>
          <w:b/>
          <w:bCs/>
          <w:lang w:val="es-CO"/>
        </w:rPr>
      </w:pPr>
      <w:r w:rsidRPr="00D87687">
        <w:rPr>
          <w:b/>
          <w:bCs/>
          <w:lang w:val="es-CO"/>
        </w:rPr>
        <w:t xml:space="preserve">1. Acceso al </w:t>
      </w:r>
      <w:proofErr w:type="spellStart"/>
      <w:r w:rsidRPr="00D87687">
        <w:rPr>
          <w:b/>
          <w:bCs/>
          <w:lang w:val="es-CO"/>
        </w:rPr>
        <w:t>Dashboard</w:t>
      </w:r>
      <w:proofErr w:type="spellEnd"/>
    </w:p>
    <w:p w14:paraId="426868D3" w14:textId="77777777" w:rsidR="00D87687" w:rsidRPr="00D87687" w:rsidRDefault="00D87687" w:rsidP="00D87687">
      <w:pPr>
        <w:numPr>
          <w:ilvl w:val="0"/>
          <w:numId w:val="38"/>
        </w:numPr>
        <w:rPr>
          <w:lang w:val="es-CO"/>
        </w:rPr>
      </w:pPr>
      <w:r w:rsidRPr="00D87687">
        <w:rPr>
          <w:b/>
          <w:bCs/>
          <w:lang w:val="es-CO"/>
        </w:rPr>
        <w:t>Iniciar Sesión</w:t>
      </w:r>
      <w:r w:rsidRPr="00D87687">
        <w:rPr>
          <w:lang w:val="es-CO"/>
        </w:rPr>
        <w:t xml:space="preserve">: Para acceder al </w:t>
      </w:r>
      <w:proofErr w:type="spellStart"/>
      <w:r w:rsidRPr="00D87687">
        <w:rPr>
          <w:b/>
          <w:bCs/>
          <w:lang w:val="es-CO"/>
        </w:rPr>
        <w:t>Dashboard</w:t>
      </w:r>
      <w:proofErr w:type="spellEnd"/>
      <w:r w:rsidRPr="00D87687">
        <w:rPr>
          <w:lang w:val="es-CO"/>
        </w:rPr>
        <w:t>, primero debes iniciar sesión con tu nombre de usuario y contraseña.</w:t>
      </w:r>
    </w:p>
    <w:p w14:paraId="3A8A4FC7" w14:textId="77777777" w:rsidR="00D87687" w:rsidRPr="00D87687" w:rsidRDefault="00D87687" w:rsidP="00D87687">
      <w:pPr>
        <w:numPr>
          <w:ilvl w:val="0"/>
          <w:numId w:val="38"/>
        </w:numPr>
        <w:rPr>
          <w:lang w:val="es-CO"/>
        </w:rPr>
      </w:pPr>
      <w:r w:rsidRPr="00D87687">
        <w:rPr>
          <w:b/>
          <w:bCs/>
          <w:lang w:val="es-CO"/>
        </w:rPr>
        <w:t>Redirección Automática</w:t>
      </w:r>
      <w:r w:rsidRPr="00D87687">
        <w:rPr>
          <w:lang w:val="es-CO"/>
        </w:rPr>
        <w:t xml:space="preserve">: Una vez hayas ingresado correctamente tus credenciales, serás redirigido automáticamente al </w:t>
      </w:r>
      <w:r w:rsidRPr="00D87687">
        <w:rPr>
          <w:b/>
          <w:bCs/>
          <w:lang w:val="es-CO"/>
        </w:rPr>
        <w:t>Menú Principal</w:t>
      </w:r>
      <w:r w:rsidRPr="00D87687">
        <w:rPr>
          <w:lang w:val="es-CO"/>
        </w:rPr>
        <w:t xml:space="preserve"> o </w:t>
      </w:r>
      <w:proofErr w:type="spellStart"/>
      <w:r w:rsidRPr="00D87687">
        <w:rPr>
          <w:b/>
          <w:bCs/>
          <w:lang w:val="es-CO"/>
        </w:rPr>
        <w:t>Dashboard</w:t>
      </w:r>
      <w:proofErr w:type="spellEnd"/>
      <w:r w:rsidRPr="00D87687">
        <w:rPr>
          <w:lang w:val="es-CO"/>
        </w:rPr>
        <w:t xml:space="preserve"> de SyncCircle.</w:t>
      </w:r>
    </w:p>
    <w:p w14:paraId="67235910" w14:textId="77777777" w:rsidR="00D87687" w:rsidRPr="00D87687" w:rsidRDefault="00D87687" w:rsidP="00D87687">
      <w:pPr>
        <w:rPr>
          <w:b/>
          <w:bCs/>
          <w:lang w:val="es-CO"/>
        </w:rPr>
      </w:pPr>
      <w:r w:rsidRPr="00D87687">
        <w:rPr>
          <w:b/>
          <w:bCs/>
          <w:lang w:val="es-CO"/>
        </w:rPr>
        <w:t xml:space="preserve">2. Elementos del </w:t>
      </w:r>
      <w:proofErr w:type="spellStart"/>
      <w:r w:rsidRPr="00D87687">
        <w:rPr>
          <w:b/>
          <w:bCs/>
          <w:lang w:val="es-CO"/>
        </w:rPr>
        <w:t>Dashboard</w:t>
      </w:r>
      <w:proofErr w:type="spellEnd"/>
    </w:p>
    <w:p w14:paraId="521C977F" w14:textId="77777777" w:rsidR="00D87687" w:rsidRPr="00D87687" w:rsidRDefault="00D87687" w:rsidP="00D87687">
      <w:pPr>
        <w:rPr>
          <w:lang w:val="es-CO"/>
        </w:rPr>
      </w:pPr>
      <w:r w:rsidRPr="00D87687">
        <w:rPr>
          <w:lang w:val="es-CO"/>
        </w:rPr>
        <w:t xml:space="preserve">Al ingresar al </w:t>
      </w:r>
      <w:proofErr w:type="spellStart"/>
      <w:r w:rsidRPr="00D87687">
        <w:rPr>
          <w:b/>
          <w:bCs/>
          <w:lang w:val="es-CO"/>
        </w:rPr>
        <w:t>Dashboard</w:t>
      </w:r>
      <w:proofErr w:type="spellEnd"/>
      <w:r w:rsidRPr="00D87687">
        <w:rPr>
          <w:lang w:val="es-CO"/>
        </w:rPr>
        <w:t>, verás una serie de componentes clave que te permiten gestionar tu actividad en la plataforma:</w:t>
      </w:r>
    </w:p>
    <w:p w14:paraId="2DECD76D" w14:textId="77777777" w:rsidR="00D87687" w:rsidRPr="00D87687" w:rsidRDefault="00D87687" w:rsidP="00D87687">
      <w:pPr>
        <w:rPr>
          <w:b/>
          <w:bCs/>
          <w:lang w:val="es-CO"/>
        </w:rPr>
      </w:pPr>
      <w:r w:rsidRPr="00D87687">
        <w:rPr>
          <w:b/>
          <w:bCs/>
          <w:lang w:val="es-CO"/>
        </w:rPr>
        <w:t>a. Barra de Navegación</w:t>
      </w:r>
    </w:p>
    <w:p w14:paraId="721146D6" w14:textId="407D669D" w:rsidR="00D87687" w:rsidRPr="00D87687" w:rsidRDefault="00D87687" w:rsidP="00D87687">
      <w:pPr>
        <w:rPr>
          <w:lang w:val="es-CO"/>
        </w:rPr>
      </w:pPr>
      <w:r w:rsidRPr="00D87687">
        <w:rPr>
          <w:lang w:val="es-CO"/>
        </w:rPr>
        <w:t xml:space="preserve">En la parte </w:t>
      </w:r>
      <w:r w:rsidR="006E0FEC">
        <w:rPr>
          <w:lang w:val="es-CO"/>
        </w:rPr>
        <w:t>izquierda</w:t>
      </w:r>
      <w:r w:rsidRPr="00D87687">
        <w:rPr>
          <w:lang w:val="es-CO"/>
        </w:rPr>
        <w:t>, encontrarás una barra de navegación con enlaces a las distintas secciones del sistema, como el Blog, Noticias, Eventos, Miembros y Horarios.</w:t>
      </w:r>
    </w:p>
    <w:p w14:paraId="1BD78292" w14:textId="77777777" w:rsidR="00D87687" w:rsidRPr="00D87687" w:rsidRDefault="00D87687" w:rsidP="00D87687">
      <w:pPr>
        <w:rPr>
          <w:b/>
          <w:bCs/>
          <w:lang w:val="es-CO"/>
        </w:rPr>
      </w:pPr>
      <w:r w:rsidRPr="00D87687">
        <w:rPr>
          <w:b/>
          <w:bCs/>
          <w:lang w:val="es-CO"/>
        </w:rPr>
        <w:t>b. Vista de Publicaciones Recientes</w:t>
      </w:r>
    </w:p>
    <w:p w14:paraId="35B8D436" w14:textId="4C464EA6" w:rsidR="00D87687" w:rsidRDefault="00D87687" w:rsidP="00D87687">
      <w:pPr>
        <w:rPr>
          <w:lang w:val="es-CO"/>
        </w:rPr>
      </w:pPr>
      <w:r w:rsidRPr="00D87687">
        <w:rPr>
          <w:lang w:val="es-CO"/>
        </w:rPr>
        <w:t xml:space="preserve">En </w:t>
      </w:r>
      <w:r w:rsidR="006E0FEC">
        <w:rPr>
          <w:lang w:val="es-CO"/>
        </w:rPr>
        <w:t>la</w:t>
      </w:r>
      <w:r w:rsidRPr="00D87687">
        <w:rPr>
          <w:lang w:val="es-CO"/>
        </w:rPr>
        <w:t xml:space="preserve"> </w:t>
      </w:r>
      <w:r w:rsidR="006E0FEC">
        <w:rPr>
          <w:lang w:val="es-CO"/>
        </w:rPr>
        <w:t>derecha</w:t>
      </w:r>
      <w:r w:rsidRPr="00D87687">
        <w:rPr>
          <w:lang w:val="es-CO"/>
        </w:rPr>
        <w:t xml:space="preserve"> del </w:t>
      </w:r>
      <w:proofErr w:type="spellStart"/>
      <w:r w:rsidRPr="00D87687">
        <w:rPr>
          <w:lang w:val="es-CO"/>
        </w:rPr>
        <w:t>Dashboard</w:t>
      </w:r>
      <w:proofErr w:type="spellEnd"/>
      <w:r w:rsidRPr="00D87687">
        <w:rPr>
          <w:lang w:val="es-CO"/>
        </w:rPr>
        <w:t>, verás una lista de las publicaciones más recientes del blog, con títulos, resúmenes y fechas. Este apartado te permitirá hacer clic en las publicaciones para leerlas en su totalidad.</w:t>
      </w:r>
    </w:p>
    <w:p w14:paraId="0EDB853A" w14:textId="77777777" w:rsidR="006E0FEC" w:rsidRDefault="006E0FEC" w:rsidP="00D87687">
      <w:pPr>
        <w:rPr>
          <w:lang w:val="es-CO"/>
        </w:rPr>
      </w:pPr>
    </w:p>
    <w:p w14:paraId="76BE048C" w14:textId="77777777" w:rsidR="006E0FEC" w:rsidRDefault="006E0FEC" w:rsidP="00D87687">
      <w:pPr>
        <w:rPr>
          <w:lang w:val="es-CO"/>
        </w:rPr>
      </w:pPr>
    </w:p>
    <w:p w14:paraId="02BD1FE7" w14:textId="77777777" w:rsidR="006E0FEC" w:rsidRPr="00D87687" w:rsidRDefault="006E0FEC" w:rsidP="00D87687">
      <w:pPr>
        <w:rPr>
          <w:lang w:val="es-CO"/>
        </w:rPr>
      </w:pPr>
    </w:p>
    <w:p w14:paraId="0EB1E5CD" w14:textId="77777777" w:rsidR="00D87687" w:rsidRPr="00D87687" w:rsidRDefault="00D87687" w:rsidP="00D87687">
      <w:pPr>
        <w:rPr>
          <w:b/>
          <w:bCs/>
          <w:lang w:val="es-CO"/>
        </w:rPr>
      </w:pPr>
      <w:r w:rsidRPr="00D87687">
        <w:rPr>
          <w:b/>
          <w:bCs/>
          <w:lang w:val="es-CO"/>
        </w:rPr>
        <w:t>c. Contadores de Actividad</w:t>
      </w:r>
    </w:p>
    <w:p w14:paraId="59C99634" w14:textId="04F9A746" w:rsidR="00D87687" w:rsidRPr="00D87687" w:rsidRDefault="00B13B98" w:rsidP="00D87687">
      <w:pPr>
        <w:rPr>
          <w:lang w:val="es-CO"/>
        </w:rPr>
      </w:pPr>
      <w:r>
        <w:rPr>
          <w:lang w:val="es-CO"/>
        </w:rPr>
        <w:t>En el centro</w:t>
      </w:r>
      <w:r w:rsidR="00D87687" w:rsidRPr="00D87687">
        <w:rPr>
          <w:lang w:val="es-CO"/>
        </w:rPr>
        <w:t xml:space="preserve"> del </w:t>
      </w:r>
      <w:proofErr w:type="spellStart"/>
      <w:r w:rsidR="00D87687" w:rsidRPr="00D87687">
        <w:rPr>
          <w:lang w:val="es-CO"/>
        </w:rPr>
        <w:t>Dashboard</w:t>
      </w:r>
      <w:proofErr w:type="spellEnd"/>
      <w:r w:rsidR="00D87687" w:rsidRPr="00D87687">
        <w:rPr>
          <w:lang w:val="es-CO"/>
        </w:rPr>
        <w:t>, se muestran contadores con información actualizada sobre:</w:t>
      </w:r>
    </w:p>
    <w:p w14:paraId="25943397" w14:textId="77777777" w:rsidR="00D87687" w:rsidRPr="00D87687" w:rsidRDefault="00D87687" w:rsidP="00D87687">
      <w:pPr>
        <w:numPr>
          <w:ilvl w:val="0"/>
          <w:numId w:val="39"/>
        </w:numPr>
        <w:rPr>
          <w:lang w:val="es-CO"/>
        </w:rPr>
      </w:pPr>
      <w:r w:rsidRPr="00D87687">
        <w:rPr>
          <w:b/>
          <w:bCs/>
          <w:lang w:val="es-CO"/>
        </w:rPr>
        <w:t>Cantidad de Miembros Registrados</w:t>
      </w:r>
      <w:r w:rsidRPr="00D87687">
        <w:rPr>
          <w:lang w:val="es-CO"/>
        </w:rPr>
        <w:t>: Número total de miembros del grupo u organización.</w:t>
      </w:r>
    </w:p>
    <w:p w14:paraId="418BF482" w14:textId="77777777" w:rsidR="00D87687" w:rsidRPr="00D87687" w:rsidRDefault="00D87687" w:rsidP="00D87687">
      <w:pPr>
        <w:numPr>
          <w:ilvl w:val="0"/>
          <w:numId w:val="39"/>
        </w:numPr>
        <w:rPr>
          <w:lang w:val="es-CO"/>
        </w:rPr>
      </w:pPr>
      <w:r w:rsidRPr="00D87687">
        <w:rPr>
          <w:b/>
          <w:bCs/>
          <w:lang w:val="es-CO"/>
        </w:rPr>
        <w:t>Cantidad de Publicaciones</w:t>
      </w:r>
      <w:r w:rsidRPr="00D87687">
        <w:rPr>
          <w:lang w:val="es-CO"/>
        </w:rPr>
        <w:t>: Número de publicaciones activas en el blog.</w:t>
      </w:r>
    </w:p>
    <w:p w14:paraId="274A9D17" w14:textId="7F8E2130" w:rsidR="006E0FEC" w:rsidRDefault="006E0FEC" w:rsidP="006E0FEC">
      <w:pPr>
        <w:numPr>
          <w:ilvl w:val="0"/>
          <w:numId w:val="39"/>
        </w:numPr>
        <w:rPr>
          <w:lang w:val="es-CO"/>
        </w:rPr>
      </w:pPr>
      <w:r w:rsidRPr="000F4453">
        <w:rPr>
          <w:noProof/>
          <w:lang w:val="es-CO"/>
        </w:rPr>
        <w:drawing>
          <wp:anchor distT="0" distB="0" distL="114300" distR="114300" simplePos="0" relativeHeight="251667456" behindDoc="0" locked="0" layoutInCell="1" allowOverlap="1" wp14:anchorId="7C180FE6" wp14:editId="608A0362">
            <wp:simplePos x="0" y="0"/>
            <wp:positionH relativeFrom="column">
              <wp:posOffset>-95693</wp:posOffset>
            </wp:positionH>
            <wp:positionV relativeFrom="paragraph">
              <wp:posOffset>618874</wp:posOffset>
            </wp:positionV>
            <wp:extent cx="5274310" cy="977900"/>
            <wp:effectExtent l="0" t="0" r="2540" b="0"/>
            <wp:wrapThrough wrapText="bothSides">
              <wp:wrapPolygon edited="0">
                <wp:start x="0" y="0"/>
                <wp:lineTo x="0" y="21039"/>
                <wp:lineTo x="21532" y="21039"/>
                <wp:lineTo x="21532" y="0"/>
                <wp:lineTo x="0" y="0"/>
              </wp:wrapPolygon>
            </wp:wrapThrough>
            <wp:docPr id="112646123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61231" name="Imagen 1" descr="Interfaz de usuario gráfica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7687" w:rsidRPr="00D87687">
        <w:rPr>
          <w:b/>
          <w:bCs/>
          <w:lang w:val="es-CO"/>
        </w:rPr>
        <w:t>Eventos o Sesiones</w:t>
      </w:r>
      <w:r w:rsidR="00D87687" w:rsidRPr="00D87687">
        <w:rPr>
          <w:lang w:val="es-CO"/>
        </w:rPr>
        <w:t>: Información breve de los próximos eventos o sesiones programadas.</w:t>
      </w:r>
    </w:p>
    <w:p w14:paraId="184D044D" w14:textId="6CA44CF5" w:rsidR="006E0FEC" w:rsidRPr="00D87687" w:rsidRDefault="006E0FEC" w:rsidP="006E0FEC">
      <w:pPr>
        <w:ind w:left="720"/>
        <w:rPr>
          <w:lang w:val="es-CO"/>
        </w:rPr>
      </w:pPr>
    </w:p>
    <w:p w14:paraId="28FC3E14" w14:textId="77777777" w:rsidR="00D87687" w:rsidRPr="00D87687" w:rsidRDefault="00D87687" w:rsidP="00D87687">
      <w:pPr>
        <w:rPr>
          <w:b/>
          <w:bCs/>
          <w:lang w:val="es-CO"/>
        </w:rPr>
      </w:pPr>
      <w:r w:rsidRPr="00D87687">
        <w:rPr>
          <w:b/>
          <w:bCs/>
          <w:lang w:val="es-CO"/>
        </w:rPr>
        <w:t xml:space="preserve">3. Acciones en el </w:t>
      </w:r>
      <w:proofErr w:type="spellStart"/>
      <w:r w:rsidRPr="00D87687">
        <w:rPr>
          <w:b/>
          <w:bCs/>
          <w:lang w:val="es-CO"/>
        </w:rPr>
        <w:t>Dashboard</w:t>
      </w:r>
      <w:proofErr w:type="spellEnd"/>
    </w:p>
    <w:p w14:paraId="6FE63F55" w14:textId="77777777" w:rsidR="00D87687" w:rsidRPr="00D87687" w:rsidRDefault="00D87687" w:rsidP="00D87687">
      <w:pPr>
        <w:rPr>
          <w:b/>
          <w:bCs/>
          <w:lang w:val="es-CO"/>
        </w:rPr>
      </w:pPr>
      <w:r w:rsidRPr="00D87687">
        <w:rPr>
          <w:b/>
          <w:bCs/>
          <w:lang w:val="es-CO"/>
        </w:rPr>
        <w:t>a. Visualizar Publicaciones Recientes</w:t>
      </w:r>
    </w:p>
    <w:p w14:paraId="6F189750" w14:textId="77777777" w:rsidR="00D87687" w:rsidRPr="00D87687" w:rsidRDefault="00D87687" w:rsidP="00D87687">
      <w:pPr>
        <w:numPr>
          <w:ilvl w:val="0"/>
          <w:numId w:val="40"/>
        </w:numPr>
        <w:rPr>
          <w:lang w:val="es-CO"/>
        </w:rPr>
      </w:pPr>
      <w:r w:rsidRPr="00D87687">
        <w:rPr>
          <w:lang w:val="es-CO"/>
        </w:rPr>
        <w:t>En el área de publicaciones recientes, haz clic sobre cualquier título de publicación para ser redirigido a su contenido completo.</w:t>
      </w:r>
    </w:p>
    <w:p w14:paraId="1D71C696" w14:textId="38BBBD3B" w:rsidR="00D87687" w:rsidRDefault="006E0FEC" w:rsidP="00D87687">
      <w:pPr>
        <w:numPr>
          <w:ilvl w:val="0"/>
          <w:numId w:val="40"/>
        </w:numPr>
        <w:rPr>
          <w:lang w:val="es-CO"/>
        </w:rPr>
      </w:pPr>
      <w:r w:rsidRPr="000F4453">
        <w:rPr>
          <w:noProof/>
          <w:lang w:val="es-CO"/>
        </w:rPr>
        <w:drawing>
          <wp:anchor distT="0" distB="0" distL="114300" distR="114300" simplePos="0" relativeHeight="251665408" behindDoc="0" locked="0" layoutInCell="1" allowOverlap="1" wp14:anchorId="5756A464" wp14:editId="086F5029">
            <wp:simplePos x="0" y="0"/>
            <wp:positionH relativeFrom="column">
              <wp:posOffset>-95693</wp:posOffset>
            </wp:positionH>
            <wp:positionV relativeFrom="paragraph">
              <wp:posOffset>561059</wp:posOffset>
            </wp:positionV>
            <wp:extent cx="5486400" cy="1428750"/>
            <wp:effectExtent l="0" t="0" r="0" b="0"/>
            <wp:wrapThrough wrapText="bothSides">
              <wp:wrapPolygon edited="0">
                <wp:start x="0" y="0"/>
                <wp:lineTo x="0" y="21312"/>
                <wp:lineTo x="21525" y="21312"/>
                <wp:lineTo x="21525" y="0"/>
                <wp:lineTo x="0" y="0"/>
              </wp:wrapPolygon>
            </wp:wrapThrough>
            <wp:docPr id="496599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99115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23"/>
                    <a:stretch/>
                  </pic:blipFill>
                  <pic:spPr bwMode="auto">
                    <a:xfrm>
                      <a:off x="0" y="0"/>
                      <a:ext cx="548640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687" w:rsidRPr="00D87687">
        <w:rPr>
          <w:lang w:val="es-CO"/>
        </w:rPr>
        <w:t>Las publicaciones se pueden ordenar por fecha o categoría, si así lo has configurado en el menú de búsqueda.</w:t>
      </w:r>
    </w:p>
    <w:p w14:paraId="0C0DEB1F" w14:textId="470FE347" w:rsidR="006E0FEC" w:rsidRDefault="006E0FEC" w:rsidP="006E0FEC">
      <w:pPr>
        <w:ind w:left="360"/>
        <w:rPr>
          <w:lang w:val="es-CO"/>
        </w:rPr>
      </w:pPr>
    </w:p>
    <w:p w14:paraId="14BC2D4D" w14:textId="53C7F2D5" w:rsidR="006E0FEC" w:rsidRDefault="006E0FEC" w:rsidP="006E0FEC">
      <w:pPr>
        <w:ind w:left="360"/>
        <w:rPr>
          <w:lang w:val="es-CO"/>
        </w:rPr>
      </w:pPr>
    </w:p>
    <w:p w14:paraId="242C2189" w14:textId="77777777" w:rsidR="006E0FEC" w:rsidRDefault="006E0FEC" w:rsidP="006E0FEC">
      <w:pPr>
        <w:ind w:left="360"/>
        <w:rPr>
          <w:lang w:val="es-CO"/>
        </w:rPr>
      </w:pPr>
    </w:p>
    <w:p w14:paraId="00CDA4F7" w14:textId="77777777" w:rsidR="006E0FEC" w:rsidRDefault="006E0FEC" w:rsidP="006E0FEC">
      <w:pPr>
        <w:ind w:left="360"/>
        <w:rPr>
          <w:lang w:val="es-CO"/>
        </w:rPr>
      </w:pPr>
    </w:p>
    <w:p w14:paraId="2D1FDEB2" w14:textId="77777777" w:rsidR="006E0FEC" w:rsidRPr="00D87687" w:rsidRDefault="006E0FEC" w:rsidP="006E0FEC">
      <w:pPr>
        <w:ind w:left="360"/>
        <w:rPr>
          <w:lang w:val="es-CO"/>
        </w:rPr>
      </w:pPr>
    </w:p>
    <w:p w14:paraId="30DC18F9" w14:textId="77777777" w:rsidR="00D87687" w:rsidRPr="00D87687" w:rsidRDefault="00D87687" w:rsidP="00D87687">
      <w:pPr>
        <w:rPr>
          <w:b/>
          <w:bCs/>
          <w:lang w:val="es-CO"/>
        </w:rPr>
      </w:pPr>
      <w:r w:rsidRPr="00D87687">
        <w:rPr>
          <w:b/>
          <w:bCs/>
          <w:lang w:val="es-CO"/>
        </w:rPr>
        <w:lastRenderedPageBreak/>
        <w:t>b. Acceso a las Funcionalidades Principales</w:t>
      </w:r>
    </w:p>
    <w:p w14:paraId="06B6CFF1" w14:textId="77777777" w:rsidR="00D87687" w:rsidRPr="00D87687" w:rsidRDefault="00D87687" w:rsidP="00D87687">
      <w:pPr>
        <w:rPr>
          <w:lang w:val="es-CO"/>
        </w:rPr>
      </w:pPr>
      <w:r w:rsidRPr="00D87687">
        <w:rPr>
          <w:lang w:val="es-CO"/>
        </w:rPr>
        <w:t xml:space="preserve">Desde el </w:t>
      </w:r>
      <w:proofErr w:type="spellStart"/>
      <w:r w:rsidRPr="00D87687">
        <w:rPr>
          <w:lang w:val="es-CO"/>
        </w:rPr>
        <w:t>Dashboard</w:t>
      </w:r>
      <w:proofErr w:type="spellEnd"/>
      <w:r w:rsidRPr="00D87687">
        <w:rPr>
          <w:lang w:val="es-CO"/>
        </w:rPr>
        <w:t>, puedes navegar fácilmente a las secciones clave del sistema:</w:t>
      </w:r>
    </w:p>
    <w:p w14:paraId="2E540EF8" w14:textId="77777777" w:rsidR="00D87687" w:rsidRPr="00D87687" w:rsidRDefault="00D87687" w:rsidP="00D87687">
      <w:pPr>
        <w:numPr>
          <w:ilvl w:val="0"/>
          <w:numId w:val="41"/>
        </w:numPr>
        <w:rPr>
          <w:lang w:val="es-CO"/>
        </w:rPr>
      </w:pPr>
      <w:r w:rsidRPr="00D87687">
        <w:rPr>
          <w:b/>
          <w:bCs/>
          <w:lang w:val="es-CO"/>
        </w:rPr>
        <w:t>Blog</w:t>
      </w:r>
      <w:r w:rsidRPr="00D87687">
        <w:rPr>
          <w:lang w:val="es-CO"/>
        </w:rPr>
        <w:t>: Para leer o crear nuevas publicaciones.</w:t>
      </w:r>
    </w:p>
    <w:p w14:paraId="69CEFF55" w14:textId="77777777" w:rsidR="00D87687" w:rsidRPr="00D87687" w:rsidRDefault="00D87687" w:rsidP="00D87687">
      <w:pPr>
        <w:numPr>
          <w:ilvl w:val="0"/>
          <w:numId w:val="41"/>
        </w:numPr>
        <w:rPr>
          <w:lang w:val="es-CO"/>
        </w:rPr>
      </w:pPr>
      <w:r w:rsidRPr="00D87687">
        <w:rPr>
          <w:b/>
          <w:bCs/>
          <w:lang w:val="es-CO"/>
        </w:rPr>
        <w:t>Noticias</w:t>
      </w:r>
      <w:r w:rsidRPr="00D87687">
        <w:rPr>
          <w:lang w:val="es-CO"/>
        </w:rPr>
        <w:t>: Para ver anuncios importantes o crear nuevos si tienes los permisos necesarios.</w:t>
      </w:r>
    </w:p>
    <w:p w14:paraId="45264568" w14:textId="77777777" w:rsidR="00D87687" w:rsidRPr="00D87687" w:rsidRDefault="00D87687" w:rsidP="00D87687">
      <w:pPr>
        <w:numPr>
          <w:ilvl w:val="0"/>
          <w:numId w:val="41"/>
        </w:numPr>
        <w:rPr>
          <w:lang w:val="es-CO"/>
        </w:rPr>
      </w:pPr>
      <w:r w:rsidRPr="00D87687">
        <w:rPr>
          <w:b/>
          <w:bCs/>
          <w:lang w:val="es-CO"/>
        </w:rPr>
        <w:t>Eventos</w:t>
      </w:r>
      <w:r w:rsidRPr="00D87687">
        <w:rPr>
          <w:lang w:val="es-CO"/>
        </w:rPr>
        <w:t>: Para gestionar la asistencia y visualizar detalles de sesiones y eventos.</w:t>
      </w:r>
    </w:p>
    <w:p w14:paraId="68418557" w14:textId="77777777" w:rsidR="00D87687" w:rsidRPr="00D87687" w:rsidRDefault="00D87687" w:rsidP="00D87687">
      <w:pPr>
        <w:numPr>
          <w:ilvl w:val="0"/>
          <w:numId w:val="41"/>
        </w:numPr>
        <w:rPr>
          <w:lang w:val="es-CO"/>
        </w:rPr>
      </w:pPr>
      <w:r w:rsidRPr="00D87687">
        <w:rPr>
          <w:b/>
          <w:bCs/>
          <w:lang w:val="es-CO"/>
        </w:rPr>
        <w:t>Miembros</w:t>
      </w:r>
      <w:r w:rsidRPr="00D87687">
        <w:rPr>
          <w:lang w:val="es-CO"/>
        </w:rPr>
        <w:t>: (Solo para administradores) donde puedes gestionar usuarios y roles.</w:t>
      </w:r>
    </w:p>
    <w:p w14:paraId="34A53D49" w14:textId="77777777" w:rsidR="00D87687" w:rsidRPr="00D87687" w:rsidRDefault="00D87687" w:rsidP="00D87687">
      <w:pPr>
        <w:numPr>
          <w:ilvl w:val="0"/>
          <w:numId w:val="41"/>
        </w:numPr>
        <w:rPr>
          <w:lang w:val="es-CO"/>
        </w:rPr>
      </w:pPr>
      <w:r w:rsidRPr="00D87687">
        <w:rPr>
          <w:b/>
          <w:bCs/>
          <w:lang w:val="es-CO"/>
        </w:rPr>
        <w:t>Horarios y Sesiones</w:t>
      </w:r>
      <w:r w:rsidRPr="00D87687">
        <w:rPr>
          <w:lang w:val="es-CO"/>
        </w:rPr>
        <w:t>: Para revisar y gestionar eventos pasados o futuros.</w:t>
      </w:r>
    </w:p>
    <w:p w14:paraId="422CFBD3" w14:textId="77777777" w:rsidR="00D87687" w:rsidRPr="00D87687" w:rsidRDefault="00D87687" w:rsidP="00D87687">
      <w:pPr>
        <w:rPr>
          <w:b/>
          <w:bCs/>
          <w:lang w:val="es-CO"/>
        </w:rPr>
      </w:pPr>
      <w:r w:rsidRPr="00D87687">
        <w:rPr>
          <w:b/>
          <w:bCs/>
          <w:lang w:val="es-CO"/>
        </w:rPr>
        <w:t>c. Administración del Perfil</w:t>
      </w:r>
    </w:p>
    <w:p w14:paraId="52C5B37B" w14:textId="00EA54DE" w:rsidR="00D87687" w:rsidRDefault="00D87687" w:rsidP="00D87687">
      <w:pPr>
        <w:rPr>
          <w:lang w:val="es-CO"/>
        </w:rPr>
      </w:pPr>
      <w:r w:rsidRPr="00D87687">
        <w:rPr>
          <w:lang w:val="es-CO"/>
        </w:rPr>
        <w:t xml:space="preserve">En la esquina superior derecha, verás tu nombre de usuario. Al hacer clic en él, puedes acceder al </w:t>
      </w:r>
      <w:r w:rsidRPr="00D87687">
        <w:rPr>
          <w:b/>
          <w:bCs/>
          <w:lang w:val="es-CO"/>
        </w:rPr>
        <w:t>Menú de Perfil</w:t>
      </w:r>
      <w:r w:rsidRPr="00D87687">
        <w:rPr>
          <w:lang w:val="es-CO"/>
        </w:rPr>
        <w:t xml:space="preserve"> donde podrás actualizar tu información personal, cambiar la contraseña o cerrar sesión.</w:t>
      </w:r>
    </w:p>
    <w:p w14:paraId="72E92D3E" w14:textId="38C6717C" w:rsidR="006E0FEC" w:rsidRDefault="00B13B98" w:rsidP="00D87687">
      <w:pPr>
        <w:rPr>
          <w:lang w:val="es-CO"/>
        </w:rPr>
      </w:pPr>
      <w:r w:rsidRPr="006E0FEC">
        <w:rPr>
          <w:lang w:val="es-CO"/>
        </w:rPr>
        <w:drawing>
          <wp:anchor distT="0" distB="0" distL="114300" distR="114300" simplePos="0" relativeHeight="251668480" behindDoc="0" locked="0" layoutInCell="1" allowOverlap="1" wp14:anchorId="5A0E09EE" wp14:editId="1DE138CA">
            <wp:simplePos x="0" y="0"/>
            <wp:positionH relativeFrom="column">
              <wp:posOffset>1121410</wp:posOffset>
            </wp:positionH>
            <wp:positionV relativeFrom="paragraph">
              <wp:posOffset>-6873</wp:posOffset>
            </wp:positionV>
            <wp:extent cx="2591162" cy="1390844"/>
            <wp:effectExtent l="0" t="0" r="0" b="0"/>
            <wp:wrapThrough wrapText="bothSides">
              <wp:wrapPolygon edited="0">
                <wp:start x="0" y="0"/>
                <wp:lineTo x="0" y="21304"/>
                <wp:lineTo x="21441" y="21304"/>
                <wp:lineTo x="21441" y="0"/>
                <wp:lineTo x="0" y="0"/>
              </wp:wrapPolygon>
            </wp:wrapThrough>
            <wp:docPr id="16736441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441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69B65" w14:textId="77777777" w:rsidR="006E0FEC" w:rsidRDefault="006E0FEC" w:rsidP="00D87687">
      <w:pPr>
        <w:rPr>
          <w:lang w:val="es-CO"/>
        </w:rPr>
      </w:pPr>
    </w:p>
    <w:p w14:paraId="65AA4710" w14:textId="77777777" w:rsidR="006E0FEC" w:rsidRDefault="006E0FEC" w:rsidP="00D87687">
      <w:pPr>
        <w:rPr>
          <w:lang w:val="es-CO"/>
        </w:rPr>
      </w:pPr>
    </w:p>
    <w:p w14:paraId="05C785C5" w14:textId="77777777" w:rsidR="006E0FEC" w:rsidRDefault="006E0FEC" w:rsidP="00D87687">
      <w:pPr>
        <w:rPr>
          <w:lang w:val="es-CO"/>
        </w:rPr>
      </w:pPr>
    </w:p>
    <w:p w14:paraId="5054926D" w14:textId="77777777" w:rsidR="006E0FEC" w:rsidRPr="00D87687" w:rsidRDefault="006E0FEC" w:rsidP="00D87687">
      <w:pPr>
        <w:rPr>
          <w:lang w:val="es-CO"/>
        </w:rPr>
      </w:pPr>
    </w:p>
    <w:p w14:paraId="058349C2" w14:textId="77777777" w:rsidR="00D87687" w:rsidRPr="00D87687" w:rsidRDefault="00D87687" w:rsidP="00D87687">
      <w:pPr>
        <w:rPr>
          <w:b/>
          <w:bCs/>
          <w:lang w:val="es-CO"/>
        </w:rPr>
      </w:pPr>
      <w:r w:rsidRPr="00D87687">
        <w:rPr>
          <w:b/>
          <w:bCs/>
          <w:lang w:val="es-CO"/>
        </w:rPr>
        <w:t>4. Funcionalidades Administrativas (solo para Administradores)</w:t>
      </w:r>
    </w:p>
    <w:p w14:paraId="18B14350" w14:textId="77777777" w:rsidR="00D87687" w:rsidRPr="00D87687" w:rsidRDefault="00D87687" w:rsidP="00D87687">
      <w:pPr>
        <w:rPr>
          <w:lang w:val="es-CO"/>
        </w:rPr>
      </w:pPr>
      <w:r w:rsidRPr="00D87687">
        <w:rPr>
          <w:lang w:val="es-CO"/>
        </w:rPr>
        <w:t xml:space="preserve">Si eres un administrador, el </w:t>
      </w:r>
      <w:proofErr w:type="spellStart"/>
      <w:r w:rsidRPr="00D87687">
        <w:rPr>
          <w:lang w:val="es-CO"/>
        </w:rPr>
        <w:t>Dashboard</w:t>
      </w:r>
      <w:proofErr w:type="spellEnd"/>
      <w:r w:rsidRPr="00D87687">
        <w:rPr>
          <w:lang w:val="es-CO"/>
        </w:rPr>
        <w:t xml:space="preserve"> también te proporcionará accesos directos a funcionalidades administrativas adicionales:</w:t>
      </w:r>
    </w:p>
    <w:p w14:paraId="63701180" w14:textId="77777777" w:rsidR="00D87687" w:rsidRPr="00D87687" w:rsidRDefault="00D87687" w:rsidP="00D87687">
      <w:pPr>
        <w:numPr>
          <w:ilvl w:val="0"/>
          <w:numId w:val="42"/>
        </w:numPr>
        <w:rPr>
          <w:lang w:val="es-CO"/>
        </w:rPr>
      </w:pPr>
      <w:r w:rsidRPr="00D87687">
        <w:rPr>
          <w:b/>
          <w:bCs/>
          <w:lang w:val="es-CO"/>
        </w:rPr>
        <w:t>Gestión de Miembros</w:t>
      </w:r>
      <w:r w:rsidRPr="00D87687">
        <w:rPr>
          <w:lang w:val="es-CO"/>
        </w:rPr>
        <w:t>: Puedes agregar, editar o eliminar miembros y asignar roles específicos a cada uno.</w:t>
      </w:r>
    </w:p>
    <w:p w14:paraId="5D5C599A" w14:textId="77777777" w:rsidR="00D87687" w:rsidRPr="00D87687" w:rsidRDefault="00D87687" w:rsidP="00D87687">
      <w:pPr>
        <w:numPr>
          <w:ilvl w:val="0"/>
          <w:numId w:val="42"/>
        </w:numPr>
        <w:rPr>
          <w:lang w:val="es-CO"/>
        </w:rPr>
      </w:pPr>
      <w:r w:rsidRPr="00D87687">
        <w:rPr>
          <w:b/>
          <w:bCs/>
          <w:lang w:val="es-CO"/>
        </w:rPr>
        <w:t>Gestión de Publicaciones y Eventos</w:t>
      </w:r>
      <w:r w:rsidRPr="00D87687">
        <w:rPr>
          <w:lang w:val="es-CO"/>
        </w:rPr>
        <w:t>: Tendrás permisos adicionales para editar o eliminar cualquier publicación o evento, además de crear nuevos.</w:t>
      </w:r>
    </w:p>
    <w:p w14:paraId="3AE65DAF" w14:textId="77777777" w:rsidR="00D87687" w:rsidRPr="00D87687" w:rsidRDefault="00D87687" w:rsidP="00D87687">
      <w:pPr>
        <w:rPr>
          <w:b/>
          <w:bCs/>
          <w:lang w:val="es-CO"/>
        </w:rPr>
      </w:pPr>
      <w:r w:rsidRPr="00D87687">
        <w:rPr>
          <w:b/>
          <w:bCs/>
          <w:lang w:val="es-CO"/>
        </w:rPr>
        <w:t xml:space="preserve">5. Personalización del </w:t>
      </w:r>
      <w:proofErr w:type="spellStart"/>
      <w:r w:rsidRPr="00D87687">
        <w:rPr>
          <w:b/>
          <w:bCs/>
          <w:lang w:val="es-CO"/>
        </w:rPr>
        <w:t>Dashboard</w:t>
      </w:r>
      <w:proofErr w:type="spellEnd"/>
    </w:p>
    <w:p w14:paraId="32A4DC44" w14:textId="77777777" w:rsidR="00D87687" w:rsidRDefault="00D87687" w:rsidP="00D87687">
      <w:pPr>
        <w:rPr>
          <w:lang w:val="es-CO"/>
        </w:rPr>
      </w:pPr>
      <w:r w:rsidRPr="00D87687">
        <w:rPr>
          <w:lang w:val="es-CO"/>
        </w:rPr>
        <w:t xml:space="preserve">Dependiendo de tu rol dentro de la plataforma (miembro, administrador, etc.), algunas secciones o funciones del </w:t>
      </w:r>
      <w:proofErr w:type="spellStart"/>
      <w:r w:rsidRPr="00D87687">
        <w:rPr>
          <w:b/>
          <w:bCs/>
          <w:lang w:val="es-CO"/>
        </w:rPr>
        <w:t>Dashboard</w:t>
      </w:r>
      <w:proofErr w:type="spellEnd"/>
      <w:r w:rsidRPr="00D87687">
        <w:rPr>
          <w:lang w:val="es-CO"/>
        </w:rPr>
        <w:t xml:space="preserve"> podrían estar deshabilitadas o limitadas para ti. Si necesitas acceso a una funcionalidad específica, puedes ponerte en contacto con un administrador para solicitar permisos adicionales.</w:t>
      </w:r>
    </w:p>
    <w:p w14:paraId="0420F0FE" w14:textId="77777777" w:rsidR="00B13B98" w:rsidRDefault="00B13B98" w:rsidP="00D87687">
      <w:pPr>
        <w:rPr>
          <w:lang w:val="es-CO"/>
        </w:rPr>
      </w:pPr>
    </w:p>
    <w:p w14:paraId="252E57B3" w14:textId="77777777" w:rsidR="00B13B98" w:rsidRPr="00D87687" w:rsidRDefault="00B13B98" w:rsidP="00D87687">
      <w:pPr>
        <w:rPr>
          <w:lang w:val="es-CO"/>
        </w:rPr>
      </w:pPr>
    </w:p>
    <w:p w14:paraId="79A2E06F" w14:textId="77777777" w:rsidR="00D87687" w:rsidRPr="00D87687" w:rsidRDefault="00D87687" w:rsidP="00D87687">
      <w:pPr>
        <w:rPr>
          <w:b/>
          <w:bCs/>
          <w:lang w:val="es-CO"/>
        </w:rPr>
      </w:pPr>
      <w:r w:rsidRPr="00D87687">
        <w:rPr>
          <w:b/>
          <w:bCs/>
          <w:lang w:val="es-CO"/>
        </w:rPr>
        <w:lastRenderedPageBreak/>
        <w:t>6. Recomendaciones de Uso</w:t>
      </w:r>
    </w:p>
    <w:p w14:paraId="78890A51" w14:textId="77777777" w:rsidR="00D87687" w:rsidRPr="00D87687" w:rsidRDefault="00D87687" w:rsidP="00D87687">
      <w:pPr>
        <w:numPr>
          <w:ilvl w:val="0"/>
          <w:numId w:val="43"/>
        </w:numPr>
        <w:rPr>
          <w:lang w:val="es-CO"/>
        </w:rPr>
      </w:pPr>
      <w:r w:rsidRPr="00D87687">
        <w:rPr>
          <w:lang w:val="es-CO"/>
        </w:rPr>
        <w:t xml:space="preserve">Revisa periódicamente el </w:t>
      </w:r>
      <w:proofErr w:type="spellStart"/>
      <w:r w:rsidRPr="00D87687">
        <w:rPr>
          <w:lang w:val="es-CO"/>
        </w:rPr>
        <w:t>Dashboard</w:t>
      </w:r>
      <w:proofErr w:type="spellEnd"/>
      <w:r w:rsidRPr="00D87687">
        <w:rPr>
          <w:lang w:val="es-CO"/>
        </w:rPr>
        <w:t xml:space="preserve"> para mantenerte informado sobre la actividad reciente de SyncCircle.</w:t>
      </w:r>
    </w:p>
    <w:p w14:paraId="3C5DB957" w14:textId="77777777" w:rsidR="00D87687" w:rsidRPr="00D87687" w:rsidRDefault="00D87687" w:rsidP="00D87687">
      <w:pPr>
        <w:numPr>
          <w:ilvl w:val="0"/>
          <w:numId w:val="43"/>
        </w:numPr>
        <w:rPr>
          <w:lang w:val="es-CO"/>
        </w:rPr>
      </w:pPr>
      <w:r w:rsidRPr="00D87687">
        <w:rPr>
          <w:lang w:val="es-CO"/>
        </w:rPr>
        <w:t>Aprovecha los accesos directos para facilitar tu navegación a las áreas más importantes.</w:t>
      </w:r>
    </w:p>
    <w:p w14:paraId="2DEE64D4" w14:textId="7EDE6235" w:rsidR="00306677" w:rsidRPr="00B13B98" w:rsidRDefault="00D87687" w:rsidP="00C544F8">
      <w:pPr>
        <w:numPr>
          <w:ilvl w:val="0"/>
          <w:numId w:val="43"/>
        </w:numPr>
        <w:rPr>
          <w:lang w:val="es-CO"/>
        </w:rPr>
      </w:pPr>
      <w:r w:rsidRPr="00D87687">
        <w:rPr>
          <w:lang w:val="es-CO"/>
        </w:rPr>
        <w:t>Si eres administrador, utiliza los contadores y notificaciones para gestionar de manera eficiente la plataforma y estar al tanto de todas las novedades.</w:t>
      </w:r>
    </w:p>
    <w:p w14:paraId="2C051F9F" w14:textId="4C65940A" w:rsidR="007941FD" w:rsidRPr="003F0291" w:rsidRDefault="003F0291" w:rsidP="003F0291">
      <w:pPr>
        <w:pStyle w:val="Ttulo2"/>
        <w:rPr>
          <w:noProof/>
        </w:rPr>
      </w:pPr>
      <w:r>
        <w:rPr>
          <w:noProof/>
        </w:rPr>
        <w:t>Blog</w:t>
      </w:r>
    </w:p>
    <w:p w14:paraId="01F4D52E" w14:textId="77777777" w:rsidR="003F0291" w:rsidRPr="003F0291" w:rsidRDefault="003F0291" w:rsidP="003F0291">
      <w:pPr>
        <w:rPr>
          <w:b/>
          <w:bCs/>
          <w:lang w:val="es-CO"/>
        </w:rPr>
      </w:pPr>
      <w:r w:rsidRPr="003F0291">
        <w:rPr>
          <w:b/>
          <w:bCs/>
          <w:lang w:val="es-CO"/>
        </w:rPr>
        <w:t>1. Acceso al Blog</w:t>
      </w:r>
    </w:p>
    <w:p w14:paraId="28A2E675" w14:textId="77777777" w:rsidR="003F0291" w:rsidRPr="003F0291" w:rsidRDefault="003F0291" w:rsidP="003F0291">
      <w:pPr>
        <w:numPr>
          <w:ilvl w:val="0"/>
          <w:numId w:val="44"/>
        </w:numPr>
        <w:rPr>
          <w:lang w:val="es-CO"/>
        </w:rPr>
      </w:pPr>
      <w:r w:rsidRPr="003F0291">
        <w:rPr>
          <w:b/>
          <w:bCs/>
          <w:lang w:val="es-CO"/>
        </w:rPr>
        <w:t xml:space="preserve">Desde el </w:t>
      </w:r>
      <w:proofErr w:type="spellStart"/>
      <w:r w:rsidRPr="003F0291">
        <w:rPr>
          <w:b/>
          <w:bCs/>
          <w:lang w:val="es-CO"/>
        </w:rPr>
        <w:t>Dashboard</w:t>
      </w:r>
      <w:proofErr w:type="spellEnd"/>
      <w:r w:rsidRPr="003F0291">
        <w:rPr>
          <w:lang w:val="es-CO"/>
        </w:rPr>
        <w:t xml:space="preserve">: Una vez hayas iniciado sesión y estés en el </w:t>
      </w:r>
      <w:proofErr w:type="spellStart"/>
      <w:r w:rsidRPr="003F0291">
        <w:rPr>
          <w:b/>
          <w:bCs/>
          <w:lang w:val="es-CO"/>
        </w:rPr>
        <w:t>Dashboard</w:t>
      </w:r>
      <w:proofErr w:type="spellEnd"/>
      <w:r w:rsidRPr="003F0291">
        <w:rPr>
          <w:lang w:val="es-CO"/>
        </w:rPr>
        <w:t xml:space="preserve">, podrás acceder al Blog seleccionando la opción </w:t>
      </w:r>
      <w:r w:rsidRPr="003F0291">
        <w:rPr>
          <w:b/>
          <w:bCs/>
          <w:lang w:val="es-CO"/>
        </w:rPr>
        <w:t>"Blog"</w:t>
      </w:r>
      <w:r w:rsidRPr="003F0291">
        <w:rPr>
          <w:lang w:val="es-CO"/>
        </w:rPr>
        <w:t xml:space="preserve"> en la barra de navegación superior.</w:t>
      </w:r>
    </w:p>
    <w:p w14:paraId="0C6FD872" w14:textId="77777777" w:rsidR="003F0291" w:rsidRPr="003F0291" w:rsidRDefault="003F0291" w:rsidP="003F0291">
      <w:pPr>
        <w:numPr>
          <w:ilvl w:val="0"/>
          <w:numId w:val="44"/>
        </w:numPr>
        <w:rPr>
          <w:lang w:val="es-CO"/>
        </w:rPr>
      </w:pPr>
      <w:r w:rsidRPr="003F0291">
        <w:rPr>
          <w:b/>
          <w:bCs/>
          <w:lang w:val="es-CO"/>
        </w:rPr>
        <w:t>Menú Principal</w:t>
      </w:r>
      <w:r w:rsidRPr="003F0291">
        <w:rPr>
          <w:lang w:val="es-CO"/>
        </w:rPr>
        <w:t xml:space="preserve">: También puedes acceder al Blog a través de los enlaces rápidos en el </w:t>
      </w:r>
      <w:r w:rsidRPr="003F0291">
        <w:rPr>
          <w:b/>
          <w:bCs/>
          <w:lang w:val="es-CO"/>
        </w:rPr>
        <w:t>Menú Principal</w:t>
      </w:r>
      <w:r w:rsidRPr="003F0291">
        <w:rPr>
          <w:lang w:val="es-CO"/>
        </w:rPr>
        <w:t xml:space="preserve"> que muestran las publicaciones más recientes.</w:t>
      </w:r>
    </w:p>
    <w:p w14:paraId="39CF51E6" w14:textId="77777777" w:rsidR="003F0291" w:rsidRPr="003F0291" w:rsidRDefault="003F0291" w:rsidP="003F0291">
      <w:pPr>
        <w:rPr>
          <w:b/>
          <w:bCs/>
          <w:lang w:val="es-CO"/>
        </w:rPr>
      </w:pPr>
      <w:r w:rsidRPr="003F0291">
        <w:rPr>
          <w:b/>
          <w:bCs/>
          <w:lang w:val="es-CO"/>
        </w:rPr>
        <w:t>2. Navegación en el Blog</w:t>
      </w:r>
    </w:p>
    <w:p w14:paraId="6185BF24" w14:textId="77777777" w:rsidR="003F0291" w:rsidRPr="003F0291" w:rsidRDefault="003F0291" w:rsidP="003F0291">
      <w:pPr>
        <w:rPr>
          <w:b/>
          <w:bCs/>
          <w:lang w:val="es-CO"/>
        </w:rPr>
      </w:pPr>
      <w:r w:rsidRPr="003F0291">
        <w:rPr>
          <w:b/>
          <w:bCs/>
          <w:lang w:val="es-CO"/>
        </w:rPr>
        <w:t>a. Lista de Publicaciones</w:t>
      </w:r>
    </w:p>
    <w:p w14:paraId="6302B911" w14:textId="77777777" w:rsidR="003F0291" w:rsidRPr="003F0291" w:rsidRDefault="003F0291" w:rsidP="003F0291">
      <w:pPr>
        <w:numPr>
          <w:ilvl w:val="0"/>
          <w:numId w:val="47"/>
        </w:numPr>
        <w:rPr>
          <w:lang w:val="es-CO"/>
        </w:rPr>
      </w:pPr>
      <w:r w:rsidRPr="003F0291">
        <w:rPr>
          <w:lang w:val="es-CO"/>
        </w:rPr>
        <w:t>Al ingresar a la sección de Blog, verás una lista de las publicaciones disponibles. Cada publicación muestra:</w:t>
      </w:r>
    </w:p>
    <w:p w14:paraId="7A82BE14" w14:textId="77777777" w:rsidR="003F0291" w:rsidRPr="003F0291" w:rsidRDefault="003F0291" w:rsidP="003F0291">
      <w:pPr>
        <w:numPr>
          <w:ilvl w:val="0"/>
          <w:numId w:val="45"/>
        </w:numPr>
        <w:rPr>
          <w:lang w:val="es-CO"/>
        </w:rPr>
      </w:pPr>
      <w:r w:rsidRPr="003F0291">
        <w:rPr>
          <w:b/>
          <w:bCs/>
          <w:lang w:val="es-CO"/>
        </w:rPr>
        <w:t>Título</w:t>
      </w:r>
      <w:r w:rsidRPr="003F0291">
        <w:rPr>
          <w:lang w:val="es-CO"/>
        </w:rPr>
        <w:t xml:space="preserve"> de la publicación.</w:t>
      </w:r>
    </w:p>
    <w:p w14:paraId="04C2FD9B" w14:textId="77777777" w:rsidR="003F0291" w:rsidRPr="003F0291" w:rsidRDefault="003F0291" w:rsidP="003F0291">
      <w:pPr>
        <w:numPr>
          <w:ilvl w:val="0"/>
          <w:numId w:val="45"/>
        </w:numPr>
        <w:rPr>
          <w:lang w:val="es-CO"/>
        </w:rPr>
      </w:pPr>
      <w:r w:rsidRPr="003F0291">
        <w:rPr>
          <w:b/>
          <w:bCs/>
          <w:lang w:val="es-CO"/>
        </w:rPr>
        <w:t>Resumen</w:t>
      </w:r>
      <w:r w:rsidRPr="003F0291">
        <w:rPr>
          <w:lang w:val="es-CO"/>
        </w:rPr>
        <w:t xml:space="preserve"> breve o descripción.</w:t>
      </w:r>
    </w:p>
    <w:p w14:paraId="4787CBFF" w14:textId="77777777" w:rsidR="003F0291" w:rsidRPr="003F0291" w:rsidRDefault="003F0291" w:rsidP="003F0291">
      <w:pPr>
        <w:numPr>
          <w:ilvl w:val="0"/>
          <w:numId w:val="45"/>
        </w:numPr>
        <w:rPr>
          <w:lang w:val="es-CO"/>
        </w:rPr>
      </w:pPr>
      <w:r w:rsidRPr="003F0291">
        <w:rPr>
          <w:b/>
          <w:bCs/>
          <w:lang w:val="es-CO"/>
        </w:rPr>
        <w:t>Fecha</w:t>
      </w:r>
      <w:r w:rsidRPr="003F0291">
        <w:rPr>
          <w:lang w:val="es-CO"/>
        </w:rPr>
        <w:t xml:space="preserve"> de publicación.</w:t>
      </w:r>
    </w:p>
    <w:p w14:paraId="3FA9C151" w14:textId="77777777" w:rsidR="003F0291" w:rsidRPr="003F0291" w:rsidRDefault="003F0291" w:rsidP="003F0291">
      <w:pPr>
        <w:numPr>
          <w:ilvl w:val="0"/>
          <w:numId w:val="45"/>
        </w:numPr>
        <w:rPr>
          <w:lang w:val="es-CO"/>
        </w:rPr>
      </w:pPr>
      <w:r w:rsidRPr="003F0291">
        <w:rPr>
          <w:b/>
          <w:bCs/>
          <w:lang w:val="es-CO"/>
        </w:rPr>
        <w:t>Autor</w:t>
      </w:r>
      <w:r w:rsidRPr="003F0291">
        <w:rPr>
          <w:lang w:val="es-CO"/>
        </w:rPr>
        <w:t xml:space="preserve"> de la publicación.</w:t>
      </w:r>
    </w:p>
    <w:p w14:paraId="6E6A056F" w14:textId="77777777" w:rsidR="003F0291" w:rsidRPr="003F0291" w:rsidRDefault="003F0291" w:rsidP="003F0291">
      <w:pPr>
        <w:rPr>
          <w:b/>
          <w:bCs/>
          <w:lang w:val="es-CO"/>
        </w:rPr>
      </w:pPr>
      <w:r w:rsidRPr="003F0291">
        <w:rPr>
          <w:b/>
          <w:bCs/>
          <w:lang w:val="es-CO"/>
        </w:rPr>
        <w:t>b. Filtros y Búsqueda</w:t>
      </w:r>
    </w:p>
    <w:p w14:paraId="745F5853" w14:textId="77777777" w:rsidR="003F0291" w:rsidRPr="003F0291" w:rsidRDefault="003F0291" w:rsidP="003F0291">
      <w:pPr>
        <w:numPr>
          <w:ilvl w:val="0"/>
          <w:numId w:val="47"/>
        </w:numPr>
        <w:rPr>
          <w:lang w:val="es-CO"/>
        </w:rPr>
      </w:pPr>
      <w:r w:rsidRPr="003F0291">
        <w:rPr>
          <w:lang w:val="es-CO"/>
        </w:rPr>
        <w:t xml:space="preserve">En la parte superior de la lista de publicaciones, encontrarás un campo de </w:t>
      </w:r>
      <w:r w:rsidRPr="003F0291">
        <w:rPr>
          <w:b/>
          <w:bCs/>
          <w:lang w:val="es-CO"/>
        </w:rPr>
        <w:t>búsqueda</w:t>
      </w:r>
      <w:r w:rsidRPr="003F0291">
        <w:rPr>
          <w:lang w:val="es-CO"/>
        </w:rPr>
        <w:t xml:space="preserve"> que te permite buscar publicaciones por palabra clave o categoría. Puedes filtrar publicaciones según criterios como fecha o autor.</w:t>
      </w:r>
    </w:p>
    <w:p w14:paraId="08CC62AA" w14:textId="77777777" w:rsidR="003F0291" w:rsidRPr="003F0291" w:rsidRDefault="003F0291" w:rsidP="003F0291">
      <w:pPr>
        <w:rPr>
          <w:b/>
          <w:bCs/>
          <w:lang w:val="es-CO"/>
        </w:rPr>
      </w:pPr>
      <w:r w:rsidRPr="003F0291">
        <w:rPr>
          <w:b/>
          <w:bCs/>
          <w:lang w:val="es-CO"/>
        </w:rPr>
        <w:t>3. Funcionalidades del Blog</w:t>
      </w:r>
    </w:p>
    <w:p w14:paraId="23F1C6A3" w14:textId="77777777" w:rsidR="003F0291" w:rsidRPr="003F0291" w:rsidRDefault="003F0291" w:rsidP="003F0291">
      <w:pPr>
        <w:rPr>
          <w:b/>
          <w:bCs/>
          <w:lang w:val="es-CO"/>
        </w:rPr>
      </w:pPr>
      <w:r w:rsidRPr="003F0291">
        <w:rPr>
          <w:b/>
          <w:bCs/>
          <w:lang w:val="es-CO"/>
        </w:rPr>
        <w:t>a. Crear una Nueva Publicación</w:t>
      </w:r>
    </w:p>
    <w:p w14:paraId="0D5E1B82" w14:textId="77777777" w:rsidR="003F0291" w:rsidRDefault="003F0291" w:rsidP="003F0291">
      <w:pPr>
        <w:numPr>
          <w:ilvl w:val="0"/>
          <w:numId w:val="46"/>
        </w:numPr>
        <w:rPr>
          <w:lang w:val="es-CO"/>
        </w:rPr>
      </w:pPr>
      <w:r w:rsidRPr="003F0291">
        <w:rPr>
          <w:b/>
          <w:bCs/>
          <w:lang w:val="es-CO"/>
        </w:rPr>
        <w:t>Botón de Crear</w:t>
      </w:r>
      <w:r w:rsidRPr="003F0291">
        <w:rPr>
          <w:lang w:val="es-CO"/>
        </w:rPr>
        <w:t xml:space="preserve">: Si tienes permisos para publicar, verás un botón que dice </w:t>
      </w:r>
      <w:r w:rsidRPr="003F0291">
        <w:rPr>
          <w:b/>
          <w:bCs/>
          <w:lang w:val="es-CO"/>
        </w:rPr>
        <w:t>"Crear Nueva Publicación"</w:t>
      </w:r>
      <w:r w:rsidRPr="003F0291">
        <w:rPr>
          <w:lang w:val="es-CO"/>
        </w:rPr>
        <w:t>. Al hacer clic en este botón, serás redirigido a un formulario donde podrás redactar tu nueva entrada de blog.</w:t>
      </w:r>
    </w:p>
    <w:p w14:paraId="77AB4B48" w14:textId="77777777" w:rsidR="00B13B98" w:rsidRPr="003F0291" w:rsidRDefault="00B13B98" w:rsidP="00B13B98">
      <w:pPr>
        <w:ind w:left="720"/>
        <w:rPr>
          <w:lang w:val="es-CO"/>
        </w:rPr>
      </w:pPr>
    </w:p>
    <w:p w14:paraId="6E51F7DB" w14:textId="77777777" w:rsidR="003F0291" w:rsidRPr="003F0291" w:rsidRDefault="003F0291" w:rsidP="003F0291">
      <w:pPr>
        <w:numPr>
          <w:ilvl w:val="0"/>
          <w:numId w:val="46"/>
        </w:numPr>
        <w:rPr>
          <w:lang w:val="es-CO"/>
        </w:rPr>
      </w:pPr>
      <w:r w:rsidRPr="003F0291">
        <w:rPr>
          <w:b/>
          <w:bCs/>
          <w:lang w:val="es-CO"/>
        </w:rPr>
        <w:lastRenderedPageBreak/>
        <w:t>Rellenar la Información</w:t>
      </w:r>
      <w:r w:rsidRPr="003F0291">
        <w:rPr>
          <w:lang w:val="es-CO"/>
        </w:rPr>
        <w:t>:</w:t>
      </w:r>
    </w:p>
    <w:p w14:paraId="599E7E26" w14:textId="77777777" w:rsidR="003F0291" w:rsidRPr="003F0291" w:rsidRDefault="003F0291" w:rsidP="003F0291">
      <w:pPr>
        <w:numPr>
          <w:ilvl w:val="1"/>
          <w:numId w:val="46"/>
        </w:numPr>
        <w:rPr>
          <w:lang w:val="es-CO"/>
        </w:rPr>
      </w:pPr>
      <w:r w:rsidRPr="003F0291">
        <w:rPr>
          <w:b/>
          <w:bCs/>
          <w:lang w:val="es-CO"/>
        </w:rPr>
        <w:t>Título</w:t>
      </w:r>
      <w:r w:rsidRPr="003F0291">
        <w:rPr>
          <w:lang w:val="es-CO"/>
        </w:rPr>
        <w:t>: Ingresa un título descriptivo para tu publicación.</w:t>
      </w:r>
    </w:p>
    <w:p w14:paraId="305A5FBB" w14:textId="77777777" w:rsidR="003F0291" w:rsidRPr="003F0291" w:rsidRDefault="003F0291" w:rsidP="003F0291">
      <w:pPr>
        <w:numPr>
          <w:ilvl w:val="1"/>
          <w:numId w:val="46"/>
        </w:numPr>
        <w:rPr>
          <w:lang w:val="es-CO"/>
        </w:rPr>
      </w:pPr>
      <w:r w:rsidRPr="003F0291">
        <w:rPr>
          <w:b/>
          <w:bCs/>
          <w:lang w:val="es-CO"/>
        </w:rPr>
        <w:t>Descripción</w:t>
      </w:r>
      <w:r w:rsidRPr="003F0291">
        <w:rPr>
          <w:lang w:val="es-CO"/>
        </w:rPr>
        <w:t>: Añade un resumen breve que aparecerá en la vista previa.</w:t>
      </w:r>
    </w:p>
    <w:p w14:paraId="1617604E" w14:textId="77777777" w:rsidR="003F0291" w:rsidRPr="003F0291" w:rsidRDefault="003F0291" w:rsidP="003F0291">
      <w:pPr>
        <w:numPr>
          <w:ilvl w:val="1"/>
          <w:numId w:val="46"/>
        </w:numPr>
        <w:rPr>
          <w:lang w:val="es-CO"/>
        </w:rPr>
      </w:pPr>
      <w:r w:rsidRPr="003F0291">
        <w:rPr>
          <w:b/>
          <w:bCs/>
          <w:lang w:val="es-CO"/>
        </w:rPr>
        <w:t>Contenido</w:t>
      </w:r>
      <w:r w:rsidRPr="003F0291">
        <w:rPr>
          <w:lang w:val="es-CO"/>
        </w:rPr>
        <w:t xml:space="preserve">: En el área principal de texto, puedes escribir tu publicación completa usando el plugin </w:t>
      </w:r>
      <w:proofErr w:type="spellStart"/>
      <w:r w:rsidRPr="003F0291">
        <w:rPr>
          <w:b/>
          <w:bCs/>
          <w:lang w:val="es-CO"/>
        </w:rPr>
        <w:t>Summernote</w:t>
      </w:r>
      <w:proofErr w:type="spellEnd"/>
      <w:r w:rsidRPr="003F0291">
        <w:rPr>
          <w:lang w:val="es-CO"/>
        </w:rPr>
        <w:t>, que es un editor de texto enriquecido (WYSIWYG) que te permite dar formato al texto, insertar imágenes, listas, enlaces y más.</w:t>
      </w:r>
    </w:p>
    <w:p w14:paraId="19D63BDF" w14:textId="77777777" w:rsidR="003F0291" w:rsidRPr="003F0291" w:rsidRDefault="003F0291" w:rsidP="003F0291">
      <w:pPr>
        <w:numPr>
          <w:ilvl w:val="1"/>
          <w:numId w:val="46"/>
        </w:numPr>
        <w:rPr>
          <w:lang w:val="es-CO"/>
        </w:rPr>
      </w:pPr>
      <w:r w:rsidRPr="003F0291">
        <w:rPr>
          <w:b/>
          <w:bCs/>
          <w:lang w:val="es-CO"/>
        </w:rPr>
        <w:t>Categoría</w:t>
      </w:r>
      <w:r w:rsidRPr="003F0291">
        <w:rPr>
          <w:lang w:val="es-CO"/>
        </w:rPr>
        <w:t>: Si es necesario, selecciona una categoría para tu publicación.</w:t>
      </w:r>
    </w:p>
    <w:p w14:paraId="4AC3A1F1" w14:textId="77777777" w:rsidR="003F0291" w:rsidRPr="003F0291" w:rsidRDefault="003F0291" w:rsidP="003F0291">
      <w:pPr>
        <w:numPr>
          <w:ilvl w:val="0"/>
          <w:numId w:val="46"/>
        </w:numPr>
        <w:rPr>
          <w:lang w:val="es-CO"/>
        </w:rPr>
      </w:pPr>
      <w:r w:rsidRPr="003F0291">
        <w:rPr>
          <w:b/>
          <w:bCs/>
          <w:lang w:val="es-CO"/>
        </w:rPr>
        <w:t>Guardar y Publicar</w:t>
      </w:r>
      <w:r w:rsidRPr="003F0291">
        <w:rPr>
          <w:lang w:val="es-CO"/>
        </w:rPr>
        <w:t xml:space="preserve">: Una vez hayas completado la publicación, puedes elegir entre </w:t>
      </w:r>
      <w:r w:rsidRPr="003F0291">
        <w:rPr>
          <w:b/>
          <w:bCs/>
          <w:lang w:val="es-CO"/>
        </w:rPr>
        <w:t>guardar como borrador</w:t>
      </w:r>
      <w:r w:rsidRPr="003F0291">
        <w:rPr>
          <w:lang w:val="es-CO"/>
        </w:rPr>
        <w:t xml:space="preserve"> o </w:t>
      </w:r>
      <w:r w:rsidRPr="003F0291">
        <w:rPr>
          <w:b/>
          <w:bCs/>
          <w:lang w:val="es-CO"/>
        </w:rPr>
        <w:t>publicar</w:t>
      </w:r>
      <w:r w:rsidRPr="003F0291">
        <w:rPr>
          <w:lang w:val="es-CO"/>
        </w:rPr>
        <w:t xml:space="preserve"> para que esté visible a otros usuarios.</w:t>
      </w:r>
    </w:p>
    <w:p w14:paraId="4E2882C7" w14:textId="77777777" w:rsidR="003F0291" w:rsidRPr="003F0291" w:rsidRDefault="003F0291" w:rsidP="003F0291">
      <w:pPr>
        <w:rPr>
          <w:b/>
          <w:bCs/>
          <w:lang w:val="es-CO"/>
        </w:rPr>
      </w:pPr>
      <w:r w:rsidRPr="003F0291">
        <w:rPr>
          <w:b/>
          <w:bCs/>
          <w:lang w:val="es-CO"/>
        </w:rPr>
        <w:t>b. Editar una Publicación</w:t>
      </w:r>
    </w:p>
    <w:p w14:paraId="032DD92C" w14:textId="77777777" w:rsidR="003F0291" w:rsidRPr="003F0291" w:rsidRDefault="003F0291" w:rsidP="003F0291">
      <w:pPr>
        <w:numPr>
          <w:ilvl w:val="0"/>
          <w:numId w:val="47"/>
        </w:numPr>
        <w:rPr>
          <w:lang w:val="es-CO"/>
        </w:rPr>
      </w:pPr>
      <w:r w:rsidRPr="003F0291">
        <w:rPr>
          <w:b/>
          <w:bCs/>
          <w:lang w:val="es-CO"/>
        </w:rPr>
        <w:t>Acceso a la Publicación</w:t>
      </w:r>
      <w:r w:rsidRPr="003F0291">
        <w:rPr>
          <w:lang w:val="es-CO"/>
        </w:rPr>
        <w:t xml:space="preserve">: Si eres el autor o administrador, puedes editar una publicación existente. Ve a la lista de publicaciones, selecciona la que deseas modificar y haz clic en el botón de </w:t>
      </w:r>
      <w:r w:rsidRPr="003F0291">
        <w:rPr>
          <w:b/>
          <w:bCs/>
          <w:lang w:val="es-CO"/>
        </w:rPr>
        <w:t>"Editar"</w:t>
      </w:r>
      <w:r w:rsidRPr="003F0291">
        <w:rPr>
          <w:lang w:val="es-CO"/>
        </w:rPr>
        <w:t>.</w:t>
      </w:r>
    </w:p>
    <w:p w14:paraId="10F12E66" w14:textId="77777777" w:rsidR="003F0291" w:rsidRPr="003F0291" w:rsidRDefault="003F0291" w:rsidP="003F0291">
      <w:pPr>
        <w:numPr>
          <w:ilvl w:val="0"/>
          <w:numId w:val="47"/>
        </w:numPr>
        <w:rPr>
          <w:lang w:val="es-CO"/>
        </w:rPr>
      </w:pPr>
      <w:r w:rsidRPr="003F0291">
        <w:rPr>
          <w:b/>
          <w:bCs/>
          <w:lang w:val="es-CO"/>
        </w:rPr>
        <w:t>Modificación</w:t>
      </w:r>
      <w:r w:rsidRPr="003F0291">
        <w:rPr>
          <w:lang w:val="es-CO"/>
        </w:rPr>
        <w:t>: El formulario de edición es similar al de creación. Aquí puedes modificar el título, descripción o contenido.</w:t>
      </w:r>
    </w:p>
    <w:p w14:paraId="0F8DC87D" w14:textId="77777777" w:rsidR="003F0291" w:rsidRPr="003F0291" w:rsidRDefault="003F0291" w:rsidP="003F0291">
      <w:pPr>
        <w:numPr>
          <w:ilvl w:val="0"/>
          <w:numId w:val="47"/>
        </w:numPr>
        <w:rPr>
          <w:lang w:val="es-CO"/>
        </w:rPr>
      </w:pPr>
      <w:r w:rsidRPr="003F0291">
        <w:rPr>
          <w:b/>
          <w:bCs/>
          <w:lang w:val="es-CO"/>
        </w:rPr>
        <w:t>Guardar Cambios</w:t>
      </w:r>
      <w:r w:rsidRPr="003F0291">
        <w:rPr>
          <w:lang w:val="es-CO"/>
        </w:rPr>
        <w:t>: Después de realizar los cambios, asegúrate de guardar la publicación actualizada.</w:t>
      </w:r>
    </w:p>
    <w:p w14:paraId="4D512E30" w14:textId="77777777" w:rsidR="003F0291" w:rsidRPr="003F0291" w:rsidRDefault="003F0291" w:rsidP="003F0291">
      <w:pPr>
        <w:rPr>
          <w:b/>
          <w:bCs/>
          <w:lang w:val="es-CO"/>
        </w:rPr>
      </w:pPr>
      <w:r w:rsidRPr="003F0291">
        <w:rPr>
          <w:b/>
          <w:bCs/>
          <w:lang w:val="es-CO"/>
        </w:rPr>
        <w:t>c. Eliminar una Publicación</w:t>
      </w:r>
    </w:p>
    <w:p w14:paraId="3E65CBEB" w14:textId="77777777" w:rsidR="003F0291" w:rsidRPr="003F0291" w:rsidRDefault="003F0291" w:rsidP="003F0291">
      <w:pPr>
        <w:numPr>
          <w:ilvl w:val="0"/>
          <w:numId w:val="48"/>
        </w:numPr>
        <w:rPr>
          <w:lang w:val="es-CO"/>
        </w:rPr>
      </w:pPr>
      <w:r w:rsidRPr="003F0291">
        <w:rPr>
          <w:b/>
          <w:bCs/>
          <w:lang w:val="es-CO"/>
        </w:rPr>
        <w:t>Botón de Eliminar</w:t>
      </w:r>
      <w:r w:rsidRPr="003F0291">
        <w:rPr>
          <w:lang w:val="es-CO"/>
        </w:rPr>
        <w:t xml:space="preserve">: Si tienes los permisos necesarios, verás un botón de </w:t>
      </w:r>
      <w:r w:rsidRPr="003F0291">
        <w:rPr>
          <w:b/>
          <w:bCs/>
          <w:lang w:val="es-CO"/>
        </w:rPr>
        <w:t>"Eliminar"</w:t>
      </w:r>
      <w:r w:rsidRPr="003F0291">
        <w:rPr>
          <w:lang w:val="es-CO"/>
        </w:rPr>
        <w:t xml:space="preserve"> junto a las publicaciones. Al hacer clic, se te pedirá confirmar la eliminación.</w:t>
      </w:r>
    </w:p>
    <w:p w14:paraId="624CC019" w14:textId="77777777" w:rsidR="003F0291" w:rsidRPr="003F0291" w:rsidRDefault="003F0291" w:rsidP="003F0291">
      <w:pPr>
        <w:numPr>
          <w:ilvl w:val="0"/>
          <w:numId w:val="48"/>
        </w:numPr>
        <w:rPr>
          <w:lang w:val="es-CO"/>
        </w:rPr>
      </w:pPr>
      <w:r w:rsidRPr="003F0291">
        <w:rPr>
          <w:b/>
          <w:bCs/>
          <w:lang w:val="es-CO"/>
        </w:rPr>
        <w:t>Confirmación</w:t>
      </w:r>
      <w:r w:rsidRPr="003F0291">
        <w:rPr>
          <w:lang w:val="es-CO"/>
        </w:rPr>
        <w:t>: Al confirmar, la publicación será eliminada permanentemente de la plataforma.</w:t>
      </w:r>
    </w:p>
    <w:p w14:paraId="35727518" w14:textId="77777777" w:rsidR="003F0291" w:rsidRPr="003F0291" w:rsidRDefault="003F0291" w:rsidP="003F0291">
      <w:pPr>
        <w:rPr>
          <w:b/>
          <w:bCs/>
          <w:lang w:val="es-CO"/>
        </w:rPr>
      </w:pPr>
      <w:r w:rsidRPr="003F0291">
        <w:rPr>
          <w:b/>
          <w:bCs/>
          <w:lang w:val="es-CO"/>
        </w:rPr>
        <w:t>d. Leer Publicaciones</w:t>
      </w:r>
    </w:p>
    <w:p w14:paraId="0302F6C9" w14:textId="77777777" w:rsidR="003F0291" w:rsidRPr="003F0291" w:rsidRDefault="003F0291" w:rsidP="003F0291">
      <w:pPr>
        <w:numPr>
          <w:ilvl w:val="0"/>
          <w:numId w:val="49"/>
        </w:numPr>
        <w:rPr>
          <w:lang w:val="es-CO"/>
        </w:rPr>
      </w:pPr>
      <w:r w:rsidRPr="003F0291">
        <w:rPr>
          <w:b/>
          <w:bCs/>
          <w:lang w:val="es-CO"/>
        </w:rPr>
        <w:t>Seleccionar Publicación</w:t>
      </w:r>
      <w:r w:rsidRPr="003F0291">
        <w:rPr>
          <w:lang w:val="es-CO"/>
        </w:rPr>
        <w:t>: Para leer una publicación completa, haz clic en su título desde la lista. Serás redirigido a una página con el contenido completo.</w:t>
      </w:r>
    </w:p>
    <w:p w14:paraId="23C22110" w14:textId="77777777" w:rsidR="003F0291" w:rsidRDefault="003F0291" w:rsidP="003F0291">
      <w:pPr>
        <w:numPr>
          <w:ilvl w:val="0"/>
          <w:numId w:val="49"/>
        </w:numPr>
        <w:rPr>
          <w:lang w:val="es-CO"/>
        </w:rPr>
      </w:pPr>
      <w:r w:rsidRPr="003F0291">
        <w:rPr>
          <w:b/>
          <w:bCs/>
          <w:lang w:val="es-CO"/>
        </w:rPr>
        <w:t>Interacción</w:t>
      </w:r>
      <w:r w:rsidRPr="003F0291">
        <w:rPr>
          <w:lang w:val="es-CO"/>
        </w:rPr>
        <w:t>: Puedes interactuar con la publicación dejándole comentarios (si esta opción ha sido habilitada) o simplemente regresar a la lista de publicaciones para seguir explorando.</w:t>
      </w:r>
    </w:p>
    <w:p w14:paraId="591C9CD3" w14:textId="77777777" w:rsidR="00B13B98" w:rsidRDefault="00B13B98" w:rsidP="00B13B98">
      <w:pPr>
        <w:rPr>
          <w:lang w:val="es-CO"/>
        </w:rPr>
      </w:pPr>
    </w:p>
    <w:p w14:paraId="0F40ECD6" w14:textId="77777777" w:rsidR="00B13B98" w:rsidRPr="003F0291" w:rsidRDefault="00B13B98" w:rsidP="00B13B98">
      <w:pPr>
        <w:rPr>
          <w:lang w:val="es-CO"/>
        </w:rPr>
      </w:pPr>
    </w:p>
    <w:p w14:paraId="697B2473" w14:textId="77777777" w:rsidR="003F0291" w:rsidRPr="003F0291" w:rsidRDefault="003F0291" w:rsidP="003F0291">
      <w:pPr>
        <w:rPr>
          <w:b/>
          <w:bCs/>
          <w:lang w:val="es-CO"/>
        </w:rPr>
      </w:pPr>
      <w:r w:rsidRPr="003F0291">
        <w:rPr>
          <w:b/>
          <w:bCs/>
          <w:lang w:val="es-CO"/>
        </w:rPr>
        <w:lastRenderedPageBreak/>
        <w:t>4. Roles y Permisos</w:t>
      </w:r>
    </w:p>
    <w:p w14:paraId="3432451E" w14:textId="77777777" w:rsidR="003F0291" w:rsidRPr="003F0291" w:rsidRDefault="003F0291" w:rsidP="003F0291">
      <w:pPr>
        <w:numPr>
          <w:ilvl w:val="0"/>
          <w:numId w:val="47"/>
        </w:numPr>
        <w:rPr>
          <w:lang w:val="es-CO"/>
        </w:rPr>
      </w:pPr>
      <w:r w:rsidRPr="003F0291">
        <w:rPr>
          <w:lang w:val="es-CO"/>
        </w:rPr>
        <w:t>El acceso a las funcionalidades del Blog varía según el rol del usuario en SyncCircle:</w:t>
      </w:r>
    </w:p>
    <w:p w14:paraId="0792549D" w14:textId="77777777" w:rsidR="003F0291" w:rsidRPr="003F0291" w:rsidRDefault="003F0291" w:rsidP="003F0291">
      <w:pPr>
        <w:numPr>
          <w:ilvl w:val="0"/>
          <w:numId w:val="50"/>
        </w:numPr>
        <w:rPr>
          <w:lang w:val="es-CO"/>
        </w:rPr>
      </w:pPr>
      <w:r w:rsidRPr="003F0291">
        <w:rPr>
          <w:b/>
          <w:bCs/>
          <w:lang w:val="es-CO"/>
        </w:rPr>
        <w:t>Miembros</w:t>
      </w:r>
      <w:r w:rsidRPr="003F0291">
        <w:rPr>
          <w:lang w:val="es-CO"/>
        </w:rPr>
        <w:t>: Los miembros pueden crear, editar y eliminar solo sus propias publicaciones.</w:t>
      </w:r>
    </w:p>
    <w:p w14:paraId="13C4ADCE" w14:textId="77777777" w:rsidR="003F0291" w:rsidRPr="003F0291" w:rsidRDefault="003F0291" w:rsidP="003F0291">
      <w:pPr>
        <w:numPr>
          <w:ilvl w:val="0"/>
          <w:numId w:val="50"/>
        </w:numPr>
        <w:rPr>
          <w:lang w:val="es-CO"/>
        </w:rPr>
      </w:pPr>
      <w:r w:rsidRPr="003F0291">
        <w:rPr>
          <w:b/>
          <w:bCs/>
          <w:lang w:val="es-CO"/>
        </w:rPr>
        <w:t>Administradores</w:t>
      </w:r>
      <w:r w:rsidRPr="003F0291">
        <w:rPr>
          <w:lang w:val="es-CO"/>
        </w:rPr>
        <w:t>: Los administradores pueden editar y eliminar todas las publicaciones, independientemente de su autor.</w:t>
      </w:r>
    </w:p>
    <w:p w14:paraId="7B4C7619" w14:textId="77777777" w:rsidR="003F0291" w:rsidRPr="003F0291" w:rsidRDefault="003F0291" w:rsidP="003F0291">
      <w:pPr>
        <w:rPr>
          <w:b/>
          <w:bCs/>
          <w:lang w:val="es-CO"/>
        </w:rPr>
      </w:pPr>
      <w:r w:rsidRPr="003F0291">
        <w:rPr>
          <w:b/>
          <w:bCs/>
          <w:lang w:val="es-CO"/>
        </w:rPr>
        <w:t>5. Recomendaciones de Uso</w:t>
      </w:r>
    </w:p>
    <w:p w14:paraId="3F5B9B1D" w14:textId="77777777" w:rsidR="003F0291" w:rsidRPr="003F0291" w:rsidRDefault="003F0291" w:rsidP="003F0291">
      <w:pPr>
        <w:numPr>
          <w:ilvl w:val="0"/>
          <w:numId w:val="51"/>
        </w:numPr>
        <w:rPr>
          <w:lang w:val="es-CO"/>
        </w:rPr>
      </w:pPr>
      <w:r w:rsidRPr="003F0291">
        <w:rPr>
          <w:b/>
          <w:bCs/>
          <w:lang w:val="es-CO"/>
        </w:rPr>
        <w:t>Frecuencia de Publicación</w:t>
      </w:r>
      <w:r w:rsidRPr="003F0291">
        <w:rPr>
          <w:lang w:val="es-CO"/>
        </w:rPr>
        <w:t>: Mantén el Blog actualizado con contenido relevante para los miembros de la organización.</w:t>
      </w:r>
    </w:p>
    <w:p w14:paraId="385A6F18" w14:textId="77777777" w:rsidR="003F0291" w:rsidRPr="003F0291" w:rsidRDefault="003F0291" w:rsidP="003F0291">
      <w:pPr>
        <w:numPr>
          <w:ilvl w:val="0"/>
          <w:numId w:val="51"/>
        </w:numPr>
        <w:rPr>
          <w:lang w:val="es-CO"/>
        </w:rPr>
      </w:pPr>
      <w:r w:rsidRPr="003F0291">
        <w:rPr>
          <w:b/>
          <w:bCs/>
          <w:lang w:val="es-CO"/>
        </w:rPr>
        <w:t>Uso de Categorías</w:t>
      </w:r>
      <w:r w:rsidRPr="003F0291">
        <w:rPr>
          <w:lang w:val="es-CO"/>
        </w:rPr>
        <w:t>: Asigna categorías apropiadas a cada publicación para facilitar la búsqueda y el acceso de los usuarios.</w:t>
      </w:r>
    </w:p>
    <w:p w14:paraId="0064B11B" w14:textId="77777777" w:rsidR="003F0291" w:rsidRPr="003F0291" w:rsidRDefault="003F0291" w:rsidP="003F0291">
      <w:pPr>
        <w:numPr>
          <w:ilvl w:val="0"/>
          <w:numId w:val="51"/>
        </w:numPr>
        <w:rPr>
          <w:lang w:val="es-CO"/>
        </w:rPr>
      </w:pPr>
      <w:r w:rsidRPr="003F0291">
        <w:rPr>
          <w:b/>
          <w:bCs/>
          <w:lang w:val="es-CO"/>
        </w:rPr>
        <w:t>Revisión de Contenidos</w:t>
      </w:r>
      <w:r w:rsidRPr="003F0291">
        <w:rPr>
          <w:lang w:val="es-CO"/>
        </w:rPr>
        <w:t>: Antes de publicar, revisa el contenido para asegurar que esté bien redactado y cumpla con los estándares de la organización.</w:t>
      </w:r>
    </w:p>
    <w:p w14:paraId="31EB13EE" w14:textId="77777777" w:rsidR="003F0291" w:rsidRPr="003F0291" w:rsidRDefault="003F0291" w:rsidP="003F0291">
      <w:pPr>
        <w:rPr>
          <w:b/>
          <w:bCs/>
          <w:lang w:val="es-CO"/>
        </w:rPr>
      </w:pPr>
      <w:r w:rsidRPr="003F0291">
        <w:rPr>
          <w:b/>
          <w:bCs/>
          <w:lang w:val="es-CO"/>
        </w:rPr>
        <w:t>6. Solución de Problemas</w:t>
      </w:r>
    </w:p>
    <w:p w14:paraId="22685101" w14:textId="77777777" w:rsidR="003F0291" w:rsidRPr="003F0291" w:rsidRDefault="003F0291" w:rsidP="003F0291">
      <w:pPr>
        <w:numPr>
          <w:ilvl w:val="0"/>
          <w:numId w:val="52"/>
        </w:numPr>
        <w:rPr>
          <w:lang w:val="es-CO"/>
        </w:rPr>
      </w:pPr>
      <w:r w:rsidRPr="003F0291">
        <w:rPr>
          <w:b/>
          <w:bCs/>
          <w:lang w:val="es-CO"/>
        </w:rPr>
        <w:t>No Puedo Crear Publicaciones</w:t>
      </w:r>
      <w:r w:rsidRPr="003F0291">
        <w:rPr>
          <w:lang w:val="es-CO"/>
        </w:rPr>
        <w:t>: Asegúrate de que tienes los permisos necesarios para crear publicaciones. Si eres un miembro y no tienes la opción de crear, contacta a un administrador.</w:t>
      </w:r>
    </w:p>
    <w:p w14:paraId="16F8566D" w14:textId="77777777" w:rsidR="003F0291" w:rsidRPr="003F0291" w:rsidRDefault="003F0291" w:rsidP="003F0291">
      <w:pPr>
        <w:numPr>
          <w:ilvl w:val="0"/>
          <w:numId w:val="52"/>
        </w:numPr>
        <w:rPr>
          <w:lang w:val="es-CO"/>
        </w:rPr>
      </w:pPr>
      <w:r w:rsidRPr="003F0291">
        <w:rPr>
          <w:b/>
          <w:bCs/>
          <w:lang w:val="es-CO"/>
        </w:rPr>
        <w:t>No Puedo Editar una Publicación</w:t>
      </w:r>
      <w:r w:rsidRPr="003F0291">
        <w:rPr>
          <w:lang w:val="es-CO"/>
        </w:rPr>
        <w:t>: Solo puedes editar publicaciones si eres el autor o administrador. Si necesitas cambiar una publicación y no tienes permisos, comunícate con el administrador.</w:t>
      </w:r>
    </w:p>
    <w:p w14:paraId="50185CE0" w14:textId="77777777" w:rsidR="003F0291" w:rsidRPr="003F0291" w:rsidRDefault="003F0291" w:rsidP="003F0291">
      <w:pPr>
        <w:numPr>
          <w:ilvl w:val="0"/>
          <w:numId w:val="52"/>
        </w:numPr>
        <w:rPr>
          <w:lang w:val="es-CO"/>
        </w:rPr>
      </w:pPr>
      <w:r w:rsidRPr="003F0291">
        <w:rPr>
          <w:b/>
          <w:bCs/>
          <w:lang w:val="es-CO"/>
        </w:rPr>
        <w:t>Errores al Guardar o Publicar</w:t>
      </w:r>
      <w:r w:rsidRPr="003F0291">
        <w:rPr>
          <w:lang w:val="es-CO"/>
        </w:rPr>
        <w:t>: Si tienes problemas al guardar o publicar una entrada, verifica tu conexión a Internet e intenta de nuevo. Si persiste el problema, contacta al soporte técnico.</w:t>
      </w:r>
    </w:p>
    <w:p w14:paraId="51AFEFF1" w14:textId="77777777" w:rsidR="003F0291" w:rsidRDefault="003F0291" w:rsidP="003F0291">
      <w:pPr>
        <w:numPr>
          <w:ilvl w:val="0"/>
          <w:numId w:val="47"/>
        </w:numPr>
        <w:rPr>
          <w:lang w:val="es-CO"/>
        </w:rPr>
      </w:pPr>
      <w:r w:rsidRPr="003F0291">
        <w:rPr>
          <w:lang w:val="es-CO"/>
        </w:rPr>
        <w:t xml:space="preserve">Con estos pasos, el Blog de </w:t>
      </w:r>
      <w:r w:rsidRPr="003F0291">
        <w:rPr>
          <w:b/>
          <w:bCs/>
          <w:lang w:val="es-CO"/>
        </w:rPr>
        <w:t>SyncCircle</w:t>
      </w:r>
      <w:r w:rsidRPr="003F0291">
        <w:rPr>
          <w:lang w:val="es-CO"/>
        </w:rPr>
        <w:t xml:space="preserve"> se convierte en un espacio clave para compartir información, anunciar novedades, y mantener informada a la comunidad de usuarios.</w:t>
      </w:r>
    </w:p>
    <w:p w14:paraId="75BBC632" w14:textId="06F0C0BD" w:rsidR="003F0291" w:rsidRDefault="003F0291" w:rsidP="003F0291">
      <w:pPr>
        <w:rPr>
          <w:lang w:val="es-CO"/>
        </w:rPr>
      </w:pPr>
      <w:r w:rsidRPr="00E26573">
        <w:rPr>
          <w:b/>
          <w:bCs/>
          <w:noProof/>
          <w:lang w:val="es-CO"/>
        </w:rPr>
        <w:drawing>
          <wp:anchor distT="0" distB="0" distL="114300" distR="114300" simplePos="0" relativeHeight="251670528" behindDoc="0" locked="0" layoutInCell="1" allowOverlap="1" wp14:anchorId="635E08C5" wp14:editId="23CF9E02">
            <wp:simplePos x="0" y="0"/>
            <wp:positionH relativeFrom="column">
              <wp:posOffset>669851</wp:posOffset>
            </wp:positionH>
            <wp:positionV relativeFrom="paragraph">
              <wp:posOffset>91307</wp:posOffset>
            </wp:positionV>
            <wp:extent cx="4167505" cy="666115"/>
            <wp:effectExtent l="0" t="0" r="4445" b="635"/>
            <wp:wrapThrough wrapText="bothSides">
              <wp:wrapPolygon edited="0">
                <wp:start x="0" y="0"/>
                <wp:lineTo x="0" y="21003"/>
                <wp:lineTo x="21524" y="21003"/>
                <wp:lineTo x="21524" y="0"/>
                <wp:lineTo x="0" y="0"/>
              </wp:wrapPolygon>
            </wp:wrapThrough>
            <wp:docPr id="36180074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0074" name="Imagen 1" descr="Interfaz de usuario gráfica, Texto&#10;&#10;Descripción generada automáticamente con confianza me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12809" w14:textId="7DB43F63" w:rsidR="003F0291" w:rsidRDefault="003F0291" w:rsidP="003F0291">
      <w:pPr>
        <w:rPr>
          <w:lang w:val="es-CO"/>
        </w:rPr>
      </w:pPr>
    </w:p>
    <w:p w14:paraId="5F7A2CD6" w14:textId="6F7E31E6" w:rsidR="003F0291" w:rsidRDefault="003F0291" w:rsidP="003F0291">
      <w:pPr>
        <w:rPr>
          <w:lang w:val="es-CO"/>
        </w:rPr>
      </w:pPr>
      <w:r w:rsidRPr="0086651D">
        <w:rPr>
          <w:b/>
          <w:bCs/>
          <w:noProof/>
          <w:lang w:val="es-CO"/>
        </w:rPr>
        <w:lastRenderedPageBreak/>
        <w:drawing>
          <wp:anchor distT="0" distB="0" distL="114300" distR="114300" simplePos="0" relativeHeight="251673600" behindDoc="0" locked="0" layoutInCell="1" allowOverlap="1" wp14:anchorId="69EAA707" wp14:editId="6E000172">
            <wp:simplePos x="0" y="0"/>
            <wp:positionH relativeFrom="column">
              <wp:posOffset>-733041</wp:posOffset>
            </wp:positionH>
            <wp:positionV relativeFrom="paragraph">
              <wp:posOffset>238125</wp:posOffset>
            </wp:positionV>
            <wp:extent cx="2970530" cy="1722120"/>
            <wp:effectExtent l="0" t="0" r="1270" b="0"/>
            <wp:wrapThrough wrapText="bothSides">
              <wp:wrapPolygon edited="0">
                <wp:start x="0" y="0"/>
                <wp:lineTo x="0" y="21265"/>
                <wp:lineTo x="21471" y="21265"/>
                <wp:lineTo x="21471" y="0"/>
                <wp:lineTo x="0" y="0"/>
              </wp:wrapPolygon>
            </wp:wrapThrough>
            <wp:docPr id="11911513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51321" name="Imagen 1" descr="Interfaz de usuario gráfica, Texto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4CA65" w14:textId="574D42E2" w:rsidR="003F0291" w:rsidRDefault="003F0291" w:rsidP="003F0291">
      <w:pPr>
        <w:rPr>
          <w:lang w:val="es-CO"/>
        </w:rPr>
      </w:pPr>
      <w:r w:rsidRPr="0086651D">
        <w:rPr>
          <w:b/>
          <w:bCs/>
          <w:noProof/>
          <w:lang w:val="es-CO"/>
        </w:rPr>
        <w:drawing>
          <wp:anchor distT="0" distB="0" distL="114300" distR="114300" simplePos="0" relativeHeight="251672576" behindDoc="0" locked="0" layoutInCell="1" allowOverlap="1" wp14:anchorId="62E5E37E" wp14:editId="08755A04">
            <wp:simplePos x="0" y="0"/>
            <wp:positionH relativeFrom="column">
              <wp:posOffset>2703195</wp:posOffset>
            </wp:positionH>
            <wp:positionV relativeFrom="paragraph">
              <wp:posOffset>23495</wp:posOffset>
            </wp:positionV>
            <wp:extent cx="3274695" cy="1618615"/>
            <wp:effectExtent l="0" t="0" r="1905" b="635"/>
            <wp:wrapThrough wrapText="bothSides">
              <wp:wrapPolygon edited="0">
                <wp:start x="0" y="0"/>
                <wp:lineTo x="0" y="21354"/>
                <wp:lineTo x="21487" y="21354"/>
                <wp:lineTo x="21487" y="0"/>
                <wp:lineTo x="0" y="0"/>
              </wp:wrapPolygon>
            </wp:wrapThrough>
            <wp:docPr id="147704701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47011" name="Imagen 1" descr="Interfaz de usuario gráfica, Texto, Aplicación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7159B" w14:textId="5C43FCCA" w:rsidR="003F0291" w:rsidRDefault="003F0291" w:rsidP="003F0291">
      <w:pPr>
        <w:rPr>
          <w:lang w:val="es-CO"/>
        </w:rPr>
      </w:pPr>
    </w:p>
    <w:p w14:paraId="6BD7B55C" w14:textId="0048238B" w:rsidR="003F0291" w:rsidRPr="003F0291" w:rsidRDefault="003F0291" w:rsidP="003F0291">
      <w:pPr>
        <w:rPr>
          <w:lang w:val="es-CO"/>
        </w:rPr>
      </w:pPr>
    </w:p>
    <w:p w14:paraId="57D5F2A5" w14:textId="1024E160" w:rsidR="003F0291" w:rsidRDefault="003F0291" w:rsidP="00C544F8">
      <w:pPr>
        <w:rPr>
          <w:lang w:val="es-CO"/>
        </w:rPr>
      </w:pPr>
    </w:p>
    <w:p w14:paraId="1A3F64DD" w14:textId="77777777" w:rsidR="00B13B98" w:rsidRDefault="00B13B98" w:rsidP="003F0291">
      <w:pPr>
        <w:pStyle w:val="Ttulo2"/>
        <w:rPr>
          <w:noProof/>
        </w:rPr>
      </w:pPr>
    </w:p>
    <w:p w14:paraId="511A45B6" w14:textId="77777777" w:rsidR="00B13B98" w:rsidRDefault="00B13B98" w:rsidP="003F0291">
      <w:pPr>
        <w:pStyle w:val="Ttulo2"/>
        <w:rPr>
          <w:noProof/>
        </w:rPr>
      </w:pPr>
    </w:p>
    <w:p w14:paraId="4357B926" w14:textId="397F9166" w:rsidR="003F0291" w:rsidRDefault="003F0291" w:rsidP="003F0291">
      <w:pPr>
        <w:pStyle w:val="Ttulo2"/>
        <w:rPr>
          <w:noProof/>
        </w:rPr>
      </w:pPr>
      <w:r>
        <w:rPr>
          <w:noProof/>
        </w:rPr>
        <w:t>Noticias</w:t>
      </w:r>
    </w:p>
    <w:p w14:paraId="60E7A183" w14:textId="77777777" w:rsidR="003F0291" w:rsidRPr="003F0291" w:rsidRDefault="003F0291" w:rsidP="003F0291">
      <w:pPr>
        <w:rPr>
          <w:lang w:val="es-CO"/>
        </w:rPr>
      </w:pPr>
      <w:r w:rsidRPr="003F0291">
        <w:rPr>
          <w:lang w:val="es-CO"/>
        </w:rPr>
        <w:t xml:space="preserve">La </w:t>
      </w:r>
      <w:r w:rsidRPr="003F0291">
        <w:rPr>
          <w:b/>
          <w:bCs/>
          <w:lang w:val="es-CO"/>
        </w:rPr>
        <w:t>Sección de Noticias</w:t>
      </w:r>
      <w:r w:rsidRPr="003F0291">
        <w:rPr>
          <w:lang w:val="es-CO"/>
        </w:rPr>
        <w:t xml:space="preserve"> de SyncCircle es utilizada para publicar y gestionar anuncios importantes dentro de la organización. Esta funcionalidad está diseñada para que solo los administradores puedan crear, editar y eliminar noticias, manteniendo un canal de comunicación oficial y centralizado.</w:t>
      </w:r>
    </w:p>
    <w:p w14:paraId="312C16DA" w14:textId="77777777" w:rsidR="003F0291" w:rsidRPr="003F0291" w:rsidRDefault="003F0291" w:rsidP="003F0291">
      <w:pPr>
        <w:rPr>
          <w:b/>
          <w:bCs/>
          <w:lang w:val="es-CO"/>
        </w:rPr>
      </w:pPr>
      <w:r w:rsidRPr="003F0291">
        <w:rPr>
          <w:b/>
          <w:bCs/>
          <w:lang w:val="es-CO"/>
        </w:rPr>
        <w:t>1. Acceso a la Sección de Noticias</w:t>
      </w:r>
    </w:p>
    <w:p w14:paraId="03757121" w14:textId="4456C098" w:rsidR="003F0291" w:rsidRPr="003F0291" w:rsidRDefault="003F0291" w:rsidP="003F0291">
      <w:pPr>
        <w:numPr>
          <w:ilvl w:val="0"/>
          <w:numId w:val="53"/>
        </w:numPr>
        <w:rPr>
          <w:lang w:val="es-CO"/>
        </w:rPr>
      </w:pPr>
      <w:r w:rsidRPr="003F0291">
        <w:rPr>
          <w:b/>
          <w:bCs/>
          <w:lang w:val="es-CO"/>
        </w:rPr>
        <w:t xml:space="preserve">Desde el </w:t>
      </w:r>
      <w:proofErr w:type="spellStart"/>
      <w:r w:rsidRPr="003F0291">
        <w:rPr>
          <w:b/>
          <w:bCs/>
          <w:lang w:val="es-CO"/>
        </w:rPr>
        <w:t>Dashboard</w:t>
      </w:r>
      <w:proofErr w:type="spellEnd"/>
      <w:r w:rsidRPr="003F0291">
        <w:rPr>
          <w:lang w:val="es-CO"/>
        </w:rPr>
        <w:t xml:space="preserve">: Una vez hayas iniciado sesión y estés en el </w:t>
      </w:r>
      <w:proofErr w:type="spellStart"/>
      <w:r w:rsidRPr="003F0291">
        <w:rPr>
          <w:b/>
          <w:bCs/>
          <w:lang w:val="es-CO"/>
        </w:rPr>
        <w:t>Dashboard</w:t>
      </w:r>
      <w:proofErr w:type="spellEnd"/>
      <w:r w:rsidRPr="003F0291">
        <w:rPr>
          <w:lang w:val="es-CO"/>
        </w:rPr>
        <w:t xml:space="preserve">, selecciona la opción </w:t>
      </w:r>
      <w:r w:rsidRPr="003F0291">
        <w:rPr>
          <w:b/>
          <w:bCs/>
          <w:lang w:val="es-CO"/>
        </w:rPr>
        <w:t>"Noticias"</w:t>
      </w:r>
      <w:r w:rsidRPr="003F0291">
        <w:rPr>
          <w:lang w:val="es-CO"/>
        </w:rPr>
        <w:t xml:space="preserve"> en la barra de navegación o en el menú principal para acceder a la sección.</w:t>
      </w:r>
    </w:p>
    <w:p w14:paraId="4B81C0DA" w14:textId="77777777" w:rsidR="003F0291" w:rsidRPr="003F0291" w:rsidRDefault="003F0291" w:rsidP="003F0291">
      <w:pPr>
        <w:numPr>
          <w:ilvl w:val="0"/>
          <w:numId w:val="53"/>
        </w:numPr>
        <w:rPr>
          <w:lang w:val="es-CO"/>
        </w:rPr>
      </w:pPr>
      <w:r w:rsidRPr="003F0291">
        <w:rPr>
          <w:b/>
          <w:bCs/>
          <w:lang w:val="es-CO"/>
        </w:rPr>
        <w:t>Menú de Anuncios</w:t>
      </w:r>
      <w:r w:rsidRPr="003F0291">
        <w:rPr>
          <w:lang w:val="es-CO"/>
        </w:rPr>
        <w:t>: En esta sección, verás una lista de las noticias o anuncios publicados, mostrando los más recientes en la parte superior.</w:t>
      </w:r>
    </w:p>
    <w:p w14:paraId="4BD03812" w14:textId="77777777" w:rsidR="003F0291" w:rsidRPr="003F0291" w:rsidRDefault="003F0291" w:rsidP="003F0291">
      <w:pPr>
        <w:rPr>
          <w:b/>
          <w:bCs/>
          <w:lang w:val="es-CO"/>
        </w:rPr>
      </w:pPr>
      <w:r w:rsidRPr="003F0291">
        <w:rPr>
          <w:b/>
          <w:bCs/>
          <w:lang w:val="es-CO"/>
        </w:rPr>
        <w:t>2. Navegación en la Sección de Noticias</w:t>
      </w:r>
    </w:p>
    <w:p w14:paraId="0E03F251" w14:textId="77777777" w:rsidR="003F0291" w:rsidRPr="003F0291" w:rsidRDefault="003F0291" w:rsidP="003F0291">
      <w:pPr>
        <w:rPr>
          <w:b/>
          <w:bCs/>
          <w:lang w:val="es-CO"/>
        </w:rPr>
      </w:pPr>
      <w:r w:rsidRPr="003F0291">
        <w:rPr>
          <w:b/>
          <w:bCs/>
          <w:lang w:val="es-CO"/>
        </w:rPr>
        <w:t>a. Lista de Noticias</w:t>
      </w:r>
    </w:p>
    <w:p w14:paraId="4873D6DB" w14:textId="77777777" w:rsidR="003F0291" w:rsidRPr="003F0291" w:rsidRDefault="003F0291" w:rsidP="003F0291">
      <w:pPr>
        <w:rPr>
          <w:lang w:val="es-CO"/>
        </w:rPr>
      </w:pPr>
      <w:r w:rsidRPr="003F0291">
        <w:rPr>
          <w:lang w:val="es-CO"/>
        </w:rPr>
        <w:t>Al ingresar, la sección te muestra una lista con los anuncios existentes. Cada noticia incluye:</w:t>
      </w:r>
    </w:p>
    <w:p w14:paraId="1F0669B3" w14:textId="77777777" w:rsidR="003F0291" w:rsidRPr="003F0291" w:rsidRDefault="003F0291" w:rsidP="003F0291">
      <w:pPr>
        <w:numPr>
          <w:ilvl w:val="0"/>
          <w:numId w:val="54"/>
        </w:numPr>
        <w:rPr>
          <w:lang w:val="es-CO"/>
        </w:rPr>
      </w:pPr>
      <w:r w:rsidRPr="003F0291">
        <w:rPr>
          <w:b/>
          <w:bCs/>
          <w:lang w:val="es-CO"/>
        </w:rPr>
        <w:t>Título</w:t>
      </w:r>
      <w:r w:rsidRPr="003F0291">
        <w:rPr>
          <w:lang w:val="es-CO"/>
        </w:rPr>
        <w:t>: El título del anuncio.</w:t>
      </w:r>
    </w:p>
    <w:p w14:paraId="5411BF35" w14:textId="77777777" w:rsidR="003F0291" w:rsidRPr="003F0291" w:rsidRDefault="003F0291" w:rsidP="003F0291">
      <w:pPr>
        <w:numPr>
          <w:ilvl w:val="0"/>
          <w:numId w:val="54"/>
        </w:numPr>
        <w:rPr>
          <w:lang w:val="es-CO"/>
        </w:rPr>
      </w:pPr>
      <w:r w:rsidRPr="003F0291">
        <w:rPr>
          <w:b/>
          <w:bCs/>
          <w:lang w:val="es-CO"/>
        </w:rPr>
        <w:t>Descripción breve</w:t>
      </w:r>
      <w:r w:rsidRPr="003F0291">
        <w:rPr>
          <w:lang w:val="es-CO"/>
        </w:rPr>
        <w:t>: Un resumen o introducción a los detalles de la noticia.</w:t>
      </w:r>
    </w:p>
    <w:p w14:paraId="47E14386" w14:textId="64D374D0" w:rsidR="003F0291" w:rsidRDefault="003F0291" w:rsidP="003F0291">
      <w:pPr>
        <w:numPr>
          <w:ilvl w:val="0"/>
          <w:numId w:val="54"/>
        </w:numPr>
        <w:rPr>
          <w:lang w:val="es-CO"/>
        </w:rPr>
      </w:pPr>
      <w:r w:rsidRPr="007B5546">
        <w:rPr>
          <w:b/>
          <w:bCs/>
          <w:noProof/>
          <w:lang w:val="es-CO"/>
        </w:rPr>
        <w:drawing>
          <wp:anchor distT="0" distB="0" distL="114300" distR="114300" simplePos="0" relativeHeight="251676672" behindDoc="0" locked="0" layoutInCell="1" allowOverlap="1" wp14:anchorId="3FD49979" wp14:editId="69FFFFED">
            <wp:simplePos x="0" y="0"/>
            <wp:positionH relativeFrom="column">
              <wp:posOffset>609600</wp:posOffset>
            </wp:positionH>
            <wp:positionV relativeFrom="paragraph">
              <wp:posOffset>287655</wp:posOffset>
            </wp:positionV>
            <wp:extent cx="3771900" cy="1810385"/>
            <wp:effectExtent l="0" t="0" r="0" b="0"/>
            <wp:wrapThrough wrapText="bothSides">
              <wp:wrapPolygon edited="0">
                <wp:start x="0" y="0"/>
                <wp:lineTo x="0" y="21365"/>
                <wp:lineTo x="21491" y="21365"/>
                <wp:lineTo x="21491" y="0"/>
                <wp:lineTo x="0" y="0"/>
              </wp:wrapPolygon>
            </wp:wrapThrough>
            <wp:docPr id="1191378569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78569" name="Imagen 1" descr="Diagrama&#10;&#10;Descripción generada automáticamente con confianza baj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291">
        <w:rPr>
          <w:b/>
          <w:bCs/>
          <w:lang w:val="es-CO"/>
        </w:rPr>
        <w:t>Fecha de publicación</w:t>
      </w:r>
      <w:r w:rsidRPr="003F0291">
        <w:rPr>
          <w:lang w:val="es-CO"/>
        </w:rPr>
        <w:t>: La fecha en la que se creó o actualizó la noticia.</w:t>
      </w:r>
    </w:p>
    <w:p w14:paraId="2BD5F42F" w14:textId="53E20B6B" w:rsidR="003F0291" w:rsidRDefault="003F0291" w:rsidP="003F0291">
      <w:pPr>
        <w:rPr>
          <w:lang w:val="es-CO"/>
        </w:rPr>
      </w:pPr>
    </w:p>
    <w:p w14:paraId="29B1738A" w14:textId="044F13E1" w:rsidR="003F0291" w:rsidRDefault="003F0291" w:rsidP="003F0291">
      <w:pPr>
        <w:rPr>
          <w:lang w:val="es-CO"/>
        </w:rPr>
      </w:pPr>
    </w:p>
    <w:p w14:paraId="79C18DDA" w14:textId="77777777" w:rsidR="003F0291" w:rsidRDefault="003F0291" w:rsidP="003F0291">
      <w:pPr>
        <w:rPr>
          <w:lang w:val="es-CO"/>
        </w:rPr>
      </w:pPr>
    </w:p>
    <w:p w14:paraId="7359AC79" w14:textId="73217005" w:rsidR="003F0291" w:rsidRDefault="003F0291" w:rsidP="003F0291">
      <w:pPr>
        <w:rPr>
          <w:lang w:val="es-CO"/>
        </w:rPr>
      </w:pPr>
    </w:p>
    <w:p w14:paraId="296E6F22" w14:textId="3A148363" w:rsidR="003F0291" w:rsidRDefault="003F0291" w:rsidP="003F0291">
      <w:pPr>
        <w:rPr>
          <w:lang w:val="es-CO"/>
        </w:rPr>
      </w:pPr>
    </w:p>
    <w:p w14:paraId="7B1EDB1E" w14:textId="77777777" w:rsidR="003F0291" w:rsidRPr="003F0291" w:rsidRDefault="003F0291" w:rsidP="003F0291">
      <w:pPr>
        <w:rPr>
          <w:lang w:val="es-CO"/>
        </w:rPr>
      </w:pPr>
    </w:p>
    <w:p w14:paraId="769F7C0F" w14:textId="77777777" w:rsidR="003F0291" w:rsidRPr="003F0291" w:rsidRDefault="003F0291" w:rsidP="003F0291">
      <w:pPr>
        <w:rPr>
          <w:b/>
          <w:bCs/>
          <w:lang w:val="es-CO"/>
        </w:rPr>
      </w:pPr>
      <w:r w:rsidRPr="003F0291">
        <w:rPr>
          <w:b/>
          <w:bCs/>
          <w:lang w:val="es-CO"/>
        </w:rPr>
        <w:lastRenderedPageBreak/>
        <w:t>3. Funcionalidades de la Sección de Noticias</w:t>
      </w:r>
    </w:p>
    <w:p w14:paraId="5F6733D3" w14:textId="77777777" w:rsidR="003F0291" w:rsidRPr="003F0291" w:rsidRDefault="003F0291" w:rsidP="003F0291">
      <w:pPr>
        <w:rPr>
          <w:b/>
          <w:bCs/>
          <w:lang w:val="es-CO"/>
        </w:rPr>
      </w:pPr>
      <w:r w:rsidRPr="003F0291">
        <w:rPr>
          <w:b/>
          <w:bCs/>
          <w:lang w:val="es-CO"/>
        </w:rPr>
        <w:t>a. Crear una Nueva Noticia</w:t>
      </w:r>
    </w:p>
    <w:p w14:paraId="153C008B" w14:textId="7A2EB44D" w:rsidR="003F0291" w:rsidRPr="003F0291" w:rsidRDefault="003F0291" w:rsidP="003F0291">
      <w:pPr>
        <w:numPr>
          <w:ilvl w:val="0"/>
          <w:numId w:val="55"/>
        </w:numPr>
        <w:rPr>
          <w:lang w:val="es-CO"/>
        </w:rPr>
      </w:pPr>
      <w:r w:rsidRPr="003F0291">
        <w:rPr>
          <w:b/>
          <w:bCs/>
          <w:lang w:val="es-CO"/>
        </w:rPr>
        <w:t>Botón de Crear</w:t>
      </w:r>
      <w:r w:rsidRPr="003F0291">
        <w:rPr>
          <w:lang w:val="es-CO"/>
        </w:rPr>
        <w:t xml:space="preserve">: Solo los administradores tienen acceso al botón </w:t>
      </w:r>
      <w:r w:rsidRPr="003F0291">
        <w:rPr>
          <w:b/>
          <w:bCs/>
          <w:lang w:val="es-CO"/>
        </w:rPr>
        <w:t>"Crear Nueva Noticia"</w:t>
      </w:r>
      <w:r w:rsidRPr="003F0291">
        <w:rPr>
          <w:lang w:val="es-CO"/>
        </w:rPr>
        <w:t>. Al hacer clic en este botón, se abre un formulario donde podrás ingresar la información de la noticia.</w:t>
      </w:r>
    </w:p>
    <w:p w14:paraId="39ED94A3" w14:textId="77777777" w:rsidR="003F0291" w:rsidRPr="003F0291" w:rsidRDefault="003F0291" w:rsidP="003F0291">
      <w:pPr>
        <w:numPr>
          <w:ilvl w:val="0"/>
          <w:numId w:val="55"/>
        </w:numPr>
        <w:rPr>
          <w:lang w:val="es-CO"/>
        </w:rPr>
      </w:pPr>
      <w:r w:rsidRPr="003F0291">
        <w:rPr>
          <w:b/>
          <w:bCs/>
          <w:lang w:val="es-CO"/>
        </w:rPr>
        <w:t>Rellenar la Información</w:t>
      </w:r>
      <w:r w:rsidRPr="003F0291">
        <w:rPr>
          <w:lang w:val="es-CO"/>
        </w:rPr>
        <w:t>:</w:t>
      </w:r>
    </w:p>
    <w:p w14:paraId="6A6BF745" w14:textId="77777777" w:rsidR="003F0291" w:rsidRPr="003F0291" w:rsidRDefault="003F0291" w:rsidP="003F0291">
      <w:pPr>
        <w:numPr>
          <w:ilvl w:val="1"/>
          <w:numId w:val="55"/>
        </w:numPr>
        <w:rPr>
          <w:lang w:val="es-CO"/>
        </w:rPr>
      </w:pPr>
      <w:r w:rsidRPr="003F0291">
        <w:rPr>
          <w:b/>
          <w:bCs/>
          <w:lang w:val="es-CO"/>
        </w:rPr>
        <w:t>Título</w:t>
      </w:r>
      <w:r w:rsidRPr="003F0291">
        <w:rPr>
          <w:lang w:val="es-CO"/>
        </w:rPr>
        <w:t>: Elige un título que resuma la noticia de manera clara.</w:t>
      </w:r>
    </w:p>
    <w:p w14:paraId="4AFA0BE6" w14:textId="0648F2B4" w:rsidR="003F0291" w:rsidRPr="003F0291" w:rsidRDefault="003F0291" w:rsidP="003F0291">
      <w:pPr>
        <w:numPr>
          <w:ilvl w:val="1"/>
          <w:numId w:val="55"/>
        </w:numPr>
        <w:rPr>
          <w:lang w:val="es-CO"/>
        </w:rPr>
      </w:pPr>
      <w:r w:rsidRPr="003F0291">
        <w:rPr>
          <w:b/>
          <w:bCs/>
          <w:lang w:val="es-CO"/>
        </w:rPr>
        <w:t>Descripción</w:t>
      </w:r>
      <w:r w:rsidRPr="003F0291">
        <w:rPr>
          <w:lang w:val="es-CO"/>
        </w:rPr>
        <w:t>: Agrega una breve descripción que resuma el contenido del anuncio.</w:t>
      </w:r>
    </w:p>
    <w:p w14:paraId="75A75DBA" w14:textId="6ABC3759" w:rsidR="003F0291" w:rsidRPr="003F0291" w:rsidRDefault="003F0291" w:rsidP="003F0291">
      <w:pPr>
        <w:numPr>
          <w:ilvl w:val="1"/>
          <w:numId w:val="55"/>
        </w:numPr>
        <w:rPr>
          <w:lang w:val="es-CO"/>
        </w:rPr>
      </w:pPr>
      <w:r w:rsidRPr="003F0291">
        <w:rPr>
          <w:b/>
          <w:bCs/>
          <w:lang w:val="es-CO"/>
        </w:rPr>
        <w:t>Contenido</w:t>
      </w:r>
      <w:r w:rsidRPr="003F0291">
        <w:rPr>
          <w:lang w:val="es-CO"/>
        </w:rPr>
        <w:t>: Introduce los detalles completos de la noticia, utilizando el editor de texto enriquecido que proporciona un campo intuitivo para agregar formato, imágenes o enlaces.</w:t>
      </w:r>
    </w:p>
    <w:p w14:paraId="30C3AD58" w14:textId="27793834" w:rsidR="003F0291" w:rsidRPr="003F0291" w:rsidRDefault="003F0291" w:rsidP="003F0291">
      <w:pPr>
        <w:numPr>
          <w:ilvl w:val="1"/>
          <w:numId w:val="55"/>
        </w:numPr>
        <w:rPr>
          <w:lang w:val="es-CO"/>
        </w:rPr>
      </w:pPr>
      <w:r w:rsidRPr="003F0291">
        <w:rPr>
          <w:b/>
          <w:bCs/>
          <w:lang w:val="es-CO"/>
        </w:rPr>
        <w:t>Fecha</w:t>
      </w:r>
      <w:r w:rsidRPr="003F0291">
        <w:rPr>
          <w:lang w:val="es-CO"/>
        </w:rPr>
        <w:t xml:space="preserve">: Selecciona la fecha de la noticia utilizando el plugin </w:t>
      </w:r>
      <w:proofErr w:type="spellStart"/>
      <w:r w:rsidRPr="003F0291">
        <w:rPr>
          <w:b/>
          <w:bCs/>
          <w:lang w:val="es-CO"/>
        </w:rPr>
        <w:t>Datetimepicker</w:t>
      </w:r>
      <w:proofErr w:type="spellEnd"/>
      <w:r w:rsidRPr="003F0291">
        <w:rPr>
          <w:lang w:val="es-CO"/>
        </w:rPr>
        <w:t>, que facilita la elección de fechas de manera visual y precisa.</w:t>
      </w:r>
    </w:p>
    <w:p w14:paraId="5DDDDDB6" w14:textId="35F4AD5D" w:rsidR="003F0291" w:rsidRPr="003F0291" w:rsidRDefault="003F0291" w:rsidP="003F0291">
      <w:pPr>
        <w:numPr>
          <w:ilvl w:val="0"/>
          <w:numId w:val="55"/>
        </w:numPr>
        <w:rPr>
          <w:lang w:val="es-CO"/>
        </w:rPr>
      </w:pPr>
      <w:r w:rsidRPr="003F0291">
        <w:rPr>
          <w:b/>
          <w:bCs/>
          <w:lang w:val="es-CO"/>
        </w:rPr>
        <w:t>Publicar la Noticia</w:t>
      </w:r>
      <w:r w:rsidRPr="003F0291">
        <w:rPr>
          <w:lang w:val="es-CO"/>
        </w:rPr>
        <w:t xml:space="preserve">: Tras completar los campos, selecciona </w:t>
      </w:r>
      <w:r w:rsidRPr="003F0291">
        <w:rPr>
          <w:b/>
          <w:bCs/>
          <w:lang w:val="es-CO"/>
        </w:rPr>
        <w:t>"Publicar"</w:t>
      </w:r>
      <w:r w:rsidRPr="003F0291">
        <w:rPr>
          <w:lang w:val="es-CO"/>
        </w:rPr>
        <w:t xml:space="preserve"> para que la noticia esté disponible para todos los usuarios.</w:t>
      </w:r>
    </w:p>
    <w:p w14:paraId="43DC931C" w14:textId="6ECADB0C" w:rsidR="00B13B98" w:rsidRDefault="00B13B98" w:rsidP="003F0291">
      <w:pPr>
        <w:rPr>
          <w:b/>
          <w:bCs/>
          <w:lang w:val="es-CO"/>
        </w:rPr>
      </w:pPr>
      <w:r w:rsidRPr="007B5546">
        <w:rPr>
          <w:b/>
          <w:bCs/>
          <w:noProof/>
          <w:lang w:val="es-CO"/>
        </w:rPr>
        <w:drawing>
          <wp:anchor distT="0" distB="0" distL="114300" distR="114300" simplePos="0" relativeHeight="251675648" behindDoc="0" locked="0" layoutInCell="1" allowOverlap="1" wp14:anchorId="1810F46E" wp14:editId="74209706">
            <wp:simplePos x="0" y="0"/>
            <wp:positionH relativeFrom="column">
              <wp:posOffset>404084</wp:posOffset>
            </wp:positionH>
            <wp:positionV relativeFrom="paragraph">
              <wp:posOffset>197410</wp:posOffset>
            </wp:positionV>
            <wp:extent cx="4343400" cy="2102485"/>
            <wp:effectExtent l="0" t="0" r="0" b="0"/>
            <wp:wrapThrough wrapText="bothSides">
              <wp:wrapPolygon edited="0">
                <wp:start x="0" y="0"/>
                <wp:lineTo x="0" y="21333"/>
                <wp:lineTo x="21505" y="21333"/>
                <wp:lineTo x="21505" y="0"/>
                <wp:lineTo x="0" y="0"/>
              </wp:wrapPolygon>
            </wp:wrapThrough>
            <wp:docPr id="7959508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5085" name="Imagen 1" descr="Interfaz de usuario gráfica, Texto, Aplicación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05D9C" w14:textId="73749BD9" w:rsidR="00B13B98" w:rsidRDefault="00B13B98" w:rsidP="003F0291">
      <w:pPr>
        <w:rPr>
          <w:b/>
          <w:bCs/>
          <w:lang w:val="es-CO"/>
        </w:rPr>
      </w:pPr>
    </w:p>
    <w:p w14:paraId="7873A489" w14:textId="6FE3681C" w:rsidR="00B13B98" w:rsidRDefault="00B13B98" w:rsidP="003F0291">
      <w:pPr>
        <w:rPr>
          <w:b/>
          <w:bCs/>
          <w:lang w:val="es-CO"/>
        </w:rPr>
      </w:pPr>
    </w:p>
    <w:p w14:paraId="3EBD179E" w14:textId="45223624" w:rsidR="00B13B98" w:rsidRDefault="00B13B98" w:rsidP="003F0291">
      <w:pPr>
        <w:rPr>
          <w:b/>
          <w:bCs/>
          <w:lang w:val="es-CO"/>
        </w:rPr>
      </w:pPr>
    </w:p>
    <w:p w14:paraId="5623EEEA" w14:textId="77777777" w:rsidR="00B13B98" w:rsidRDefault="00B13B98" w:rsidP="003F0291">
      <w:pPr>
        <w:rPr>
          <w:b/>
          <w:bCs/>
          <w:lang w:val="es-CO"/>
        </w:rPr>
      </w:pPr>
    </w:p>
    <w:p w14:paraId="526E3FD1" w14:textId="77777777" w:rsidR="00B13B98" w:rsidRDefault="00B13B98" w:rsidP="003F0291">
      <w:pPr>
        <w:rPr>
          <w:b/>
          <w:bCs/>
          <w:lang w:val="es-CO"/>
        </w:rPr>
      </w:pPr>
    </w:p>
    <w:p w14:paraId="2512193E" w14:textId="77777777" w:rsidR="00B13B98" w:rsidRDefault="00B13B98" w:rsidP="003F0291">
      <w:pPr>
        <w:rPr>
          <w:b/>
          <w:bCs/>
          <w:lang w:val="es-CO"/>
        </w:rPr>
      </w:pPr>
    </w:p>
    <w:p w14:paraId="55CD28A2" w14:textId="77777777" w:rsidR="00B13B98" w:rsidRDefault="00B13B98" w:rsidP="003F0291">
      <w:pPr>
        <w:rPr>
          <w:b/>
          <w:bCs/>
          <w:lang w:val="es-CO"/>
        </w:rPr>
      </w:pPr>
    </w:p>
    <w:p w14:paraId="2AD773BF" w14:textId="77777777" w:rsidR="00B13B98" w:rsidRDefault="00B13B98" w:rsidP="003F0291">
      <w:pPr>
        <w:rPr>
          <w:b/>
          <w:bCs/>
          <w:lang w:val="es-CO"/>
        </w:rPr>
      </w:pPr>
    </w:p>
    <w:p w14:paraId="1CDCF468" w14:textId="77777777" w:rsidR="00B13B98" w:rsidRDefault="00B13B98" w:rsidP="003F0291">
      <w:pPr>
        <w:rPr>
          <w:b/>
          <w:bCs/>
          <w:lang w:val="es-CO"/>
        </w:rPr>
      </w:pPr>
    </w:p>
    <w:p w14:paraId="7E317EDE" w14:textId="77777777" w:rsidR="00B13B98" w:rsidRDefault="00B13B98" w:rsidP="003F0291">
      <w:pPr>
        <w:rPr>
          <w:b/>
          <w:bCs/>
          <w:lang w:val="es-CO"/>
        </w:rPr>
      </w:pPr>
    </w:p>
    <w:p w14:paraId="238F79AB" w14:textId="6398F665" w:rsidR="003F0291" w:rsidRPr="003F0291" w:rsidRDefault="003F0291" w:rsidP="003F0291">
      <w:pPr>
        <w:rPr>
          <w:b/>
          <w:bCs/>
          <w:lang w:val="es-CO"/>
        </w:rPr>
      </w:pPr>
      <w:r w:rsidRPr="003F0291">
        <w:rPr>
          <w:b/>
          <w:bCs/>
          <w:lang w:val="es-CO"/>
        </w:rPr>
        <w:t>b. Editar una Noticia</w:t>
      </w:r>
    </w:p>
    <w:p w14:paraId="523B53D6" w14:textId="1187BC0C" w:rsidR="003F0291" w:rsidRPr="003F0291" w:rsidRDefault="003F0291" w:rsidP="003F0291">
      <w:pPr>
        <w:numPr>
          <w:ilvl w:val="0"/>
          <w:numId w:val="56"/>
        </w:numPr>
        <w:rPr>
          <w:lang w:val="es-CO"/>
        </w:rPr>
      </w:pPr>
      <w:r w:rsidRPr="003F0291">
        <w:rPr>
          <w:b/>
          <w:bCs/>
          <w:lang w:val="es-CO"/>
        </w:rPr>
        <w:t>Acceso a la Noticia</w:t>
      </w:r>
      <w:r w:rsidRPr="003F0291">
        <w:rPr>
          <w:lang w:val="es-CO"/>
        </w:rPr>
        <w:t xml:space="preserve">: Si eres administrador, puedes editar cualquier noticia. Para ello, selecciona la noticia desde la lista y haz clic en el botón de </w:t>
      </w:r>
      <w:r w:rsidRPr="003F0291">
        <w:rPr>
          <w:b/>
          <w:bCs/>
          <w:lang w:val="es-CO"/>
        </w:rPr>
        <w:t>"Editar"</w:t>
      </w:r>
      <w:r w:rsidRPr="003F0291">
        <w:rPr>
          <w:lang w:val="es-CO"/>
        </w:rPr>
        <w:t>.</w:t>
      </w:r>
    </w:p>
    <w:p w14:paraId="490C13DB" w14:textId="41FDD873" w:rsidR="003F0291" w:rsidRPr="003F0291" w:rsidRDefault="003F0291" w:rsidP="003F0291">
      <w:pPr>
        <w:numPr>
          <w:ilvl w:val="0"/>
          <w:numId w:val="56"/>
        </w:numPr>
        <w:rPr>
          <w:lang w:val="es-CO"/>
        </w:rPr>
      </w:pPr>
      <w:r w:rsidRPr="003F0291">
        <w:rPr>
          <w:b/>
          <w:bCs/>
          <w:lang w:val="es-CO"/>
        </w:rPr>
        <w:lastRenderedPageBreak/>
        <w:t>Modificación</w:t>
      </w:r>
      <w:r w:rsidRPr="003F0291">
        <w:rPr>
          <w:lang w:val="es-CO"/>
        </w:rPr>
        <w:t>: Cambia el título, descripción o contenido de la noticia según sea necesario.</w:t>
      </w:r>
    </w:p>
    <w:p w14:paraId="6F628D9A" w14:textId="3030DCC5" w:rsidR="003F0291" w:rsidRPr="003F0291" w:rsidRDefault="003F0291" w:rsidP="003F0291">
      <w:pPr>
        <w:numPr>
          <w:ilvl w:val="0"/>
          <w:numId w:val="56"/>
        </w:numPr>
        <w:rPr>
          <w:lang w:val="es-CO"/>
        </w:rPr>
      </w:pPr>
      <w:r w:rsidRPr="003F0291">
        <w:rPr>
          <w:b/>
          <w:bCs/>
          <w:lang w:val="es-CO"/>
        </w:rPr>
        <w:t>Guardar Cambios</w:t>
      </w:r>
      <w:r w:rsidRPr="003F0291">
        <w:rPr>
          <w:lang w:val="es-CO"/>
        </w:rPr>
        <w:t xml:space="preserve">: Una vez realizadas las modificaciones, selecciona </w:t>
      </w:r>
      <w:r w:rsidRPr="003F0291">
        <w:rPr>
          <w:b/>
          <w:bCs/>
          <w:lang w:val="es-CO"/>
        </w:rPr>
        <w:t>"Guardar"</w:t>
      </w:r>
      <w:r w:rsidRPr="003F0291">
        <w:rPr>
          <w:lang w:val="es-CO"/>
        </w:rPr>
        <w:t xml:space="preserve"> para actualizar la noticia en el sistema.</w:t>
      </w:r>
    </w:p>
    <w:p w14:paraId="32DF2D01" w14:textId="2B20F32B" w:rsidR="003F0291" w:rsidRPr="003F0291" w:rsidRDefault="003F0291" w:rsidP="003F0291">
      <w:pPr>
        <w:rPr>
          <w:b/>
          <w:bCs/>
          <w:lang w:val="es-CO"/>
        </w:rPr>
      </w:pPr>
      <w:r w:rsidRPr="003F0291">
        <w:rPr>
          <w:b/>
          <w:bCs/>
          <w:lang w:val="es-CO"/>
        </w:rPr>
        <w:t>c. Eliminar una Noticia</w:t>
      </w:r>
    </w:p>
    <w:p w14:paraId="36CE541C" w14:textId="5B5B03D0" w:rsidR="003F0291" w:rsidRPr="003F0291" w:rsidRDefault="003F0291" w:rsidP="003F0291">
      <w:pPr>
        <w:numPr>
          <w:ilvl w:val="0"/>
          <w:numId w:val="57"/>
        </w:numPr>
        <w:rPr>
          <w:lang w:val="es-CO"/>
        </w:rPr>
      </w:pPr>
      <w:r w:rsidRPr="003F0291">
        <w:rPr>
          <w:b/>
          <w:bCs/>
          <w:lang w:val="es-CO"/>
        </w:rPr>
        <w:t>Botón de Eliminar</w:t>
      </w:r>
      <w:r w:rsidRPr="003F0291">
        <w:rPr>
          <w:lang w:val="es-CO"/>
        </w:rPr>
        <w:t xml:space="preserve">: Los administradores tienen la opción de eliminar noticias. Junto a cada noticia, verás el botón de </w:t>
      </w:r>
      <w:r w:rsidRPr="003F0291">
        <w:rPr>
          <w:b/>
          <w:bCs/>
          <w:lang w:val="es-CO"/>
        </w:rPr>
        <w:t>"Eliminar"</w:t>
      </w:r>
      <w:r w:rsidRPr="003F0291">
        <w:rPr>
          <w:lang w:val="es-CO"/>
        </w:rPr>
        <w:t>.</w:t>
      </w:r>
    </w:p>
    <w:p w14:paraId="6DCF7806" w14:textId="3A947673" w:rsidR="003F0291" w:rsidRPr="00B13B98" w:rsidRDefault="003F0291" w:rsidP="003F0291">
      <w:pPr>
        <w:numPr>
          <w:ilvl w:val="0"/>
          <w:numId w:val="57"/>
        </w:numPr>
        <w:rPr>
          <w:lang w:val="es-CO"/>
        </w:rPr>
      </w:pPr>
      <w:r w:rsidRPr="003F0291">
        <w:rPr>
          <w:b/>
          <w:bCs/>
          <w:lang w:val="es-CO"/>
        </w:rPr>
        <w:t>Confirmación</w:t>
      </w:r>
      <w:r w:rsidRPr="003F0291">
        <w:rPr>
          <w:lang w:val="es-CO"/>
        </w:rPr>
        <w:t>: Al seleccionar eliminar, se te pedirá confirmar la acción antes de que la noticia sea eliminada de forma permanente.</w:t>
      </w:r>
    </w:p>
    <w:p w14:paraId="7CCBDA22" w14:textId="483381EB" w:rsidR="003F0291" w:rsidRPr="003F0291" w:rsidRDefault="003F0291" w:rsidP="003F0291">
      <w:pPr>
        <w:rPr>
          <w:b/>
          <w:bCs/>
          <w:lang w:val="es-CO"/>
        </w:rPr>
      </w:pPr>
      <w:r w:rsidRPr="003F0291">
        <w:rPr>
          <w:b/>
          <w:bCs/>
          <w:lang w:val="es-CO"/>
        </w:rPr>
        <w:t>d. Visualizar Noticias</w:t>
      </w:r>
    </w:p>
    <w:p w14:paraId="337C4BD4" w14:textId="561C9D59" w:rsidR="003F0291" w:rsidRPr="003F0291" w:rsidRDefault="003F0291" w:rsidP="003F0291">
      <w:pPr>
        <w:numPr>
          <w:ilvl w:val="0"/>
          <w:numId w:val="58"/>
        </w:numPr>
        <w:rPr>
          <w:lang w:val="es-CO"/>
        </w:rPr>
      </w:pPr>
      <w:r w:rsidRPr="003F0291">
        <w:rPr>
          <w:b/>
          <w:bCs/>
          <w:lang w:val="es-CO"/>
        </w:rPr>
        <w:t>Detalles Completos</w:t>
      </w:r>
      <w:r w:rsidRPr="003F0291">
        <w:rPr>
          <w:lang w:val="es-CO"/>
        </w:rPr>
        <w:t>: Para leer una noticia completa, haz clic en el título de la noticia desde la lista. Serás redirigido a una página donde se muestra el contenido completo.</w:t>
      </w:r>
    </w:p>
    <w:p w14:paraId="38095DFA" w14:textId="7C7D324F" w:rsidR="003F0291" w:rsidRDefault="003F0291" w:rsidP="003F0291">
      <w:pPr>
        <w:ind w:left="720"/>
        <w:rPr>
          <w:b/>
          <w:bCs/>
          <w:lang w:val="es-CO"/>
        </w:rPr>
      </w:pPr>
      <w:r w:rsidRPr="007B5546">
        <w:rPr>
          <w:noProof/>
          <w:lang w:val="es-CO"/>
        </w:rPr>
        <w:drawing>
          <wp:anchor distT="0" distB="0" distL="114300" distR="114300" simplePos="0" relativeHeight="251677696" behindDoc="0" locked="0" layoutInCell="1" allowOverlap="1" wp14:anchorId="4550F928" wp14:editId="51F6074A">
            <wp:simplePos x="0" y="0"/>
            <wp:positionH relativeFrom="column">
              <wp:posOffset>-292100</wp:posOffset>
            </wp:positionH>
            <wp:positionV relativeFrom="paragraph">
              <wp:posOffset>300355</wp:posOffset>
            </wp:positionV>
            <wp:extent cx="5720080" cy="2216785"/>
            <wp:effectExtent l="0" t="0" r="0" b="0"/>
            <wp:wrapThrough wrapText="bothSides">
              <wp:wrapPolygon edited="0">
                <wp:start x="0" y="0"/>
                <wp:lineTo x="0" y="21346"/>
                <wp:lineTo x="21509" y="21346"/>
                <wp:lineTo x="21509" y="0"/>
                <wp:lineTo x="0" y="0"/>
              </wp:wrapPolygon>
            </wp:wrapThrough>
            <wp:docPr id="1415973776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73776" name="Imagen 1" descr="Diagrama&#10;&#10;Descripción generada automáticamente con confianza baja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52D9D" w14:textId="24DD151C" w:rsidR="003F0291" w:rsidRDefault="003F0291" w:rsidP="003F0291">
      <w:pPr>
        <w:rPr>
          <w:b/>
          <w:bCs/>
          <w:lang w:val="es-CO"/>
        </w:rPr>
      </w:pPr>
    </w:p>
    <w:p w14:paraId="3E14F482" w14:textId="6A4D0E29" w:rsidR="003F0291" w:rsidRPr="003F0291" w:rsidRDefault="003F0291" w:rsidP="003F0291">
      <w:pPr>
        <w:rPr>
          <w:b/>
          <w:bCs/>
          <w:lang w:val="es-CO"/>
        </w:rPr>
      </w:pPr>
      <w:r w:rsidRPr="003F0291">
        <w:rPr>
          <w:b/>
          <w:bCs/>
          <w:lang w:val="es-CO"/>
        </w:rPr>
        <w:t>4. Roles y Permisos</w:t>
      </w:r>
    </w:p>
    <w:p w14:paraId="44F4F3D2" w14:textId="77777777" w:rsidR="003F0291" w:rsidRPr="003F0291" w:rsidRDefault="003F0291" w:rsidP="003F0291">
      <w:pPr>
        <w:rPr>
          <w:lang w:val="es-CO"/>
        </w:rPr>
      </w:pPr>
      <w:r w:rsidRPr="003F0291">
        <w:rPr>
          <w:lang w:val="es-CO"/>
        </w:rPr>
        <w:t>En la sección de noticias, los permisos están organizados de la siguiente manera:</w:t>
      </w:r>
    </w:p>
    <w:p w14:paraId="043A9BE8" w14:textId="5506EC60" w:rsidR="003F0291" w:rsidRPr="003F0291" w:rsidRDefault="003F0291" w:rsidP="003F0291">
      <w:pPr>
        <w:numPr>
          <w:ilvl w:val="0"/>
          <w:numId w:val="59"/>
        </w:numPr>
        <w:rPr>
          <w:lang w:val="es-CO"/>
        </w:rPr>
      </w:pPr>
      <w:r w:rsidRPr="003F0291">
        <w:rPr>
          <w:b/>
          <w:bCs/>
          <w:lang w:val="es-CO"/>
        </w:rPr>
        <w:t>Administradores</w:t>
      </w:r>
      <w:r w:rsidRPr="003F0291">
        <w:rPr>
          <w:lang w:val="es-CO"/>
        </w:rPr>
        <w:t>: Tienen control total sobre la creación, edición y eliminación de noticias.</w:t>
      </w:r>
    </w:p>
    <w:p w14:paraId="577BB3E0" w14:textId="69F87A6A" w:rsidR="003F0291" w:rsidRPr="003F0291" w:rsidRDefault="003F0291" w:rsidP="003F0291">
      <w:pPr>
        <w:numPr>
          <w:ilvl w:val="0"/>
          <w:numId w:val="59"/>
        </w:numPr>
        <w:rPr>
          <w:lang w:val="es-CO"/>
        </w:rPr>
      </w:pPr>
      <w:r w:rsidRPr="003F0291">
        <w:rPr>
          <w:b/>
          <w:bCs/>
          <w:lang w:val="es-CO"/>
        </w:rPr>
        <w:t>Miembros</w:t>
      </w:r>
      <w:r w:rsidRPr="003F0291">
        <w:rPr>
          <w:lang w:val="es-CO"/>
        </w:rPr>
        <w:t>: Pueden visualizar todas las noticias publicadas pero no pueden modificarlas ni eliminarlas.</w:t>
      </w:r>
    </w:p>
    <w:p w14:paraId="3FB072BD" w14:textId="7BB3ED0A" w:rsidR="003F0291" w:rsidRPr="003F0291" w:rsidRDefault="003F0291" w:rsidP="003F0291">
      <w:pPr>
        <w:rPr>
          <w:b/>
          <w:bCs/>
          <w:lang w:val="es-CO"/>
        </w:rPr>
      </w:pPr>
      <w:r w:rsidRPr="003F0291">
        <w:rPr>
          <w:b/>
          <w:bCs/>
          <w:lang w:val="es-CO"/>
        </w:rPr>
        <w:t>5. Recomendaciones de Uso</w:t>
      </w:r>
    </w:p>
    <w:p w14:paraId="6F2E98BF" w14:textId="3288933F" w:rsidR="003F0291" w:rsidRPr="003F0291" w:rsidRDefault="003F0291" w:rsidP="003F0291">
      <w:pPr>
        <w:numPr>
          <w:ilvl w:val="0"/>
          <w:numId w:val="60"/>
        </w:numPr>
        <w:rPr>
          <w:lang w:val="es-CO"/>
        </w:rPr>
      </w:pPr>
      <w:r w:rsidRPr="003F0291">
        <w:rPr>
          <w:b/>
          <w:bCs/>
          <w:lang w:val="es-CO"/>
        </w:rPr>
        <w:t>Uso de Fechas Precisas</w:t>
      </w:r>
      <w:r w:rsidRPr="003F0291">
        <w:rPr>
          <w:lang w:val="es-CO"/>
        </w:rPr>
        <w:t xml:space="preserve">: Al publicar anuncios de eventos o fechas límite, asegúrate de utilizar correctamente el plugin </w:t>
      </w:r>
      <w:proofErr w:type="spellStart"/>
      <w:r w:rsidRPr="003F0291">
        <w:rPr>
          <w:b/>
          <w:bCs/>
          <w:lang w:val="es-CO"/>
        </w:rPr>
        <w:t>Datetimepicker</w:t>
      </w:r>
      <w:proofErr w:type="spellEnd"/>
      <w:r w:rsidRPr="003F0291">
        <w:rPr>
          <w:lang w:val="es-CO"/>
        </w:rPr>
        <w:t xml:space="preserve"> para evitar errores en las fechas.</w:t>
      </w:r>
    </w:p>
    <w:p w14:paraId="69A6BA4A" w14:textId="503DAED7" w:rsidR="003F0291" w:rsidRPr="003F0291" w:rsidRDefault="003F0291" w:rsidP="003F0291">
      <w:pPr>
        <w:numPr>
          <w:ilvl w:val="0"/>
          <w:numId w:val="60"/>
        </w:numPr>
        <w:rPr>
          <w:lang w:val="es-CO"/>
        </w:rPr>
      </w:pPr>
      <w:r w:rsidRPr="003F0291">
        <w:rPr>
          <w:b/>
          <w:bCs/>
          <w:lang w:val="es-CO"/>
        </w:rPr>
        <w:lastRenderedPageBreak/>
        <w:t>Claridad en los Títulos</w:t>
      </w:r>
      <w:r w:rsidRPr="003F0291">
        <w:rPr>
          <w:lang w:val="es-CO"/>
        </w:rPr>
        <w:t>: Utiliza títulos concisos pero claros para que los usuarios puedan identificar fácilmente la importancia de cada noticia.</w:t>
      </w:r>
    </w:p>
    <w:p w14:paraId="3C45A018" w14:textId="1A1484A8" w:rsidR="003F0291" w:rsidRPr="003F0291" w:rsidRDefault="003F0291" w:rsidP="003F0291">
      <w:pPr>
        <w:numPr>
          <w:ilvl w:val="0"/>
          <w:numId w:val="60"/>
        </w:numPr>
        <w:rPr>
          <w:lang w:val="es-CO"/>
        </w:rPr>
      </w:pPr>
      <w:r w:rsidRPr="003F0291">
        <w:rPr>
          <w:b/>
          <w:bCs/>
          <w:lang w:val="es-CO"/>
        </w:rPr>
        <w:t>Revisión de Contenido</w:t>
      </w:r>
      <w:r w:rsidRPr="003F0291">
        <w:rPr>
          <w:lang w:val="es-CO"/>
        </w:rPr>
        <w:t>: Antes de publicar un anuncio, revisa que toda la información sea precisa y que el formato esté correcto.</w:t>
      </w:r>
    </w:p>
    <w:p w14:paraId="561B922F" w14:textId="2E4C88D2" w:rsidR="003F0291" w:rsidRPr="003F0291" w:rsidRDefault="003F0291" w:rsidP="003F0291">
      <w:pPr>
        <w:rPr>
          <w:b/>
          <w:bCs/>
          <w:lang w:val="es-CO"/>
        </w:rPr>
      </w:pPr>
      <w:r w:rsidRPr="003F0291">
        <w:rPr>
          <w:b/>
          <w:bCs/>
          <w:lang w:val="es-CO"/>
        </w:rPr>
        <w:t>6. Solución de Problemas</w:t>
      </w:r>
    </w:p>
    <w:p w14:paraId="7AC3EA44" w14:textId="00C025D1" w:rsidR="003F0291" w:rsidRPr="003F0291" w:rsidRDefault="003F0291" w:rsidP="003F0291">
      <w:pPr>
        <w:numPr>
          <w:ilvl w:val="0"/>
          <w:numId w:val="61"/>
        </w:numPr>
        <w:rPr>
          <w:lang w:val="es-CO"/>
        </w:rPr>
      </w:pPr>
      <w:r w:rsidRPr="003F0291">
        <w:rPr>
          <w:b/>
          <w:bCs/>
          <w:lang w:val="es-CO"/>
        </w:rPr>
        <w:t>No Puedo Crear Noticias</w:t>
      </w:r>
      <w:r w:rsidRPr="003F0291">
        <w:rPr>
          <w:lang w:val="es-CO"/>
        </w:rPr>
        <w:t>: Verifica que tengas el rol de administrador. Solo los usuarios con este rol pueden acceder a las funciones de creación y edición de noticias.</w:t>
      </w:r>
    </w:p>
    <w:p w14:paraId="48FF20B3" w14:textId="4F60B363" w:rsidR="003F0291" w:rsidRPr="003F0291" w:rsidRDefault="003F0291" w:rsidP="003F0291">
      <w:pPr>
        <w:numPr>
          <w:ilvl w:val="0"/>
          <w:numId w:val="61"/>
        </w:numPr>
        <w:rPr>
          <w:lang w:val="es-CO"/>
        </w:rPr>
      </w:pPr>
      <w:r w:rsidRPr="003F0291">
        <w:rPr>
          <w:b/>
          <w:bCs/>
          <w:lang w:val="es-CO"/>
        </w:rPr>
        <w:t>Errores al Guardar</w:t>
      </w:r>
      <w:r w:rsidRPr="003F0291">
        <w:rPr>
          <w:lang w:val="es-CO"/>
        </w:rPr>
        <w:t>: Si al intentar publicar o guardar una noticia encuentras problemas, asegúrate de que tu conexión a Internet esté estable e intenta de nuevo. Si persiste el problema, contacta con el soporte técnico de SyncCircle.</w:t>
      </w:r>
    </w:p>
    <w:p w14:paraId="7E963F60" w14:textId="1656B2E1" w:rsidR="003F0291" w:rsidRPr="003F0291" w:rsidRDefault="003F0291" w:rsidP="003F0291">
      <w:pPr>
        <w:numPr>
          <w:ilvl w:val="0"/>
          <w:numId w:val="61"/>
        </w:numPr>
        <w:rPr>
          <w:lang w:val="es-CO"/>
        </w:rPr>
      </w:pPr>
      <w:r w:rsidRPr="003F0291">
        <w:rPr>
          <w:b/>
          <w:bCs/>
          <w:lang w:val="es-CO"/>
        </w:rPr>
        <w:t>No Puedo Eliminar una Noticia</w:t>
      </w:r>
      <w:r w:rsidRPr="003F0291">
        <w:rPr>
          <w:lang w:val="es-CO"/>
        </w:rPr>
        <w:t>: Solo los administradores tienen permisos para eliminar noticias. Si no ves la opción de eliminar, asegúrate de tener el rol adecuado.</w:t>
      </w:r>
    </w:p>
    <w:p w14:paraId="650A4999" w14:textId="77777777" w:rsidR="003F0291" w:rsidRPr="003F0291" w:rsidRDefault="003F0291" w:rsidP="003F0291">
      <w:pPr>
        <w:rPr>
          <w:b/>
          <w:bCs/>
          <w:lang w:val="es-CO"/>
        </w:rPr>
      </w:pPr>
      <w:r w:rsidRPr="003F0291">
        <w:rPr>
          <w:b/>
          <w:bCs/>
          <w:lang w:val="es-CO"/>
        </w:rPr>
        <w:t>7. Consideraciones Finales</w:t>
      </w:r>
    </w:p>
    <w:p w14:paraId="56B65902" w14:textId="7BD8ED8E" w:rsidR="003F0291" w:rsidRDefault="003F0291" w:rsidP="003F0291">
      <w:pPr>
        <w:rPr>
          <w:lang w:val="es-CO"/>
        </w:rPr>
      </w:pPr>
      <w:r w:rsidRPr="003F0291">
        <w:rPr>
          <w:lang w:val="es-CO"/>
        </w:rPr>
        <w:t>La Sección de Noticias en SyncCircle sirve como el medio oficial de comunicación entre administradores y miembros de la organización. Al utilizar este canal, los administradores pueden asegurar que todos los usuarios estén informados sobre los eventos, actualizaciones y cambios importantes en la plataforma.</w:t>
      </w:r>
    </w:p>
    <w:p w14:paraId="441B89DD" w14:textId="4C0119CF" w:rsidR="003F0291" w:rsidRDefault="003F0291" w:rsidP="003F0291">
      <w:pPr>
        <w:rPr>
          <w:lang w:val="es-CO"/>
        </w:rPr>
      </w:pPr>
    </w:p>
    <w:p w14:paraId="5230081B" w14:textId="3A343FBF" w:rsidR="003F0291" w:rsidRDefault="003F0291" w:rsidP="003F0291">
      <w:pPr>
        <w:rPr>
          <w:lang w:val="es-CO"/>
        </w:rPr>
      </w:pPr>
    </w:p>
    <w:p w14:paraId="6AB98A62" w14:textId="6E56BDEF" w:rsidR="003F0291" w:rsidRDefault="003F0291" w:rsidP="003F0291">
      <w:pPr>
        <w:rPr>
          <w:lang w:val="es-CO"/>
        </w:rPr>
      </w:pPr>
    </w:p>
    <w:p w14:paraId="4C4AE2F0" w14:textId="582F4502" w:rsidR="003F0291" w:rsidRDefault="003F0291" w:rsidP="003F0291">
      <w:pPr>
        <w:rPr>
          <w:lang w:val="es-CO"/>
        </w:rPr>
      </w:pPr>
    </w:p>
    <w:p w14:paraId="0B551C1C" w14:textId="77777777" w:rsidR="003F0291" w:rsidRDefault="003F0291" w:rsidP="003F0291">
      <w:pPr>
        <w:rPr>
          <w:lang w:val="es-CO"/>
        </w:rPr>
      </w:pPr>
    </w:p>
    <w:p w14:paraId="0F6EAB1E" w14:textId="77777777" w:rsidR="00B13B98" w:rsidRDefault="00B13B98" w:rsidP="003F0291">
      <w:pPr>
        <w:rPr>
          <w:lang w:val="es-CO"/>
        </w:rPr>
      </w:pPr>
    </w:p>
    <w:p w14:paraId="65F215A6" w14:textId="77777777" w:rsidR="00B13B98" w:rsidRPr="003F0291" w:rsidRDefault="00B13B98" w:rsidP="003F0291">
      <w:pPr>
        <w:rPr>
          <w:lang w:val="es-CO"/>
        </w:rPr>
      </w:pPr>
    </w:p>
    <w:p w14:paraId="0B7F67CA" w14:textId="77777777" w:rsidR="003F0291" w:rsidRPr="003F0291" w:rsidRDefault="003F0291" w:rsidP="003F0291"/>
    <w:p w14:paraId="5B6C71F3" w14:textId="77777777" w:rsidR="003F0291" w:rsidRDefault="003F0291" w:rsidP="003F0291">
      <w:pPr>
        <w:pStyle w:val="Ttulo2"/>
        <w:rPr>
          <w:noProof/>
        </w:rPr>
      </w:pPr>
    </w:p>
    <w:p w14:paraId="6371EDFD" w14:textId="77777777" w:rsidR="00BA5227" w:rsidRDefault="00BA5227" w:rsidP="00BA5227"/>
    <w:p w14:paraId="09997C2F" w14:textId="77777777" w:rsidR="00BA5227" w:rsidRPr="00BA5227" w:rsidRDefault="00BA5227" w:rsidP="00BA5227"/>
    <w:p w14:paraId="67843AAE" w14:textId="25574202" w:rsidR="003F0291" w:rsidRPr="00B13B98" w:rsidRDefault="00B13B98" w:rsidP="00B13B98">
      <w:pPr>
        <w:pStyle w:val="Ttulo2"/>
        <w:rPr>
          <w:noProof/>
        </w:rPr>
      </w:pPr>
      <w:r>
        <w:rPr>
          <w:noProof/>
        </w:rPr>
        <w:lastRenderedPageBreak/>
        <w:t>Eventos / Sesiones</w:t>
      </w:r>
    </w:p>
    <w:p w14:paraId="596D6522" w14:textId="77777777" w:rsidR="00B13B98" w:rsidRPr="00B13B98" w:rsidRDefault="00B13B98" w:rsidP="00B13B98">
      <w:pPr>
        <w:rPr>
          <w:lang w:val="es-CO"/>
        </w:rPr>
      </w:pPr>
      <w:r w:rsidRPr="00B13B98">
        <w:rPr>
          <w:lang w:val="es-CO"/>
        </w:rPr>
        <w:t xml:space="preserve">La </w:t>
      </w:r>
      <w:r w:rsidRPr="00B13B98">
        <w:rPr>
          <w:b/>
          <w:bCs/>
          <w:lang w:val="es-CO"/>
        </w:rPr>
        <w:t>Sección de Eventos</w:t>
      </w:r>
      <w:r w:rsidRPr="00B13B98">
        <w:rPr>
          <w:lang w:val="es-CO"/>
        </w:rPr>
        <w:t xml:space="preserve"> en SyncCircle permite a los administradores crear, gestionar y monitorear eventos importantes para la organización. Esta funcionalidad también permite llevar un registro de asistencia, proporcionando una visión detallada de la participación en las actividades programadas.</w:t>
      </w:r>
    </w:p>
    <w:p w14:paraId="54CDB10D" w14:textId="77777777" w:rsidR="00B13B98" w:rsidRPr="00B13B98" w:rsidRDefault="00B13B98" w:rsidP="00B13B98">
      <w:pPr>
        <w:rPr>
          <w:b/>
          <w:bCs/>
          <w:lang w:val="es-CO"/>
        </w:rPr>
      </w:pPr>
      <w:r w:rsidRPr="00B13B98">
        <w:rPr>
          <w:b/>
          <w:bCs/>
          <w:lang w:val="es-CO"/>
        </w:rPr>
        <w:t>1. Acceso a la Sección de Eventos</w:t>
      </w:r>
    </w:p>
    <w:p w14:paraId="720E288B" w14:textId="77777777" w:rsidR="00B13B98" w:rsidRPr="00B13B98" w:rsidRDefault="00B13B98" w:rsidP="00B13B98">
      <w:pPr>
        <w:numPr>
          <w:ilvl w:val="0"/>
          <w:numId w:val="62"/>
        </w:numPr>
        <w:rPr>
          <w:lang w:val="es-CO"/>
        </w:rPr>
      </w:pPr>
      <w:r w:rsidRPr="00B13B98">
        <w:rPr>
          <w:b/>
          <w:bCs/>
          <w:lang w:val="es-CO"/>
        </w:rPr>
        <w:t xml:space="preserve">Desde el </w:t>
      </w:r>
      <w:proofErr w:type="spellStart"/>
      <w:r w:rsidRPr="00B13B98">
        <w:rPr>
          <w:b/>
          <w:bCs/>
          <w:lang w:val="es-CO"/>
        </w:rPr>
        <w:t>Dashboard</w:t>
      </w:r>
      <w:proofErr w:type="spellEnd"/>
      <w:r w:rsidRPr="00B13B98">
        <w:rPr>
          <w:lang w:val="es-CO"/>
        </w:rPr>
        <w:t xml:space="preserve">: Después de iniciar sesión en la plataforma y encontrarte en el </w:t>
      </w:r>
      <w:proofErr w:type="spellStart"/>
      <w:r w:rsidRPr="00B13B98">
        <w:rPr>
          <w:b/>
          <w:bCs/>
          <w:lang w:val="es-CO"/>
        </w:rPr>
        <w:t>Dashboard</w:t>
      </w:r>
      <w:proofErr w:type="spellEnd"/>
      <w:r w:rsidRPr="00B13B98">
        <w:rPr>
          <w:lang w:val="es-CO"/>
        </w:rPr>
        <w:t xml:space="preserve">, selecciona la opción </w:t>
      </w:r>
      <w:r w:rsidRPr="00B13B98">
        <w:rPr>
          <w:b/>
          <w:bCs/>
          <w:lang w:val="es-CO"/>
        </w:rPr>
        <w:t>"Eventos"</w:t>
      </w:r>
      <w:r w:rsidRPr="00B13B98">
        <w:rPr>
          <w:lang w:val="es-CO"/>
        </w:rPr>
        <w:t xml:space="preserve"> en la barra de navegación o en el menú principal.</w:t>
      </w:r>
    </w:p>
    <w:p w14:paraId="2436611F" w14:textId="58C2934F" w:rsidR="00B13B98" w:rsidRDefault="00B13B98" w:rsidP="00B13B98">
      <w:pPr>
        <w:numPr>
          <w:ilvl w:val="0"/>
          <w:numId w:val="62"/>
        </w:numPr>
        <w:rPr>
          <w:lang w:val="es-CO"/>
        </w:rPr>
      </w:pPr>
      <w:r w:rsidRPr="00B13B98">
        <w:rPr>
          <w:b/>
          <w:bCs/>
          <w:lang w:val="es-CO"/>
        </w:rPr>
        <w:drawing>
          <wp:anchor distT="0" distB="0" distL="114300" distR="114300" simplePos="0" relativeHeight="251678720" behindDoc="0" locked="0" layoutInCell="1" allowOverlap="1" wp14:anchorId="711DE877" wp14:editId="43CBC5F3">
            <wp:simplePos x="0" y="0"/>
            <wp:positionH relativeFrom="column">
              <wp:posOffset>75602</wp:posOffset>
            </wp:positionH>
            <wp:positionV relativeFrom="paragraph">
              <wp:posOffset>748329</wp:posOffset>
            </wp:positionV>
            <wp:extent cx="5274310" cy="2418715"/>
            <wp:effectExtent l="0" t="0" r="2540" b="635"/>
            <wp:wrapThrough wrapText="bothSides">
              <wp:wrapPolygon edited="0">
                <wp:start x="0" y="0"/>
                <wp:lineTo x="0" y="21436"/>
                <wp:lineTo x="21532" y="21436"/>
                <wp:lineTo x="21532" y="0"/>
                <wp:lineTo x="0" y="0"/>
              </wp:wrapPolygon>
            </wp:wrapThrough>
            <wp:docPr id="1425266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6675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3B98">
        <w:rPr>
          <w:b/>
          <w:bCs/>
          <w:lang w:val="es-CO"/>
        </w:rPr>
        <w:t>Lista de Eventos</w:t>
      </w:r>
      <w:r w:rsidRPr="00B13B98">
        <w:rPr>
          <w:lang w:val="es-CO"/>
        </w:rPr>
        <w:t>: Al ingresar a la sección de eventos, verás una lista de eventos programados y pasados, con información relevante como el título, la fecha y los detalles.</w:t>
      </w:r>
    </w:p>
    <w:p w14:paraId="48DC91D2" w14:textId="77777777" w:rsidR="00B13B98" w:rsidRPr="00B13B98" w:rsidRDefault="00B13B98" w:rsidP="00B13B98">
      <w:pPr>
        <w:rPr>
          <w:lang w:val="es-CO"/>
        </w:rPr>
      </w:pPr>
    </w:p>
    <w:p w14:paraId="5538A938" w14:textId="77777777" w:rsidR="00B13B98" w:rsidRPr="00B13B98" w:rsidRDefault="00B13B98" w:rsidP="00B13B98">
      <w:pPr>
        <w:rPr>
          <w:b/>
          <w:bCs/>
          <w:lang w:val="es-CO"/>
        </w:rPr>
      </w:pPr>
      <w:r w:rsidRPr="00B13B98">
        <w:rPr>
          <w:b/>
          <w:bCs/>
          <w:lang w:val="es-CO"/>
        </w:rPr>
        <w:t>2. Navegación en la Sección de Eventos</w:t>
      </w:r>
    </w:p>
    <w:p w14:paraId="79C0A3B4" w14:textId="77777777" w:rsidR="00B13B98" w:rsidRPr="00B13B98" w:rsidRDefault="00B13B98" w:rsidP="00B13B98">
      <w:pPr>
        <w:rPr>
          <w:b/>
          <w:bCs/>
          <w:lang w:val="es-CO"/>
        </w:rPr>
      </w:pPr>
      <w:r w:rsidRPr="00B13B98">
        <w:rPr>
          <w:b/>
          <w:bCs/>
          <w:lang w:val="es-CO"/>
        </w:rPr>
        <w:t>a. Visualización de Eventos</w:t>
      </w:r>
    </w:p>
    <w:p w14:paraId="6E5532D7" w14:textId="77777777" w:rsidR="00B13B98" w:rsidRPr="00B13B98" w:rsidRDefault="00B13B98" w:rsidP="00B13B98">
      <w:pPr>
        <w:numPr>
          <w:ilvl w:val="0"/>
          <w:numId w:val="63"/>
        </w:numPr>
        <w:rPr>
          <w:lang w:val="es-CO"/>
        </w:rPr>
      </w:pPr>
      <w:r w:rsidRPr="00B13B98">
        <w:rPr>
          <w:lang w:val="es-CO"/>
        </w:rPr>
        <w:t>La lista de eventos está organizada por orden cronológico, mostrando los eventos próximos en la parte superior.</w:t>
      </w:r>
    </w:p>
    <w:p w14:paraId="558C4516" w14:textId="77777777" w:rsidR="00B13B98" w:rsidRPr="00B13B98" w:rsidRDefault="00B13B98" w:rsidP="00B13B98">
      <w:pPr>
        <w:numPr>
          <w:ilvl w:val="0"/>
          <w:numId w:val="63"/>
        </w:numPr>
        <w:rPr>
          <w:lang w:val="es-CO"/>
        </w:rPr>
      </w:pPr>
      <w:r w:rsidRPr="00B13B98">
        <w:rPr>
          <w:lang w:val="es-CO"/>
        </w:rPr>
        <w:t xml:space="preserve">Cada evento incluye el </w:t>
      </w:r>
      <w:r w:rsidRPr="00B13B98">
        <w:rPr>
          <w:b/>
          <w:bCs/>
          <w:lang w:val="es-CO"/>
        </w:rPr>
        <w:t>nombre</w:t>
      </w:r>
      <w:r w:rsidRPr="00B13B98">
        <w:rPr>
          <w:lang w:val="es-CO"/>
        </w:rPr>
        <w:t xml:space="preserve">, una breve </w:t>
      </w:r>
      <w:r w:rsidRPr="00B13B98">
        <w:rPr>
          <w:b/>
          <w:bCs/>
          <w:lang w:val="es-CO"/>
        </w:rPr>
        <w:t>descripción</w:t>
      </w:r>
      <w:r w:rsidRPr="00B13B98">
        <w:rPr>
          <w:lang w:val="es-CO"/>
        </w:rPr>
        <w:t xml:space="preserve"> y la </w:t>
      </w:r>
      <w:r w:rsidRPr="00B13B98">
        <w:rPr>
          <w:b/>
          <w:bCs/>
          <w:lang w:val="es-CO"/>
        </w:rPr>
        <w:t>fecha</w:t>
      </w:r>
      <w:r w:rsidRPr="00B13B98">
        <w:rPr>
          <w:lang w:val="es-CO"/>
        </w:rPr>
        <w:t>.</w:t>
      </w:r>
    </w:p>
    <w:p w14:paraId="014334E3" w14:textId="77777777" w:rsidR="00B13B98" w:rsidRPr="00B13B98" w:rsidRDefault="00B13B98" w:rsidP="00B13B98">
      <w:pPr>
        <w:numPr>
          <w:ilvl w:val="0"/>
          <w:numId w:val="63"/>
        </w:numPr>
        <w:rPr>
          <w:lang w:val="es-CO"/>
        </w:rPr>
      </w:pPr>
      <w:r w:rsidRPr="00B13B98">
        <w:rPr>
          <w:lang w:val="es-CO"/>
        </w:rPr>
        <w:t>Los administradores pueden ver tanto eventos futuros como eventos pasados, mientras que los miembros solo podrán ver los eventos disponibles para ellos.</w:t>
      </w:r>
    </w:p>
    <w:p w14:paraId="51DA19F5" w14:textId="4051120B" w:rsidR="00B13B98" w:rsidRDefault="00B13B98" w:rsidP="00B13B98">
      <w:pPr>
        <w:ind w:left="720"/>
        <w:rPr>
          <w:lang w:val="es-CO"/>
        </w:rPr>
      </w:pPr>
    </w:p>
    <w:p w14:paraId="5CBAF9BE" w14:textId="77777777" w:rsidR="00B13B98" w:rsidRDefault="00B13B98" w:rsidP="00B13B98">
      <w:pPr>
        <w:ind w:left="720"/>
        <w:rPr>
          <w:lang w:val="es-CO"/>
        </w:rPr>
      </w:pPr>
    </w:p>
    <w:p w14:paraId="3D32AD13" w14:textId="77777777" w:rsidR="00B13B98" w:rsidRPr="00B13B98" w:rsidRDefault="00B13B98" w:rsidP="00B13B98">
      <w:pPr>
        <w:ind w:left="720"/>
        <w:rPr>
          <w:lang w:val="es-CO"/>
        </w:rPr>
      </w:pPr>
    </w:p>
    <w:p w14:paraId="02E0EE68" w14:textId="77777777" w:rsidR="00B13B98" w:rsidRPr="00B13B98" w:rsidRDefault="00B13B98" w:rsidP="00B13B98">
      <w:pPr>
        <w:rPr>
          <w:b/>
          <w:bCs/>
          <w:lang w:val="es-CO"/>
        </w:rPr>
      </w:pPr>
      <w:r w:rsidRPr="00B13B98">
        <w:rPr>
          <w:b/>
          <w:bCs/>
          <w:lang w:val="es-CO"/>
        </w:rPr>
        <w:lastRenderedPageBreak/>
        <w:t>d. Registro de Asistencia</w:t>
      </w:r>
    </w:p>
    <w:p w14:paraId="0A26B705" w14:textId="3C2A92C4" w:rsidR="00B13B98" w:rsidRPr="00B13B98" w:rsidRDefault="00B13B98" w:rsidP="00B13B98">
      <w:pPr>
        <w:numPr>
          <w:ilvl w:val="0"/>
          <w:numId w:val="68"/>
        </w:numPr>
        <w:rPr>
          <w:lang w:val="es-CO"/>
        </w:rPr>
      </w:pPr>
      <w:r w:rsidRPr="00B13B98">
        <w:rPr>
          <w:b/>
          <w:bCs/>
          <w:lang w:val="es-CO"/>
        </w:rPr>
        <w:t>Acceder a la Lista de Asistencia</w:t>
      </w:r>
      <w:r w:rsidRPr="00B13B98">
        <w:rPr>
          <w:lang w:val="es-CO"/>
        </w:rPr>
        <w:t>: Para cada evento, los administradores pueden llevar un control de los asistentes. Desde la lista de eventos, selecciona el evento.</w:t>
      </w:r>
    </w:p>
    <w:p w14:paraId="0A47E6E1" w14:textId="77777777" w:rsidR="00B13B98" w:rsidRPr="00B13B98" w:rsidRDefault="00B13B98" w:rsidP="00B13B98">
      <w:pPr>
        <w:numPr>
          <w:ilvl w:val="0"/>
          <w:numId w:val="68"/>
        </w:numPr>
        <w:rPr>
          <w:lang w:val="es-CO"/>
        </w:rPr>
      </w:pPr>
      <w:r w:rsidRPr="00B13B98">
        <w:rPr>
          <w:b/>
          <w:bCs/>
          <w:lang w:val="es-CO"/>
        </w:rPr>
        <w:t>Marcar Asistencia</w:t>
      </w:r>
      <w:r w:rsidRPr="00B13B98">
        <w:rPr>
          <w:lang w:val="es-CO"/>
        </w:rPr>
        <w:t>: En la pantalla de asistencia, podrás ver una lista de los miembros y marcar quién asistió y quién no al evento.</w:t>
      </w:r>
    </w:p>
    <w:p w14:paraId="037108B8" w14:textId="404445F6" w:rsidR="00B13B98" w:rsidRDefault="00B13B98" w:rsidP="00B13B98">
      <w:pPr>
        <w:numPr>
          <w:ilvl w:val="0"/>
          <w:numId w:val="68"/>
        </w:numPr>
        <w:rPr>
          <w:lang w:val="es-CO"/>
        </w:rPr>
      </w:pPr>
      <w:r w:rsidRPr="00B13B98">
        <w:rPr>
          <w:b/>
          <w:bCs/>
          <w:lang w:val="es-CO"/>
        </w:rPr>
        <w:t>Guardar Asistencia</w:t>
      </w:r>
      <w:r w:rsidRPr="00B13B98">
        <w:rPr>
          <w:lang w:val="es-CO"/>
        </w:rPr>
        <w:t xml:space="preserve">: Una vez que hayas registrado la asistencia de los participantes, selecciona </w:t>
      </w:r>
      <w:r w:rsidRPr="00B13B98">
        <w:rPr>
          <w:b/>
          <w:bCs/>
          <w:lang w:val="es-CO"/>
        </w:rPr>
        <w:t>"Guardar</w:t>
      </w:r>
      <w:r>
        <w:rPr>
          <w:b/>
          <w:bCs/>
          <w:lang w:val="es-CO"/>
        </w:rPr>
        <w:t xml:space="preserve"> Asistencia</w:t>
      </w:r>
      <w:r w:rsidRPr="00B13B98">
        <w:rPr>
          <w:b/>
          <w:bCs/>
          <w:lang w:val="es-CO"/>
        </w:rPr>
        <w:t>"</w:t>
      </w:r>
      <w:r w:rsidRPr="00B13B98">
        <w:rPr>
          <w:lang w:val="es-CO"/>
        </w:rPr>
        <w:t xml:space="preserve"> para actualizar los datos en la base de datos.</w:t>
      </w:r>
    </w:p>
    <w:p w14:paraId="4C367BEE" w14:textId="373BB809" w:rsidR="00B13B98" w:rsidRDefault="00B13B98" w:rsidP="00B13B98">
      <w:pPr>
        <w:ind w:left="360"/>
        <w:rPr>
          <w:b/>
          <w:bCs/>
          <w:lang w:val="es-CO"/>
        </w:rPr>
      </w:pPr>
      <w:r w:rsidRPr="006A362C">
        <w:rPr>
          <w:noProof/>
          <w:lang w:val="es-CO"/>
        </w:rPr>
        <w:drawing>
          <wp:anchor distT="0" distB="0" distL="114300" distR="114300" simplePos="0" relativeHeight="251680768" behindDoc="0" locked="0" layoutInCell="1" allowOverlap="1" wp14:anchorId="59C5B5D6" wp14:editId="05C5AFD7">
            <wp:simplePos x="0" y="0"/>
            <wp:positionH relativeFrom="column">
              <wp:posOffset>0</wp:posOffset>
            </wp:positionH>
            <wp:positionV relativeFrom="paragraph">
              <wp:posOffset>475242</wp:posOffset>
            </wp:positionV>
            <wp:extent cx="5603240" cy="2155190"/>
            <wp:effectExtent l="0" t="0" r="0" b="0"/>
            <wp:wrapThrough wrapText="bothSides">
              <wp:wrapPolygon edited="0">
                <wp:start x="0" y="0"/>
                <wp:lineTo x="0" y="21384"/>
                <wp:lineTo x="21517" y="21384"/>
                <wp:lineTo x="21517" y="0"/>
                <wp:lineTo x="0" y="0"/>
              </wp:wrapPolygon>
            </wp:wrapThrough>
            <wp:docPr id="1125301550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01550" name="Imagen 1" descr="Interfaz de usuario gráfica, Aplicación, Tabl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C39BA" w14:textId="022BB69F" w:rsidR="00B13B98" w:rsidRDefault="00B13B98" w:rsidP="00B13B98">
      <w:pPr>
        <w:ind w:left="360"/>
        <w:rPr>
          <w:b/>
          <w:bCs/>
          <w:lang w:val="es-CO"/>
        </w:rPr>
      </w:pPr>
    </w:p>
    <w:p w14:paraId="547C0218" w14:textId="2166B4C4" w:rsidR="00B13B98" w:rsidRDefault="00B13B98" w:rsidP="00B13B98">
      <w:pPr>
        <w:ind w:left="360"/>
        <w:rPr>
          <w:b/>
          <w:bCs/>
          <w:lang w:val="es-CO"/>
        </w:rPr>
      </w:pPr>
    </w:p>
    <w:p w14:paraId="439707D6" w14:textId="6209AE61" w:rsidR="00B13B98" w:rsidRDefault="00B13B98" w:rsidP="00B13B98">
      <w:pPr>
        <w:ind w:left="360"/>
        <w:rPr>
          <w:b/>
          <w:bCs/>
          <w:lang w:val="es-CO"/>
        </w:rPr>
      </w:pPr>
      <w:r w:rsidRPr="006A362C">
        <w:rPr>
          <w:noProof/>
          <w:lang w:val="es-CO"/>
        </w:rPr>
        <w:drawing>
          <wp:anchor distT="0" distB="0" distL="114300" distR="114300" simplePos="0" relativeHeight="251681792" behindDoc="0" locked="0" layoutInCell="1" allowOverlap="1" wp14:anchorId="2457D49D" wp14:editId="40886389">
            <wp:simplePos x="0" y="0"/>
            <wp:positionH relativeFrom="column">
              <wp:posOffset>130436</wp:posOffset>
            </wp:positionH>
            <wp:positionV relativeFrom="paragraph">
              <wp:posOffset>201034</wp:posOffset>
            </wp:positionV>
            <wp:extent cx="5274310" cy="2640330"/>
            <wp:effectExtent l="0" t="0" r="2540" b="7620"/>
            <wp:wrapThrough wrapText="bothSides">
              <wp:wrapPolygon edited="0">
                <wp:start x="0" y="0"/>
                <wp:lineTo x="0" y="21506"/>
                <wp:lineTo x="21532" y="21506"/>
                <wp:lineTo x="21532" y="0"/>
                <wp:lineTo x="0" y="0"/>
              </wp:wrapPolygon>
            </wp:wrapThrough>
            <wp:docPr id="199685063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5063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3C16A" w14:textId="5D931CC5" w:rsidR="00B13B98" w:rsidRDefault="00B13B98" w:rsidP="00B13B98">
      <w:pPr>
        <w:ind w:left="360"/>
        <w:rPr>
          <w:b/>
          <w:bCs/>
          <w:lang w:val="es-CO"/>
        </w:rPr>
      </w:pPr>
    </w:p>
    <w:p w14:paraId="7CC33613" w14:textId="77777777" w:rsidR="00B13B98" w:rsidRPr="00B13B98" w:rsidRDefault="00B13B98" w:rsidP="00B13B98">
      <w:pPr>
        <w:ind w:left="360"/>
        <w:rPr>
          <w:lang w:val="es-CO"/>
        </w:rPr>
      </w:pPr>
    </w:p>
    <w:p w14:paraId="22682DE6" w14:textId="77777777" w:rsidR="00B13B98" w:rsidRPr="00B13B98" w:rsidRDefault="00B13B98" w:rsidP="00B13B98">
      <w:pPr>
        <w:rPr>
          <w:b/>
          <w:bCs/>
          <w:lang w:val="es-CO"/>
        </w:rPr>
      </w:pPr>
      <w:r w:rsidRPr="00B13B98">
        <w:rPr>
          <w:b/>
          <w:bCs/>
          <w:lang w:val="es-CO"/>
        </w:rPr>
        <w:t>4. Roles y Permisos</w:t>
      </w:r>
    </w:p>
    <w:p w14:paraId="11B5A631" w14:textId="77777777" w:rsidR="00B13B98" w:rsidRPr="00B13B98" w:rsidRDefault="00B13B98" w:rsidP="00B13B98">
      <w:pPr>
        <w:numPr>
          <w:ilvl w:val="0"/>
          <w:numId w:val="69"/>
        </w:numPr>
        <w:rPr>
          <w:lang w:val="es-CO"/>
        </w:rPr>
      </w:pPr>
      <w:r w:rsidRPr="00B13B98">
        <w:rPr>
          <w:b/>
          <w:bCs/>
          <w:lang w:val="es-CO"/>
        </w:rPr>
        <w:t>Administradores</w:t>
      </w:r>
      <w:r w:rsidRPr="00B13B98">
        <w:rPr>
          <w:lang w:val="es-CO"/>
        </w:rPr>
        <w:t>: Tienen acceso completo a la creación, edición, eliminación de eventos y gestión de la asistencia.</w:t>
      </w:r>
    </w:p>
    <w:p w14:paraId="00B561A3" w14:textId="77777777" w:rsidR="00B13B98" w:rsidRPr="00B13B98" w:rsidRDefault="00B13B98" w:rsidP="00B13B98">
      <w:pPr>
        <w:numPr>
          <w:ilvl w:val="0"/>
          <w:numId w:val="69"/>
        </w:numPr>
        <w:rPr>
          <w:lang w:val="es-CO"/>
        </w:rPr>
      </w:pPr>
      <w:r w:rsidRPr="00B13B98">
        <w:rPr>
          <w:b/>
          <w:bCs/>
          <w:lang w:val="es-CO"/>
        </w:rPr>
        <w:t>Miembros</w:t>
      </w:r>
      <w:r w:rsidRPr="00B13B98">
        <w:rPr>
          <w:lang w:val="es-CO"/>
        </w:rPr>
        <w:t>: Pueden visualizar los eventos programados y pasados, pero no pueden modificarlos ni eliminarlos.</w:t>
      </w:r>
    </w:p>
    <w:p w14:paraId="496F4C0B" w14:textId="77777777" w:rsidR="00B13B98" w:rsidRPr="00B13B98" w:rsidRDefault="00B13B98" w:rsidP="00B13B98">
      <w:pPr>
        <w:rPr>
          <w:b/>
          <w:bCs/>
          <w:lang w:val="es-CO"/>
        </w:rPr>
      </w:pPr>
      <w:r w:rsidRPr="00B13B98">
        <w:rPr>
          <w:b/>
          <w:bCs/>
          <w:lang w:val="es-CO"/>
        </w:rPr>
        <w:t>5. Recomendaciones de Uso</w:t>
      </w:r>
    </w:p>
    <w:p w14:paraId="4DC52F6E" w14:textId="77777777" w:rsidR="00B13B98" w:rsidRPr="00B13B98" w:rsidRDefault="00B13B98" w:rsidP="00B13B98">
      <w:pPr>
        <w:numPr>
          <w:ilvl w:val="0"/>
          <w:numId w:val="70"/>
        </w:numPr>
        <w:rPr>
          <w:lang w:val="es-CO"/>
        </w:rPr>
      </w:pPr>
      <w:r w:rsidRPr="00B13B98">
        <w:rPr>
          <w:b/>
          <w:bCs/>
          <w:lang w:val="es-CO"/>
        </w:rPr>
        <w:t>Fechas Correctas</w:t>
      </w:r>
      <w:r w:rsidRPr="00B13B98">
        <w:rPr>
          <w:lang w:val="es-CO"/>
        </w:rPr>
        <w:t xml:space="preserve">: Asegúrate de utilizar correctamente el plugin </w:t>
      </w:r>
      <w:proofErr w:type="spellStart"/>
      <w:r w:rsidRPr="00B13B98">
        <w:rPr>
          <w:b/>
          <w:bCs/>
          <w:lang w:val="es-CO"/>
        </w:rPr>
        <w:t>Datetimepicker</w:t>
      </w:r>
      <w:proofErr w:type="spellEnd"/>
      <w:r w:rsidRPr="00B13B98">
        <w:rPr>
          <w:lang w:val="es-CO"/>
        </w:rPr>
        <w:t xml:space="preserve"> para seleccionar la fecha y hora adecuadas de los eventos.</w:t>
      </w:r>
    </w:p>
    <w:p w14:paraId="20B96C19" w14:textId="77777777" w:rsidR="00B13B98" w:rsidRPr="00B13B98" w:rsidRDefault="00B13B98" w:rsidP="00B13B98">
      <w:pPr>
        <w:numPr>
          <w:ilvl w:val="0"/>
          <w:numId w:val="70"/>
        </w:numPr>
        <w:rPr>
          <w:lang w:val="es-CO"/>
        </w:rPr>
      </w:pPr>
      <w:r w:rsidRPr="00B13B98">
        <w:rPr>
          <w:b/>
          <w:bCs/>
          <w:lang w:val="es-CO"/>
        </w:rPr>
        <w:t>Detalles Claros</w:t>
      </w:r>
      <w:r w:rsidRPr="00B13B98">
        <w:rPr>
          <w:lang w:val="es-CO"/>
        </w:rPr>
        <w:t>: Proporciona descripciones detalladas para que los miembros puedan entender completamente el propósito y los requisitos del evento.</w:t>
      </w:r>
    </w:p>
    <w:p w14:paraId="0474CC75" w14:textId="77777777" w:rsidR="00B13B98" w:rsidRPr="00B13B98" w:rsidRDefault="00B13B98" w:rsidP="00B13B98">
      <w:pPr>
        <w:numPr>
          <w:ilvl w:val="0"/>
          <w:numId w:val="70"/>
        </w:numPr>
        <w:rPr>
          <w:lang w:val="es-CO"/>
        </w:rPr>
      </w:pPr>
      <w:r w:rsidRPr="00B13B98">
        <w:rPr>
          <w:b/>
          <w:bCs/>
          <w:lang w:val="es-CO"/>
        </w:rPr>
        <w:t>Registro de Asistencia</w:t>
      </w:r>
      <w:r w:rsidRPr="00B13B98">
        <w:rPr>
          <w:lang w:val="es-CO"/>
        </w:rPr>
        <w:t>: Mantén actualizado el registro de asistencia para un seguimiento preciso de la participación.</w:t>
      </w:r>
    </w:p>
    <w:p w14:paraId="0FD46206" w14:textId="77777777" w:rsidR="00B13B98" w:rsidRPr="00B13B98" w:rsidRDefault="00B13B98" w:rsidP="00B13B98">
      <w:pPr>
        <w:rPr>
          <w:b/>
          <w:bCs/>
          <w:lang w:val="es-CO"/>
        </w:rPr>
      </w:pPr>
      <w:r w:rsidRPr="00B13B98">
        <w:rPr>
          <w:b/>
          <w:bCs/>
          <w:lang w:val="es-CO"/>
        </w:rPr>
        <w:t>6. Solución de Problemas</w:t>
      </w:r>
    </w:p>
    <w:p w14:paraId="61C13886" w14:textId="77777777" w:rsidR="00B13B98" w:rsidRPr="00B13B98" w:rsidRDefault="00B13B98" w:rsidP="00B13B98">
      <w:pPr>
        <w:numPr>
          <w:ilvl w:val="0"/>
          <w:numId w:val="71"/>
        </w:numPr>
        <w:rPr>
          <w:lang w:val="es-CO"/>
        </w:rPr>
      </w:pPr>
      <w:r w:rsidRPr="00B13B98">
        <w:rPr>
          <w:b/>
          <w:bCs/>
          <w:lang w:val="es-CO"/>
        </w:rPr>
        <w:t>No Puedo Crear Eventos</w:t>
      </w:r>
      <w:r w:rsidRPr="00B13B98">
        <w:rPr>
          <w:lang w:val="es-CO"/>
        </w:rPr>
        <w:t>: Verifica que tengas permisos de administrador. Solo los administradores pueden acceder a la funcionalidad de creación de eventos.</w:t>
      </w:r>
    </w:p>
    <w:p w14:paraId="4CA25D4C" w14:textId="77777777" w:rsidR="00B13B98" w:rsidRPr="00B13B98" w:rsidRDefault="00B13B98" w:rsidP="00B13B98">
      <w:pPr>
        <w:numPr>
          <w:ilvl w:val="0"/>
          <w:numId w:val="71"/>
        </w:numPr>
        <w:rPr>
          <w:lang w:val="es-CO"/>
        </w:rPr>
      </w:pPr>
      <w:r w:rsidRPr="00B13B98">
        <w:rPr>
          <w:b/>
          <w:bCs/>
          <w:lang w:val="es-CO"/>
        </w:rPr>
        <w:t>Errores al Guardar Asistencia</w:t>
      </w:r>
      <w:r w:rsidRPr="00B13B98">
        <w:rPr>
          <w:lang w:val="es-CO"/>
        </w:rPr>
        <w:t>: Si encuentras problemas al intentar guardar la asistencia, asegúrate de que todos los campos estén correctamente marcados e intenta nuevamente.</w:t>
      </w:r>
    </w:p>
    <w:p w14:paraId="0BE206AD" w14:textId="77777777" w:rsidR="00B13B98" w:rsidRPr="00B13B98" w:rsidRDefault="00B13B98" w:rsidP="00B13B98">
      <w:pPr>
        <w:numPr>
          <w:ilvl w:val="0"/>
          <w:numId w:val="71"/>
        </w:numPr>
        <w:rPr>
          <w:lang w:val="es-CO"/>
        </w:rPr>
      </w:pPr>
      <w:r w:rsidRPr="00B13B98">
        <w:rPr>
          <w:b/>
          <w:bCs/>
          <w:lang w:val="es-CO"/>
        </w:rPr>
        <w:t>Eventos Duplicados</w:t>
      </w:r>
      <w:r w:rsidRPr="00B13B98">
        <w:rPr>
          <w:lang w:val="es-CO"/>
        </w:rPr>
        <w:t>: Evita crear eventos con nombres o descripciones demasiado similares para prevenir confusiones entre los miembros.</w:t>
      </w:r>
    </w:p>
    <w:p w14:paraId="7926DB0F" w14:textId="77777777" w:rsidR="00B13B98" w:rsidRPr="00B13B98" w:rsidRDefault="00B13B98" w:rsidP="00B13B98">
      <w:pPr>
        <w:rPr>
          <w:b/>
          <w:bCs/>
          <w:lang w:val="es-CO"/>
        </w:rPr>
      </w:pPr>
      <w:r w:rsidRPr="00B13B98">
        <w:rPr>
          <w:b/>
          <w:bCs/>
          <w:lang w:val="es-CO"/>
        </w:rPr>
        <w:t>7. Consideraciones Finales</w:t>
      </w:r>
    </w:p>
    <w:p w14:paraId="62AEC1D6" w14:textId="77777777" w:rsidR="00B13B98" w:rsidRPr="00B13B98" w:rsidRDefault="00B13B98" w:rsidP="00B13B98">
      <w:pPr>
        <w:rPr>
          <w:lang w:val="es-CO"/>
        </w:rPr>
      </w:pPr>
      <w:r w:rsidRPr="00B13B98">
        <w:rPr>
          <w:lang w:val="es-CO"/>
        </w:rPr>
        <w:t xml:space="preserve">La </w:t>
      </w:r>
      <w:r w:rsidRPr="00B13B98">
        <w:rPr>
          <w:b/>
          <w:bCs/>
          <w:lang w:val="es-CO"/>
        </w:rPr>
        <w:t>Sección de Eventos</w:t>
      </w:r>
      <w:r w:rsidRPr="00B13B98">
        <w:rPr>
          <w:lang w:val="es-CO"/>
        </w:rPr>
        <w:t xml:space="preserve"> en SyncCircle es una herramienta clave para organizar y gestionar actividades dentro de la organización. Gracias a la integración del selector de fechas y la funcionalidad de asistencia, los administradores pueden planificar eventos de manera efectiva y asegurarse de que todos los miembros estén informados y participen activamente en las actividades.</w:t>
      </w:r>
    </w:p>
    <w:p w14:paraId="654F2474" w14:textId="77777777" w:rsidR="00B13B98" w:rsidRDefault="00B13B98" w:rsidP="00B13B98">
      <w:pPr>
        <w:rPr>
          <w:lang w:val="es-CO"/>
        </w:rPr>
      </w:pPr>
      <w:r w:rsidRPr="00B13B98">
        <w:rPr>
          <w:lang w:val="es-CO"/>
        </w:rPr>
        <w:t xml:space="preserve">Al utilizar esta sección, se optimiza la planificación y seguimiento de los eventos, asegurando una gestión eficiente de la participación dentro de </w:t>
      </w:r>
      <w:r w:rsidRPr="00B13B98">
        <w:rPr>
          <w:b/>
          <w:bCs/>
          <w:lang w:val="es-CO"/>
        </w:rPr>
        <w:t>SyncCircle</w:t>
      </w:r>
      <w:r w:rsidRPr="00B13B98">
        <w:rPr>
          <w:lang w:val="es-CO"/>
        </w:rPr>
        <w:t>.</w:t>
      </w:r>
    </w:p>
    <w:p w14:paraId="36605957" w14:textId="77777777" w:rsidR="00B13B98" w:rsidRDefault="00B13B98" w:rsidP="00B13B98">
      <w:pPr>
        <w:rPr>
          <w:lang w:val="es-CO"/>
        </w:rPr>
      </w:pPr>
    </w:p>
    <w:p w14:paraId="02002837" w14:textId="77777777" w:rsidR="00B13B98" w:rsidRDefault="00B13B98" w:rsidP="00B13B98">
      <w:pPr>
        <w:rPr>
          <w:lang w:val="es-CO"/>
        </w:rPr>
      </w:pPr>
    </w:p>
    <w:p w14:paraId="1601C55A" w14:textId="77777777" w:rsidR="00B13B98" w:rsidRPr="00B13B98" w:rsidRDefault="00B13B98" w:rsidP="00B13B98">
      <w:pPr>
        <w:rPr>
          <w:lang w:val="es-CO"/>
        </w:rPr>
      </w:pPr>
    </w:p>
    <w:p w14:paraId="378506F4" w14:textId="77777777" w:rsidR="00B13B98" w:rsidRDefault="00B13B98" w:rsidP="007941FD">
      <w:pPr>
        <w:rPr>
          <w:lang w:val="es-CO"/>
        </w:rPr>
      </w:pPr>
    </w:p>
    <w:p w14:paraId="17C4EB1E" w14:textId="236469C8" w:rsidR="003F0291" w:rsidRPr="00CD5AF5" w:rsidRDefault="00CD5AF5" w:rsidP="00CD5AF5">
      <w:pPr>
        <w:pStyle w:val="Ttulo2"/>
        <w:rPr>
          <w:noProof/>
        </w:rPr>
      </w:pPr>
      <w:r>
        <w:rPr>
          <w:noProof/>
        </w:rPr>
        <w:lastRenderedPageBreak/>
        <w:t>Miembros</w:t>
      </w:r>
    </w:p>
    <w:p w14:paraId="6FCD3558" w14:textId="77777777" w:rsidR="00CD5AF5" w:rsidRPr="00CD5AF5" w:rsidRDefault="00CD5AF5" w:rsidP="00CD5AF5">
      <w:pPr>
        <w:rPr>
          <w:lang w:val="es-CO"/>
        </w:rPr>
      </w:pPr>
      <w:r w:rsidRPr="00CD5AF5">
        <w:rPr>
          <w:lang w:val="es-CO"/>
        </w:rPr>
        <w:t xml:space="preserve">La </w:t>
      </w:r>
      <w:r w:rsidRPr="00CD5AF5">
        <w:rPr>
          <w:b/>
          <w:bCs/>
          <w:lang w:val="es-CO"/>
        </w:rPr>
        <w:t>Sección de Miembros</w:t>
      </w:r>
      <w:r w:rsidRPr="00CD5AF5">
        <w:rPr>
          <w:lang w:val="es-CO"/>
        </w:rPr>
        <w:t xml:space="preserve"> en SyncCircle está diseñada para que los administradores gestionen las cuentas de los usuarios dentro de la organización. Desde esta sección, es posible registrar nuevos miembros, asignarles roles específicos, y ver información sobre los usuarios existentes.</w:t>
      </w:r>
    </w:p>
    <w:p w14:paraId="2E8452D4" w14:textId="77777777" w:rsidR="00CD5AF5" w:rsidRPr="00CD5AF5" w:rsidRDefault="00CD5AF5" w:rsidP="00CD5AF5">
      <w:pPr>
        <w:rPr>
          <w:b/>
          <w:bCs/>
          <w:lang w:val="es-CO"/>
        </w:rPr>
      </w:pPr>
      <w:r w:rsidRPr="00CD5AF5">
        <w:rPr>
          <w:b/>
          <w:bCs/>
          <w:lang w:val="es-CO"/>
        </w:rPr>
        <w:t>1. Acceso a la Sección de Miembros</w:t>
      </w:r>
    </w:p>
    <w:p w14:paraId="256A4B2F" w14:textId="77777777" w:rsidR="00CD5AF5" w:rsidRPr="00CD5AF5" w:rsidRDefault="00CD5AF5" w:rsidP="00CD5AF5">
      <w:pPr>
        <w:numPr>
          <w:ilvl w:val="0"/>
          <w:numId w:val="72"/>
        </w:numPr>
        <w:rPr>
          <w:lang w:val="es-CO"/>
        </w:rPr>
      </w:pPr>
      <w:r w:rsidRPr="00CD5AF5">
        <w:rPr>
          <w:b/>
          <w:bCs/>
          <w:lang w:val="es-CO"/>
        </w:rPr>
        <w:t xml:space="preserve">Desde el </w:t>
      </w:r>
      <w:proofErr w:type="spellStart"/>
      <w:r w:rsidRPr="00CD5AF5">
        <w:rPr>
          <w:b/>
          <w:bCs/>
          <w:lang w:val="es-CO"/>
        </w:rPr>
        <w:t>Dashboard</w:t>
      </w:r>
      <w:proofErr w:type="spellEnd"/>
      <w:r w:rsidRPr="00CD5AF5">
        <w:rPr>
          <w:lang w:val="es-CO"/>
        </w:rPr>
        <w:t xml:space="preserve">: Después de iniciar sesión, dirígete al </w:t>
      </w:r>
      <w:proofErr w:type="spellStart"/>
      <w:r w:rsidRPr="00CD5AF5">
        <w:rPr>
          <w:b/>
          <w:bCs/>
          <w:lang w:val="es-CO"/>
        </w:rPr>
        <w:t>Dashboard</w:t>
      </w:r>
      <w:proofErr w:type="spellEnd"/>
      <w:r w:rsidRPr="00CD5AF5">
        <w:rPr>
          <w:lang w:val="es-CO"/>
        </w:rPr>
        <w:t xml:space="preserve"> y selecciona la opción </w:t>
      </w:r>
      <w:r w:rsidRPr="00CD5AF5">
        <w:rPr>
          <w:b/>
          <w:bCs/>
          <w:lang w:val="es-CO"/>
        </w:rPr>
        <w:t>"Miembros"</w:t>
      </w:r>
      <w:r w:rsidRPr="00CD5AF5">
        <w:rPr>
          <w:lang w:val="es-CO"/>
        </w:rPr>
        <w:t xml:space="preserve"> en la barra de navegación o en el menú principal.</w:t>
      </w:r>
    </w:p>
    <w:p w14:paraId="66F1FBD7" w14:textId="4DC1A8B3" w:rsidR="00CD5AF5" w:rsidRDefault="00CD5AF5" w:rsidP="00CD5AF5">
      <w:pPr>
        <w:numPr>
          <w:ilvl w:val="0"/>
          <w:numId w:val="72"/>
        </w:numPr>
        <w:rPr>
          <w:lang w:val="es-CO"/>
        </w:rPr>
      </w:pPr>
      <w:r w:rsidRPr="006A362C">
        <w:rPr>
          <w:noProof/>
        </w:rPr>
        <w:drawing>
          <wp:anchor distT="0" distB="0" distL="114300" distR="114300" simplePos="0" relativeHeight="251688960" behindDoc="0" locked="0" layoutInCell="1" allowOverlap="1" wp14:anchorId="431613A7" wp14:editId="6AB45C46">
            <wp:simplePos x="0" y="0"/>
            <wp:positionH relativeFrom="column">
              <wp:posOffset>143692</wp:posOffset>
            </wp:positionH>
            <wp:positionV relativeFrom="paragraph">
              <wp:posOffset>780778</wp:posOffset>
            </wp:positionV>
            <wp:extent cx="4975860" cy="2247900"/>
            <wp:effectExtent l="0" t="0" r="0" b="0"/>
            <wp:wrapThrough wrapText="bothSides">
              <wp:wrapPolygon edited="0">
                <wp:start x="0" y="0"/>
                <wp:lineTo x="0" y="21417"/>
                <wp:lineTo x="21501" y="21417"/>
                <wp:lineTo x="21501" y="0"/>
                <wp:lineTo x="0" y="0"/>
              </wp:wrapPolygon>
            </wp:wrapThrough>
            <wp:docPr id="1453502811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02811" name="Imagen 1" descr="Tabla&#10;&#10;Descripción generada automáticamente con confianza baja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AF5">
        <w:rPr>
          <w:b/>
          <w:bCs/>
          <w:lang w:val="es-CO"/>
        </w:rPr>
        <w:t>Vista de Miembros</w:t>
      </w:r>
      <w:r w:rsidRPr="00CD5AF5">
        <w:rPr>
          <w:lang w:val="es-CO"/>
        </w:rPr>
        <w:t>: Al ingresar, verás una lista de todos los miembros registrados en la plataforma, con detalles clave como el nombre, correo electrónico, rol y última vez que iniciaron sesión.</w:t>
      </w:r>
    </w:p>
    <w:p w14:paraId="3A9635ED" w14:textId="77777777" w:rsidR="00CD5AF5" w:rsidRPr="00CD5AF5" w:rsidRDefault="00CD5AF5" w:rsidP="00CD5AF5">
      <w:pPr>
        <w:ind w:left="720"/>
        <w:rPr>
          <w:lang w:val="es-CO"/>
        </w:rPr>
      </w:pPr>
    </w:p>
    <w:p w14:paraId="3343C31F" w14:textId="77777777" w:rsidR="00CD5AF5" w:rsidRPr="00CD5AF5" w:rsidRDefault="00CD5AF5" w:rsidP="00CD5AF5">
      <w:pPr>
        <w:rPr>
          <w:b/>
          <w:bCs/>
          <w:lang w:val="es-CO"/>
        </w:rPr>
      </w:pPr>
      <w:r w:rsidRPr="00CD5AF5">
        <w:rPr>
          <w:b/>
          <w:bCs/>
          <w:lang w:val="es-CO"/>
        </w:rPr>
        <w:t>2. Navegación en la Sección de Miembros</w:t>
      </w:r>
    </w:p>
    <w:p w14:paraId="49A14FA8" w14:textId="77777777" w:rsidR="00CD5AF5" w:rsidRPr="00CD5AF5" w:rsidRDefault="00CD5AF5" w:rsidP="00CD5AF5">
      <w:pPr>
        <w:rPr>
          <w:b/>
          <w:bCs/>
          <w:lang w:val="es-CO"/>
        </w:rPr>
      </w:pPr>
      <w:r w:rsidRPr="00CD5AF5">
        <w:rPr>
          <w:b/>
          <w:bCs/>
          <w:lang w:val="es-CO"/>
        </w:rPr>
        <w:t>a. Visualización de Miembros</w:t>
      </w:r>
    </w:p>
    <w:p w14:paraId="4C79C03D" w14:textId="77777777" w:rsidR="00CD5AF5" w:rsidRPr="00CD5AF5" w:rsidRDefault="00CD5AF5" w:rsidP="00CD5AF5">
      <w:pPr>
        <w:numPr>
          <w:ilvl w:val="0"/>
          <w:numId w:val="73"/>
        </w:numPr>
        <w:rPr>
          <w:lang w:val="es-CO"/>
        </w:rPr>
      </w:pPr>
      <w:r w:rsidRPr="00CD5AF5">
        <w:rPr>
          <w:lang w:val="es-CO"/>
        </w:rPr>
        <w:t>La lista de miembros muestra una tabla con información de cada usuario, incluyendo:</w:t>
      </w:r>
    </w:p>
    <w:p w14:paraId="75D0C6B0" w14:textId="77777777" w:rsidR="00CD5AF5" w:rsidRPr="00CD5AF5" w:rsidRDefault="00CD5AF5" w:rsidP="00CD5AF5">
      <w:pPr>
        <w:numPr>
          <w:ilvl w:val="1"/>
          <w:numId w:val="73"/>
        </w:numPr>
        <w:rPr>
          <w:lang w:val="es-CO"/>
        </w:rPr>
      </w:pPr>
      <w:r w:rsidRPr="00CD5AF5">
        <w:rPr>
          <w:b/>
          <w:bCs/>
          <w:lang w:val="es-CO"/>
        </w:rPr>
        <w:t>Nombre</w:t>
      </w:r>
      <w:r w:rsidRPr="00CD5AF5">
        <w:rPr>
          <w:lang w:val="es-CO"/>
        </w:rPr>
        <w:t>: Nombre completo del usuario.</w:t>
      </w:r>
    </w:p>
    <w:p w14:paraId="656348AB" w14:textId="77777777" w:rsidR="00CD5AF5" w:rsidRPr="00CD5AF5" w:rsidRDefault="00CD5AF5" w:rsidP="00CD5AF5">
      <w:pPr>
        <w:numPr>
          <w:ilvl w:val="1"/>
          <w:numId w:val="73"/>
        </w:numPr>
        <w:rPr>
          <w:lang w:val="es-CO"/>
        </w:rPr>
      </w:pPr>
      <w:r w:rsidRPr="00CD5AF5">
        <w:rPr>
          <w:b/>
          <w:bCs/>
          <w:lang w:val="es-CO"/>
        </w:rPr>
        <w:t>Correo Electrónico</w:t>
      </w:r>
      <w:r w:rsidRPr="00CD5AF5">
        <w:rPr>
          <w:lang w:val="es-CO"/>
        </w:rPr>
        <w:t>: Dirección de correo asociada a la cuenta.</w:t>
      </w:r>
    </w:p>
    <w:p w14:paraId="2CE7B658" w14:textId="1B4767BD" w:rsidR="00CD5AF5" w:rsidRPr="00CD5AF5" w:rsidRDefault="00CD5AF5" w:rsidP="00CD5AF5">
      <w:pPr>
        <w:numPr>
          <w:ilvl w:val="1"/>
          <w:numId w:val="73"/>
        </w:numPr>
        <w:rPr>
          <w:lang w:val="es-CO"/>
        </w:rPr>
      </w:pPr>
      <w:r w:rsidRPr="00CD5AF5">
        <w:rPr>
          <w:b/>
          <w:bCs/>
          <w:lang w:val="es-CO"/>
        </w:rPr>
        <w:t>Rol</w:t>
      </w:r>
      <w:r w:rsidRPr="00CD5AF5">
        <w:rPr>
          <w:lang w:val="es-CO"/>
        </w:rPr>
        <w:t>: El rol asignado al usuario (</w:t>
      </w:r>
      <w:proofErr w:type="gramStart"/>
      <w:r w:rsidRPr="00CD5AF5">
        <w:rPr>
          <w:lang w:val="es-CO"/>
        </w:rPr>
        <w:t>Presidente</w:t>
      </w:r>
      <w:proofErr w:type="gramEnd"/>
      <w:r>
        <w:rPr>
          <w:lang w:val="es-CO"/>
        </w:rPr>
        <w:t>/</w:t>
      </w:r>
      <w:proofErr w:type="spellStart"/>
      <w:r>
        <w:rPr>
          <w:lang w:val="es-CO"/>
        </w:rPr>
        <w:t>Admin</w:t>
      </w:r>
      <w:proofErr w:type="spellEnd"/>
      <w:r w:rsidRPr="00CD5AF5">
        <w:rPr>
          <w:lang w:val="es-CO"/>
        </w:rPr>
        <w:t>, Miembro, etc.).</w:t>
      </w:r>
    </w:p>
    <w:p w14:paraId="504B08DD" w14:textId="77777777" w:rsidR="00CD5AF5" w:rsidRDefault="00CD5AF5" w:rsidP="00CD5AF5">
      <w:pPr>
        <w:numPr>
          <w:ilvl w:val="1"/>
          <w:numId w:val="73"/>
        </w:numPr>
        <w:rPr>
          <w:lang w:val="es-CO"/>
        </w:rPr>
      </w:pPr>
      <w:r w:rsidRPr="00CD5AF5">
        <w:rPr>
          <w:b/>
          <w:bCs/>
          <w:lang w:val="es-CO"/>
        </w:rPr>
        <w:t>Último Inicio de Sesión</w:t>
      </w:r>
      <w:r w:rsidRPr="00CD5AF5">
        <w:rPr>
          <w:lang w:val="es-CO"/>
        </w:rPr>
        <w:t>: Fecha y hora del último acceso del miembro a la plataforma.</w:t>
      </w:r>
    </w:p>
    <w:p w14:paraId="15CFDAD5" w14:textId="77777777" w:rsidR="00CD5AF5" w:rsidRDefault="00CD5AF5" w:rsidP="00CD5AF5">
      <w:pPr>
        <w:rPr>
          <w:lang w:val="es-CO"/>
        </w:rPr>
      </w:pPr>
    </w:p>
    <w:p w14:paraId="56EC5159" w14:textId="77777777" w:rsidR="00CD5AF5" w:rsidRPr="00CD5AF5" w:rsidRDefault="00CD5AF5" w:rsidP="00CD5AF5">
      <w:pPr>
        <w:rPr>
          <w:lang w:val="es-CO"/>
        </w:rPr>
      </w:pPr>
    </w:p>
    <w:p w14:paraId="503E56E6" w14:textId="77777777" w:rsidR="00CD5AF5" w:rsidRPr="00CD5AF5" w:rsidRDefault="00CD5AF5" w:rsidP="00CD5AF5">
      <w:pPr>
        <w:rPr>
          <w:b/>
          <w:bCs/>
          <w:lang w:val="es-CO"/>
        </w:rPr>
      </w:pPr>
      <w:r w:rsidRPr="00CD5AF5">
        <w:rPr>
          <w:b/>
          <w:bCs/>
          <w:lang w:val="es-CO"/>
        </w:rPr>
        <w:lastRenderedPageBreak/>
        <w:t>3. Funcionalidades de la Sección de Miembros</w:t>
      </w:r>
    </w:p>
    <w:p w14:paraId="0298A44E" w14:textId="77777777" w:rsidR="00CD5AF5" w:rsidRPr="00CD5AF5" w:rsidRDefault="00CD5AF5" w:rsidP="00CD5AF5">
      <w:pPr>
        <w:rPr>
          <w:b/>
          <w:bCs/>
          <w:lang w:val="es-CO"/>
        </w:rPr>
      </w:pPr>
      <w:r w:rsidRPr="00CD5AF5">
        <w:rPr>
          <w:b/>
          <w:bCs/>
          <w:lang w:val="es-CO"/>
        </w:rPr>
        <w:t>a. Registrar un Nuevo Miembro</w:t>
      </w:r>
    </w:p>
    <w:p w14:paraId="34E3E348" w14:textId="77777777" w:rsidR="00CD5AF5" w:rsidRPr="00CD5AF5" w:rsidRDefault="00CD5AF5" w:rsidP="00CD5AF5">
      <w:pPr>
        <w:numPr>
          <w:ilvl w:val="0"/>
          <w:numId w:val="75"/>
        </w:numPr>
        <w:rPr>
          <w:lang w:val="es-CO"/>
        </w:rPr>
      </w:pPr>
      <w:r w:rsidRPr="00CD5AF5">
        <w:rPr>
          <w:b/>
          <w:bCs/>
          <w:lang w:val="es-CO"/>
        </w:rPr>
        <w:t>Botón de Crear Miembro</w:t>
      </w:r>
      <w:r w:rsidRPr="00CD5AF5">
        <w:rPr>
          <w:lang w:val="es-CO"/>
        </w:rPr>
        <w:t xml:space="preserve">: Solo los administradores tienen acceso al botón </w:t>
      </w:r>
      <w:r w:rsidRPr="00CD5AF5">
        <w:rPr>
          <w:b/>
          <w:bCs/>
          <w:lang w:val="es-CO"/>
        </w:rPr>
        <w:t>"Añadir Miembro"</w:t>
      </w:r>
      <w:r w:rsidRPr="00CD5AF5">
        <w:rPr>
          <w:lang w:val="es-CO"/>
        </w:rPr>
        <w:t>, ubicado en la parte superior de la pantalla.</w:t>
      </w:r>
    </w:p>
    <w:p w14:paraId="25931BAD" w14:textId="77777777" w:rsidR="00CD5AF5" w:rsidRPr="00CD5AF5" w:rsidRDefault="00CD5AF5" w:rsidP="00CD5AF5">
      <w:pPr>
        <w:numPr>
          <w:ilvl w:val="0"/>
          <w:numId w:val="75"/>
        </w:numPr>
        <w:rPr>
          <w:lang w:val="es-CO"/>
        </w:rPr>
      </w:pPr>
      <w:r w:rsidRPr="00CD5AF5">
        <w:rPr>
          <w:b/>
          <w:bCs/>
          <w:lang w:val="es-CO"/>
        </w:rPr>
        <w:t>Rellenar la Información del Nuevo Miembro</w:t>
      </w:r>
      <w:r w:rsidRPr="00CD5AF5">
        <w:rPr>
          <w:lang w:val="es-CO"/>
        </w:rPr>
        <w:t>:</w:t>
      </w:r>
    </w:p>
    <w:p w14:paraId="17997027" w14:textId="77777777" w:rsidR="00CD5AF5" w:rsidRPr="00CD5AF5" w:rsidRDefault="00CD5AF5" w:rsidP="00CD5AF5">
      <w:pPr>
        <w:numPr>
          <w:ilvl w:val="1"/>
          <w:numId w:val="75"/>
        </w:numPr>
        <w:rPr>
          <w:lang w:val="es-CO"/>
        </w:rPr>
      </w:pPr>
      <w:r w:rsidRPr="00CD5AF5">
        <w:rPr>
          <w:b/>
          <w:bCs/>
          <w:lang w:val="es-CO"/>
        </w:rPr>
        <w:t>Nombre</w:t>
      </w:r>
      <w:r w:rsidRPr="00CD5AF5">
        <w:rPr>
          <w:lang w:val="es-CO"/>
        </w:rPr>
        <w:t>: Introduce el nombre completo del nuevo miembro.</w:t>
      </w:r>
    </w:p>
    <w:p w14:paraId="74703366" w14:textId="77777777" w:rsidR="00CD5AF5" w:rsidRPr="00CD5AF5" w:rsidRDefault="00CD5AF5" w:rsidP="00CD5AF5">
      <w:pPr>
        <w:numPr>
          <w:ilvl w:val="1"/>
          <w:numId w:val="75"/>
        </w:numPr>
        <w:rPr>
          <w:lang w:val="es-CO"/>
        </w:rPr>
      </w:pPr>
      <w:r w:rsidRPr="00CD5AF5">
        <w:rPr>
          <w:b/>
          <w:bCs/>
          <w:lang w:val="es-CO"/>
        </w:rPr>
        <w:t>Correo Electrónico</w:t>
      </w:r>
      <w:r w:rsidRPr="00CD5AF5">
        <w:rPr>
          <w:lang w:val="es-CO"/>
        </w:rPr>
        <w:t>: Introduce el correo electrónico del miembro, que se usará para la autenticación.</w:t>
      </w:r>
    </w:p>
    <w:p w14:paraId="74D5B273" w14:textId="77777777" w:rsidR="00CD5AF5" w:rsidRPr="00CD5AF5" w:rsidRDefault="00CD5AF5" w:rsidP="00CD5AF5">
      <w:pPr>
        <w:numPr>
          <w:ilvl w:val="1"/>
          <w:numId w:val="75"/>
        </w:numPr>
        <w:rPr>
          <w:lang w:val="es-CO"/>
        </w:rPr>
      </w:pPr>
      <w:r w:rsidRPr="00CD5AF5">
        <w:rPr>
          <w:b/>
          <w:bCs/>
          <w:lang w:val="es-CO"/>
        </w:rPr>
        <w:t>Nombre de Usuario</w:t>
      </w:r>
      <w:r w:rsidRPr="00CD5AF5">
        <w:rPr>
          <w:lang w:val="es-CO"/>
        </w:rPr>
        <w:t>: Crea un nombre de usuario único para que el miembro pueda iniciar sesión.</w:t>
      </w:r>
    </w:p>
    <w:p w14:paraId="452BD785" w14:textId="77777777" w:rsidR="00CD5AF5" w:rsidRPr="00CD5AF5" w:rsidRDefault="00CD5AF5" w:rsidP="00CD5AF5">
      <w:pPr>
        <w:numPr>
          <w:ilvl w:val="1"/>
          <w:numId w:val="75"/>
        </w:numPr>
        <w:rPr>
          <w:lang w:val="es-CO"/>
        </w:rPr>
      </w:pPr>
      <w:r w:rsidRPr="00CD5AF5">
        <w:rPr>
          <w:b/>
          <w:bCs/>
          <w:lang w:val="es-CO"/>
        </w:rPr>
        <w:t>Contraseña</w:t>
      </w:r>
      <w:r w:rsidRPr="00CD5AF5">
        <w:rPr>
          <w:lang w:val="es-CO"/>
        </w:rPr>
        <w:t>: Asigna una contraseña inicial. El miembro podrá cambiarla más adelante desde su perfil.</w:t>
      </w:r>
    </w:p>
    <w:p w14:paraId="3DF7D8F7" w14:textId="77777777" w:rsidR="00CD5AF5" w:rsidRPr="00CD5AF5" w:rsidRDefault="00CD5AF5" w:rsidP="00CD5AF5">
      <w:pPr>
        <w:numPr>
          <w:ilvl w:val="1"/>
          <w:numId w:val="75"/>
        </w:numPr>
        <w:rPr>
          <w:lang w:val="es-CO"/>
        </w:rPr>
      </w:pPr>
      <w:r w:rsidRPr="00CD5AF5">
        <w:rPr>
          <w:b/>
          <w:bCs/>
          <w:lang w:val="es-CO"/>
        </w:rPr>
        <w:t>Rol</w:t>
      </w:r>
      <w:r w:rsidRPr="00CD5AF5">
        <w:rPr>
          <w:lang w:val="es-CO"/>
        </w:rPr>
        <w:t>: Selecciona el rol del miembro. Los roles disponibles incluyen:</w:t>
      </w:r>
    </w:p>
    <w:p w14:paraId="684B58CA" w14:textId="77777777" w:rsidR="00CD5AF5" w:rsidRPr="00CD5AF5" w:rsidRDefault="00CD5AF5" w:rsidP="00CD5AF5">
      <w:pPr>
        <w:numPr>
          <w:ilvl w:val="2"/>
          <w:numId w:val="75"/>
        </w:numPr>
        <w:rPr>
          <w:lang w:val="es-CO"/>
        </w:rPr>
      </w:pPr>
      <w:r w:rsidRPr="00CD5AF5">
        <w:rPr>
          <w:b/>
          <w:bCs/>
          <w:lang w:val="es-CO"/>
        </w:rPr>
        <w:t>Presidente</w:t>
      </w:r>
      <w:r w:rsidRPr="00CD5AF5">
        <w:rPr>
          <w:lang w:val="es-CO"/>
        </w:rPr>
        <w:t>: Control total sobre la plataforma.</w:t>
      </w:r>
    </w:p>
    <w:p w14:paraId="0EE94FCF" w14:textId="6DE70D1B" w:rsidR="00CD5AF5" w:rsidRPr="00CD5AF5" w:rsidRDefault="00CD5AF5" w:rsidP="00CD5AF5">
      <w:pPr>
        <w:numPr>
          <w:ilvl w:val="2"/>
          <w:numId w:val="75"/>
        </w:numPr>
        <w:rPr>
          <w:lang w:val="es-CO"/>
        </w:rPr>
      </w:pPr>
      <w:r w:rsidRPr="00CD5AF5">
        <w:rPr>
          <w:b/>
          <w:bCs/>
          <w:lang w:val="es-CO"/>
        </w:rPr>
        <w:t>Miembro</w:t>
      </w:r>
      <w:r>
        <w:rPr>
          <w:b/>
          <w:bCs/>
          <w:lang w:val="es-CO"/>
        </w:rPr>
        <w:t>s</w:t>
      </w:r>
      <w:r w:rsidRPr="00CD5AF5">
        <w:rPr>
          <w:lang w:val="es-CO"/>
        </w:rPr>
        <w:t>: Permisos limitados para publicar en el blog y visualizar eventos.</w:t>
      </w:r>
    </w:p>
    <w:p w14:paraId="27A7702C" w14:textId="77777777" w:rsidR="00CD5AF5" w:rsidRDefault="00CD5AF5" w:rsidP="00CD5AF5">
      <w:pPr>
        <w:numPr>
          <w:ilvl w:val="0"/>
          <w:numId w:val="75"/>
        </w:numPr>
        <w:rPr>
          <w:lang w:val="es-CO"/>
        </w:rPr>
      </w:pPr>
      <w:r w:rsidRPr="00CD5AF5">
        <w:rPr>
          <w:b/>
          <w:bCs/>
          <w:lang w:val="es-CO"/>
        </w:rPr>
        <w:t>Guardar el Nuevo Miembro</w:t>
      </w:r>
      <w:r w:rsidRPr="00CD5AF5">
        <w:rPr>
          <w:lang w:val="es-CO"/>
        </w:rPr>
        <w:t xml:space="preserve">: Una vez que completes los campos, haz clic en </w:t>
      </w:r>
      <w:r w:rsidRPr="00CD5AF5">
        <w:rPr>
          <w:b/>
          <w:bCs/>
          <w:lang w:val="es-CO"/>
        </w:rPr>
        <w:t>"Guardar"</w:t>
      </w:r>
      <w:r w:rsidRPr="00CD5AF5">
        <w:rPr>
          <w:lang w:val="es-CO"/>
        </w:rPr>
        <w:t xml:space="preserve"> para registrar la cuenta.</w:t>
      </w:r>
    </w:p>
    <w:p w14:paraId="758C0E68" w14:textId="496B3DFA" w:rsidR="00CD5AF5" w:rsidRDefault="00CD5AF5" w:rsidP="00CD5AF5">
      <w:pPr>
        <w:rPr>
          <w:lang w:val="es-CO"/>
        </w:rPr>
      </w:pPr>
      <w:r w:rsidRPr="006A362C">
        <w:rPr>
          <w:b/>
          <w:bCs/>
          <w:noProof/>
          <w:lang w:val="es-CO"/>
        </w:rPr>
        <w:drawing>
          <wp:anchor distT="0" distB="0" distL="114300" distR="114300" simplePos="0" relativeHeight="251691008" behindDoc="0" locked="0" layoutInCell="1" allowOverlap="1" wp14:anchorId="44AB6D78" wp14:editId="05E99F5D">
            <wp:simplePos x="0" y="0"/>
            <wp:positionH relativeFrom="column">
              <wp:posOffset>842372</wp:posOffset>
            </wp:positionH>
            <wp:positionV relativeFrom="paragraph">
              <wp:posOffset>272415</wp:posOffset>
            </wp:positionV>
            <wp:extent cx="3487420" cy="2347595"/>
            <wp:effectExtent l="0" t="0" r="0" b="0"/>
            <wp:wrapThrough wrapText="bothSides">
              <wp:wrapPolygon edited="0">
                <wp:start x="0" y="0"/>
                <wp:lineTo x="0" y="21384"/>
                <wp:lineTo x="21474" y="21384"/>
                <wp:lineTo x="21474" y="0"/>
                <wp:lineTo x="0" y="0"/>
              </wp:wrapPolygon>
            </wp:wrapThrough>
            <wp:docPr id="989526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31343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94627" w14:textId="10A1C25A" w:rsidR="00CD5AF5" w:rsidRDefault="00CD5AF5" w:rsidP="00CD5AF5">
      <w:pPr>
        <w:rPr>
          <w:lang w:val="es-CO"/>
        </w:rPr>
      </w:pPr>
    </w:p>
    <w:p w14:paraId="1D2A9620" w14:textId="3A923DEC" w:rsidR="00CD5AF5" w:rsidRDefault="00CD5AF5" w:rsidP="00CD5AF5">
      <w:pPr>
        <w:rPr>
          <w:lang w:val="es-CO"/>
        </w:rPr>
      </w:pPr>
    </w:p>
    <w:p w14:paraId="4E36ABCC" w14:textId="1073E6D5" w:rsidR="00CD5AF5" w:rsidRDefault="00CD5AF5" w:rsidP="00CD5AF5">
      <w:pPr>
        <w:rPr>
          <w:lang w:val="es-CO"/>
        </w:rPr>
      </w:pPr>
    </w:p>
    <w:p w14:paraId="4756F7E0" w14:textId="77777777" w:rsidR="00CD5AF5" w:rsidRDefault="00CD5AF5" w:rsidP="00CD5AF5">
      <w:pPr>
        <w:rPr>
          <w:lang w:val="es-CO"/>
        </w:rPr>
      </w:pPr>
    </w:p>
    <w:p w14:paraId="21E3560A" w14:textId="77777777" w:rsidR="00CD5AF5" w:rsidRDefault="00CD5AF5" w:rsidP="00CD5AF5">
      <w:pPr>
        <w:rPr>
          <w:lang w:val="es-CO"/>
        </w:rPr>
      </w:pPr>
    </w:p>
    <w:p w14:paraId="2C28F2E6" w14:textId="77777777" w:rsidR="00CD5AF5" w:rsidRDefault="00CD5AF5" w:rsidP="00CD5AF5">
      <w:pPr>
        <w:rPr>
          <w:lang w:val="es-CO"/>
        </w:rPr>
      </w:pPr>
    </w:p>
    <w:p w14:paraId="73736245" w14:textId="77777777" w:rsidR="00CD5AF5" w:rsidRDefault="00CD5AF5" w:rsidP="00CD5AF5">
      <w:pPr>
        <w:rPr>
          <w:lang w:val="es-CO"/>
        </w:rPr>
      </w:pPr>
    </w:p>
    <w:p w14:paraId="5A7C6C43" w14:textId="77777777" w:rsidR="00CD5AF5" w:rsidRDefault="00CD5AF5" w:rsidP="00CD5AF5">
      <w:pPr>
        <w:rPr>
          <w:lang w:val="es-CO"/>
        </w:rPr>
      </w:pPr>
    </w:p>
    <w:p w14:paraId="534A7AA6" w14:textId="77777777" w:rsidR="00CD5AF5" w:rsidRDefault="00CD5AF5" w:rsidP="00CD5AF5">
      <w:pPr>
        <w:rPr>
          <w:lang w:val="es-CO"/>
        </w:rPr>
      </w:pPr>
    </w:p>
    <w:p w14:paraId="298FF573" w14:textId="77777777" w:rsidR="00CD5AF5" w:rsidRDefault="00CD5AF5" w:rsidP="00CD5AF5">
      <w:pPr>
        <w:rPr>
          <w:lang w:val="es-CO"/>
        </w:rPr>
      </w:pPr>
    </w:p>
    <w:p w14:paraId="20944306" w14:textId="77777777" w:rsidR="00CD5AF5" w:rsidRPr="00CD5AF5" w:rsidRDefault="00CD5AF5" w:rsidP="00CD5AF5">
      <w:pPr>
        <w:rPr>
          <w:lang w:val="es-CO"/>
        </w:rPr>
      </w:pPr>
    </w:p>
    <w:p w14:paraId="5D8715C2" w14:textId="77777777" w:rsidR="00CD5AF5" w:rsidRPr="00CD5AF5" w:rsidRDefault="00CD5AF5" w:rsidP="00CD5AF5">
      <w:pPr>
        <w:rPr>
          <w:b/>
          <w:bCs/>
          <w:lang w:val="es-CO"/>
        </w:rPr>
      </w:pPr>
      <w:r w:rsidRPr="00CD5AF5">
        <w:rPr>
          <w:b/>
          <w:bCs/>
          <w:lang w:val="es-CO"/>
        </w:rPr>
        <w:lastRenderedPageBreak/>
        <w:t>b. Editar un Miembro</w:t>
      </w:r>
    </w:p>
    <w:p w14:paraId="225AA226" w14:textId="77777777" w:rsidR="00CD5AF5" w:rsidRPr="00CD5AF5" w:rsidRDefault="00CD5AF5" w:rsidP="00CD5AF5">
      <w:pPr>
        <w:numPr>
          <w:ilvl w:val="0"/>
          <w:numId w:val="76"/>
        </w:numPr>
        <w:rPr>
          <w:lang w:val="es-CO"/>
        </w:rPr>
      </w:pPr>
      <w:r w:rsidRPr="00CD5AF5">
        <w:rPr>
          <w:b/>
          <w:bCs/>
          <w:lang w:val="es-CO"/>
        </w:rPr>
        <w:t>Seleccionar Miembro</w:t>
      </w:r>
      <w:r w:rsidRPr="00CD5AF5">
        <w:rPr>
          <w:lang w:val="es-CO"/>
        </w:rPr>
        <w:t xml:space="preserve">: Para modificar la información de un miembro, selecciona su cuenta en la lista y haz clic en el botón </w:t>
      </w:r>
      <w:r w:rsidRPr="00CD5AF5">
        <w:rPr>
          <w:b/>
          <w:bCs/>
          <w:lang w:val="es-CO"/>
        </w:rPr>
        <w:t>"Editar"</w:t>
      </w:r>
      <w:r w:rsidRPr="00CD5AF5">
        <w:rPr>
          <w:lang w:val="es-CO"/>
        </w:rPr>
        <w:t>.</w:t>
      </w:r>
    </w:p>
    <w:p w14:paraId="0A0B4A26" w14:textId="77777777" w:rsidR="00CD5AF5" w:rsidRPr="00CD5AF5" w:rsidRDefault="00CD5AF5" w:rsidP="00CD5AF5">
      <w:pPr>
        <w:numPr>
          <w:ilvl w:val="0"/>
          <w:numId w:val="76"/>
        </w:numPr>
        <w:rPr>
          <w:lang w:val="es-CO"/>
        </w:rPr>
      </w:pPr>
      <w:r w:rsidRPr="00CD5AF5">
        <w:rPr>
          <w:b/>
          <w:bCs/>
          <w:lang w:val="es-CO"/>
        </w:rPr>
        <w:t>Modificar Información</w:t>
      </w:r>
      <w:r w:rsidRPr="00CD5AF5">
        <w:rPr>
          <w:lang w:val="es-CO"/>
        </w:rPr>
        <w:t>: Cambia los detalles necesarios, como el nombre, correo electrónico o rol del usuario.</w:t>
      </w:r>
    </w:p>
    <w:p w14:paraId="6E284C13" w14:textId="7C8BCE3E" w:rsidR="00CD5AF5" w:rsidRDefault="00CD5AF5" w:rsidP="00CD5AF5">
      <w:pPr>
        <w:numPr>
          <w:ilvl w:val="0"/>
          <w:numId w:val="76"/>
        </w:numPr>
        <w:rPr>
          <w:lang w:val="es-CO"/>
        </w:rPr>
      </w:pPr>
      <w:r w:rsidRPr="00CD5AF5">
        <w:rPr>
          <w:b/>
          <w:bCs/>
          <w:lang w:val="es-CO"/>
        </w:rPr>
        <w:t>Guardar Cambios</w:t>
      </w:r>
      <w:r w:rsidRPr="00CD5AF5">
        <w:rPr>
          <w:lang w:val="es-CO"/>
        </w:rPr>
        <w:t xml:space="preserve">: Haz clic en </w:t>
      </w:r>
      <w:r w:rsidRPr="00CD5AF5">
        <w:rPr>
          <w:b/>
          <w:bCs/>
          <w:lang w:val="es-CO"/>
        </w:rPr>
        <w:t>"Guardar"</w:t>
      </w:r>
      <w:r w:rsidRPr="00CD5AF5">
        <w:rPr>
          <w:lang w:val="es-CO"/>
        </w:rPr>
        <w:t xml:space="preserve"> para actualizar la información del miembro.</w:t>
      </w:r>
    </w:p>
    <w:p w14:paraId="186F4084" w14:textId="60B781C4" w:rsidR="00CD5AF5" w:rsidRDefault="00CD5AF5" w:rsidP="00CD5AF5">
      <w:pPr>
        <w:rPr>
          <w:noProof/>
          <w:lang w:val="es-CO"/>
        </w:rPr>
      </w:pPr>
      <w:r w:rsidRPr="00EF4DA8">
        <w:rPr>
          <w:noProof/>
          <w:lang w:val="es-CO"/>
        </w:rPr>
        <w:drawing>
          <wp:anchor distT="0" distB="0" distL="114300" distR="114300" simplePos="0" relativeHeight="251693056" behindDoc="0" locked="0" layoutInCell="1" allowOverlap="1" wp14:anchorId="31EA7C02" wp14:editId="7C931AE7">
            <wp:simplePos x="0" y="0"/>
            <wp:positionH relativeFrom="column">
              <wp:posOffset>463550</wp:posOffset>
            </wp:positionH>
            <wp:positionV relativeFrom="paragraph">
              <wp:posOffset>281940</wp:posOffset>
            </wp:positionV>
            <wp:extent cx="3787775" cy="2127250"/>
            <wp:effectExtent l="0" t="0" r="3175" b="6350"/>
            <wp:wrapThrough wrapText="bothSides">
              <wp:wrapPolygon edited="0">
                <wp:start x="0" y="0"/>
                <wp:lineTo x="0" y="21471"/>
                <wp:lineTo x="21509" y="21471"/>
                <wp:lineTo x="21509" y="0"/>
                <wp:lineTo x="0" y="0"/>
              </wp:wrapPolygon>
            </wp:wrapThrough>
            <wp:docPr id="1256419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69348" name="Imagen 1" descr="Interfaz de usuario gráfica, Texto, Aplicación&#10;&#10;Descripción generada automá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FC52A" w14:textId="7743022D" w:rsidR="00CD5AF5" w:rsidRDefault="00CD5AF5" w:rsidP="00CD5AF5">
      <w:pPr>
        <w:rPr>
          <w:lang w:val="es-CO"/>
        </w:rPr>
      </w:pPr>
    </w:p>
    <w:p w14:paraId="1E0D0D45" w14:textId="23097FF0" w:rsidR="00CD5AF5" w:rsidRDefault="00CD5AF5" w:rsidP="00CD5AF5">
      <w:pPr>
        <w:rPr>
          <w:lang w:val="es-CO"/>
        </w:rPr>
      </w:pPr>
    </w:p>
    <w:p w14:paraId="4C5BAE18" w14:textId="77777777" w:rsidR="00CD5AF5" w:rsidRDefault="00CD5AF5" w:rsidP="00CD5AF5">
      <w:pPr>
        <w:rPr>
          <w:lang w:val="es-CO"/>
        </w:rPr>
      </w:pPr>
    </w:p>
    <w:p w14:paraId="54C45B47" w14:textId="77777777" w:rsidR="00CD5AF5" w:rsidRDefault="00CD5AF5" w:rsidP="00CD5AF5">
      <w:pPr>
        <w:rPr>
          <w:lang w:val="es-CO"/>
        </w:rPr>
      </w:pPr>
    </w:p>
    <w:p w14:paraId="5E0C6B5C" w14:textId="77777777" w:rsidR="00CD5AF5" w:rsidRDefault="00CD5AF5" w:rsidP="00CD5AF5">
      <w:pPr>
        <w:rPr>
          <w:lang w:val="es-CO"/>
        </w:rPr>
      </w:pPr>
    </w:p>
    <w:p w14:paraId="69631E1C" w14:textId="77777777" w:rsidR="00CD5AF5" w:rsidRDefault="00CD5AF5" w:rsidP="00CD5AF5">
      <w:pPr>
        <w:rPr>
          <w:lang w:val="es-CO"/>
        </w:rPr>
      </w:pPr>
    </w:p>
    <w:p w14:paraId="4B549155" w14:textId="77777777" w:rsidR="00CD5AF5" w:rsidRDefault="00CD5AF5" w:rsidP="00CD5AF5">
      <w:pPr>
        <w:rPr>
          <w:lang w:val="es-CO"/>
        </w:rPr>
      </w:pPr>
    </w:p>
    <w:p w14:paraId="5B6D5F50" w14:textId="6D007EBF" w:rsidR="00CD5AF5" w:rsidRPr="00CD5AF5" w:rsidRDefault="00CD5AF5" w:rsidP="00CD5AF5">
      <w:pPr>
        <w:rPr>
          <w:lang w:val="es-CO"/>
        </w:rPr>
      </w:pPr>
    </w:p>
    <w:p w14:paraId="1AFB5E8E" w14:textId="63ACDC54" w:rsidR="00CD5AF5" w:rsidRPr="00CD5AF5" w:rsidRDefault="00CD5AF5" w:rsidP="00CD5AF5">
      <w:pPr>
        <w:rPr>
          <w:b/>
          <w:bCs/>
          <w:lang w:val="es-CO"/>
        </w:rPr>
      </w:pPr>
      <w:r w:rsidRPr="00CD5AF5">
        <w:rPr>
          <w:b/>
          <w:bCs/>
          <w:lang w:val="es-CO"/>
        </w:rPr>
        <w:t>c. Eliminar un Miembro</w:t>
      </w:r>
    </w:p>
    <w:p w14:paraId="3867258F" w14:textId="38BB8657" w:rsidR="00CD5AF5" w:rsidRPr="00CD5AF5" w:rsidRDefault="00CD5AF5" w:rsidP="00CD5AF5">
      <w:pPr>
        <w:numPr>
          <w:ilvl w:val="0"/>
          <w:numId w:val="77"/>
        </w:numPr>
        <w:rPr>
          <w:lang w:val="es-CO"/>
        </w:rPr>
      </w:pPr>
      <w:r w:rsidRPr="00CD5AF5">
        <w:rPr>
          <w:b/>
          <w:bCs/>
          <w:lang w:val="es-CO"/>
        </w:rPr>
        <w:t>Botón de Eliminar</w:t>
      </w:r>
      <w:r w:rsidRPr="00CD5AF5">
        <w:rPr>
          <w:lang w:val="es-CO"/>
        </w:rPr>
        <w:t xml:space="preserve">: Los administradores pueden eliminar usuarios. Al lado de cada miembro, verás el botón </w:t>
      </w:r>
      <w:r w:rsidRPr="00CD5AF5">
        <w:rPr>
          <w:b/>
          <w:bCs/>
          <w:lang w:val="es-CO"/>
        </w:rPr>
        <w:t>"Eliminar"</w:t>
      </w:r>
      <w:r w:rsidRPr="00CD5AF5">
        <w:rPr>
          <w:lang w:val="es-CO"/>
        </w:rPr>
        <w:t>.</w:t>
      </w:r>
    </w:p>
    <w:p w14:paraId="5F6141E6" w14:textId="6F28F8FA" w:rsidR="00CD5AF5" w:rsidRPr="00CD5AF5" w:rsidRDefault="00CD5AF5" w:rsidP="00CD5AF5">
      <w:pPr>
        <w:numPr>
          <w:ilvl w:val="0"/>
          <w:numId w:val="77"/>
        </w:numPr>
        <w:rPr>
          <w:lang w:val="es-CO"/>
        </w:rPr>
      </w:pPr>
      <w:r w:rsidRPr="00CD5AF5">
        <w:rPr>
          <w:b/>
          <w:bCs/>
          <w:lang w:val="es-CO"/>
        </w:rPr>
        <w:t>Confirmación</w:t>
      </w:r>
      <w:r w:rsidRPr="00CD5AF5">
        <w:rPr>
          <w:lang w:val="es-CO"/>
        </w:rPr>
        <w:t>: Confirma que deseas eliminar la cuenta antes de proceder. Esta acción es irreversible y eliminará permanentemente al usuario de la plataforma.</w:t>
      </w:r>
    </w:p>
    <w:p w14:paraId="15A723E1" w14:textId="77777777" w:rsidR="00CD5AF5" w:rsidRPr="00CD5AF5" w:rsidRDefault="00CD5AF5" w:rsidP="00CD5AF5">
      <w:pPr>
        <w:rPr>
          <w:b/>
          <w:bCs/>
          <w:lang w:val="es-CO"/>
        </w:rPr>
      </w:pPr>
      <w:r w:rsidRPr="00CD5AF5">
        <w:rPr>
          <w:b/>
          <w:bCs/>
          <w:lang w:val="es-CO"/>
        </w:rPr>
        <w:t>4. Roles y Permisos</w:t>
      </w:r>
    </w:p>
    <w:p w14:paraId="48182D14" w14:textId="77777777" w:rsidR="00CD5AF5" w:rsidRPr="00CD5AF5" w:rsidRDefault="00CD5AF5" w:rsidP="00CD5AF5">
      <w:pPr>
        <w:numPr>
          <w:ilvl w:val="0"/>
          <w:numId w:val="78"/>
        </w:numPr>
        <w:rPr>
          <w:lang w:val="es-CO"/>
        </w:rPr>
      </w:pPr>
      <w:r w:rsidRPr="00CD5AF5">
        <w:rPr>
          <w:b/>
          <w:bCs/>
          <w:lang w:val="es-CO"/>
        </w:rPr>
        <w:t>Administradores</w:t>
      </w:r>
      <w:r w:rsidRPr="00CD5AF5">
        <w:rPr>
          <w:lang w:val="es-CO"/>
        </w:rPr>
        <w:t>: Tienen acceso completo para añadir, editar y eliminar miembros.</w:t>
      </w:r>
    </w:p>
    <w:p w14:paraId="628636E6" w14:textId="04109245" w:rsidR="00CD5AF5" w:rsidRDefault="00CD5AF5" w:rsidP="00CD5AF5">
      <w:pPr>
        <w:numPr>
          <w:ilvl w:val="0"/>
          <w:numId w:val="78"/>
        </w:numPr>
        <w:rPr>
          <w:lang w:val="es-CO"/>
        </w:rPr>
      </w:pPr>
      <w:r w:rsidRPr="00CD5AF5">
        <w:rPr>
          <w:b/>
          <w:bCs/>
          <w:lang w:val="es-CO"/>
        </w:rPr>
        <w:t>Miembros</w:t>
      </w:r>
      <w:r w:rsidRPr="00CD5AF5">
        <w:rPr>
          <w:lang w:val="es-CO"/>
        </w:rPr>
        <w:t>: No pueden gestionar cuentas de otros usuarios, solo pueden ver información básica dentro de la plataforma.</w:t>
      </w:r>
    </w:p>
    <w:p w14:paraId="18E33A74" w14:textId="7110C771" w:rsidR="00CD5AF5" w:rsidRDefault="00CD5AF5" w:rsidP="00CD5AF5">
      <w:pPr>
        <w:rPr>
          <w:lang w:val="es-CO"/>
        </w:rPr>
      </w:pPr>
      <w:r w:rsidRPr="00EF4DA8">
        <w:rPr>
          <w:b/>
          <w:bCs/>
          <w:noProof/>
          <w:lang w:val="es-CO"/>
        </w:rPr>
        <w:drawing>
          <wp:anchor distT="0" distB="0" distL="114300" distR="114300" simplePos="0" relativeHeight="251695104" behindDoc="0" locked="0" layoutInCell="1" allowOverlap="1" wp14:anchorId="13022C7D" wp14:editId="3A295F80">
            <wp:simplePos x="0" y="0"/>
            <wp:positionH relativeFrom="column">
              <wp:posOffset>565688</wp:posOffset>
            </wp:positionH>
            <wp:positionV relativeFrom="paragraph">
              <wp:posOffset>87274</wp:posOffset>
            </wp:positionV>
            <wp:extent cx="4404360" cy="1228725"/>
            <wp:effectExtent l="0" t="0" r="0" b="9525"/>
            <wp:wrapThrough wrapText="bothSides">
              <wp:wrapPolygon edited="0">
                <wp:start x="0" y="0"/>
                <wp:lineTo x="0" y="21433"/>
                <wp:lineTo x="21488" y="21433"/>
                <wp:lineTo x="21488" y="0"/>
                <wp:lineTo x="0" y="0"/>
              </wp:wrapPolygon>
            </wp:wrapThrough>
            <wp:docPr id="43397054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2403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37973" w14:textId="20A18FA7" w:rsidR="00CD5AF5" w:rsidRDefault="00CD5AF5" w:rsidP="00CD5AF5">
      <w:pPr>
        <w:rPr>
          <w:lang w:val="es-CO"/>
        </w:rPr>
      </w:pPr>
    </w:p>
    <w:p w14:paraId="6DCF3DED" w14:textId="77777777" w:rsidR="00CD5AF5" w:rsidRDefault="00CD5AF5" w:rsidP="00CD5AF5">
      <w:pPr>
        <w:rPr>
          <w:lang w:val="es-CO"/>
        </w:rPr>
      </w:pPr>
    </w:p>
    <w:p w14:paraId="686F678B" w14:textId="77777777" w:rsidR="00CD5AF5" w:rsidRPr="00CD5AF5" w:rsidRDefault="00CD5AF5" w:rsidP="00CD5AF5">
      <w:pPr>
        <w:rPr>
          <w:lang w:val="es-CO"/>
        </w:rPr>
      </w:pPr>
    </w:p>
    <w:p w14:paraId="51F4FF34" w14:textId="77777777" w:rsidR="00CD5AF5" w:rsidRPr="00CD5AF5" w:rsidRDefault="00CD5AF5" w:rsidP="00CD5AF5">
      <w:pPr>
        <w:rPr>
          <w:b/>
          <w:bCs/>
          <w:lang w:val="es-CO"/>
        </w:rPr>
      </w:pPr>
      <w:r w:rsidRPr="00CD5AF5">
        <w:rPr>
          <w:b/>
          <w:bCs/>
          <w:lang w:val="es-CO"/>
        </w:rPr>
        <w:lastRenderedPageBreak/>
        <w:t>5. Recomendaciones de Uso</w:t>
      </w:r>
    </w:p>
    <w:p w14:paraId="3EEF4C13" w14:textId="77777777" w:rsidR="00CD5AF5" w:rsidRPr="00CD5AF5" w:rsidRDefault="00CD5AF5" w:rsidP="00CD5AF5">
      <w:pPr>
        <w:numPr>
          <w:ilvl w:val="0"/>
          <w:numId w:val="79"/>
        </w:numPr>
        <w:rPr>
          <w:lang w:val="es-CO"/>
        </w:rPr>
      </w:pPr>
      <w:r w:rsidRPr="00CD5AF5">
        <w:rPr>
          <w:b/>
          <w:bCs/>
          <w:lang w:val="es-CO"/>
        </w:rPr>
        <w:t>Asignar Roles Correctamente</w:t>
      </w:r>
      <w:r w:rsidRPr="00CD5AF5">
        <w:rPr>
          <w:lang w:val="es-CO"/>
        </w:rPr>
        <w:t>: Asegúrate de asignar el rol adecuado a cada miembro según sus responsabilidades dentro de la organización.</w:t>
      </w:r>
    </w:p>
    <w:p w14:paraId="7D465B1A" w14:textId="77777777" w:rsidR="00CD5AF5" w:rsidRPr="00CD5AF5" w:rsidRDefault="00CD5AF5" w:rsidP="00CD5AF5">
      <w:pPr>
        <w:numPr>
          <w:ilvl w:val="0"/>
          <w:numId w:val="79"/>
        </w:numPr>
        <w:rPr>
          <w:lang w:val="es-CO"/>
        </w:rPr>
      </w:pPr>
      <w:r w:rsidRPr="00CD5AF5">
        <w:rPr>
          <w:b/>
          <w:bCs/>
          <w:lang w:val="es-CO"/>
        </w:rPr>
        <w:t>Verificar Información</w:t>
      </w:r>
      <w:r w:rsidRPr="00CD5AF5">
        <w:rPr>
          <w:lang w:val="es-CO"/>
        </w:rPr>
        <w:t>: Antes de crear una cuenta nueva, verifica que los datos del miembro, como el correo electrónico y el nombre de usuario, sean correctos y únicos.</w:t>
      </w:r>
    </w:p>
    <w:p w14:paraId="0F21EB5C" w14:textId="77777777" w:rsidR="00CD5AF5" w:rsidRPr="00CD5AF5" w:rsidRDefault="00CD5AF5" w:rsidP="00CD5AF5">
      <w:pPr>
        <w:numPr>
          <w:ilvl w:val="0"/>
          <w:numId w:val="79"/>
        </w:numPr>
        <w:rPr>
          <w:lang w:val="es-CO"/>
        </w:rPr>
      </w:pPr>
      <w:r w:rsidRPr="00CD5AF5">
        <w:rPr>
          <w:b/>
          <w:bCs/>
          <w:lang w:val="es-CO"/>
        </w:rPr>
        <w:t>Actualizar Roles Cuando Sea Necesario</w:t>
      </w:r>
      <w:r w:rsidRPr="00CD5AF5">
        <w:rPr>
          <w:lang w:val="es-CO"/>
        </w:rPr>
        <w:t>: Los roles de los miembros pueden cambiar a medida que sus responsabilidades evolucionen. Utiliza la opción de edición para actualizar los roles cuando sea necesario.</w:t>
      </w:r>
    </w:p>
    <w:p w14:paraId="234EE617" w14:textId="77777777" w:rsidR="00CD5AF5" w:rsidRPr="00CD5AF5" w:rsidRDefault="00CD5AF5" w:rsidP="00CD5AF5">
      <w:pPr>
        <w:rPr>
          <w:b/>
          <w:bCs/>
          <w:lang w:val="es-CO"/>
        </w:rPr>
      </w:pPr>
      <w:r w:rsidRPr="00CD5AF5">
        <w:rPr>
          <w:b/>
          <w:bCs/>
          <w:lang w:val="es-CO"/>
        </w:rPr>
        <w:t>6. Solución de Problemas</w:t>
      </w:r>
    </w:p>
    <w:p w14:paraId="24DDC6A4" w14:textId="77777777" w:rsidR="00CD5AF5" w:rsidRPr="00CD5AF5" w:rsidRDefault="00CD5AF5" w:rsidP="00CD5AF5">
      <w:pPr>
        <w:numPr>
          <w:ilvl w:val="0"/>
          <w:numId w:val="80"/>
        </w:numPr>
        <w:rPr>
          <w:lang w:val="es-CO"/>
        </w:rPr>
      </w:pPr>
      <w:r w:rsidRPr="00CD5AF5">
        <w:rPr>
          <w:b/>
          <w:bCs/>
          <w:lang w:val="es-CO"/>
        </w:rPr>
        <w:t>No Puedo Añadir Miembros</w:t>
      </w:r>
      <w:r w:rsidRPr="00CD5AF5">
        <w:rPr>
          <w:lang w:val="es-CO"/>
        </w:rPr>
        <w:t>: Verifica que tienes permisos de administrador. Solo los administradores pueden registrar nuevos miembros.</w:t>
      </w:r>
    </w:p>
    <w:p w14:paraId="6B1A4396" w14:textId="77777777" w:rsidR="00CD5AF5" w:rsidRPr="00CD5AF5" w:rsidRDefault="00CD5AF5" w:rsidP="00CD5AF5">
      <w:pPr>
        <w:numPr>
          <w:ilvl w:val="0"/>
          <w:numId w:val="80"/>
        </w:numPr>
        <w:rPr>
          <w:lang w:val="es-CO"/>
        </w:rPr>
      </w:pPr>
      <w:r w:rsidRPr="00CD5AF5">
        <w:rPr>
          <w:b/>
          <w:bCs/>
          <w:lang w:val="es-CO"/>
        </w:rPr>
        <w:t>El Usuario No Puede Iniciar Sesión</w:t>
      </w:r>
      <w:r w:rsidRPr="00CD5AF5">
        <w:rPr>
          <w:lang w:val="es-CO"/>
        </w:rPr>
        <w:t>: Asegúrate de que el correo electrónico y el nombre de usuario sean correctos. Si es necesario, restablece la contraseña desde el perfil del miembro.</w:t>
      </w:r>
    </w:p>
    <w:p w14:paraId="699FD2AB" w14:textId="77777777" w:rsidR="00CD5AF5" w:rsidRPr="00CD5AF5" w:rsidRDefault="00CD5AF5" w:rsidP="00CD5AF5">
      <w:pPr>
        <w:numPr>
          <w:ilvl w:val="0"/>
          <w:numId w:val="80"/>
        </w:numPr>
        <w:rPr>
          <w:lang w:val="es-CO"/>
        </w:rPr>
      </w:pPr>
      <w:r w:rsidRPr="00CD5AF5">
        <w:rPr>
          <w:b/>
          <w:bCs/>
          <w:lang w:val="es-CO"/>
        </w:rPr>
        <w:t>No Puedo Eliminar un Miembro</w:t>
      </w:r>
      <w:r w:rsidRPr="00CD5AF5">
        <w:rPr>
          <w:lang w:val="es-CO"/>
        </w:rPr>
        <w:t>: Verifica que no estés intentando eliminar una cuenta crítica como la del presidente o un administrador clave.</w:t>
      </w:r>
    </w:p>
    <w:p w14:paraId="3361C9A8" w14:textId="77777777" w:rsidR="00CD5AF5" w:rsidRPr="00CD5AF5" w:rsidRDefault="00CD5AF5" w:rsidP="00CD5AF5">
      <w:pPr>
        <w:rPr>
          <w:b/>
          <w:bCs/>
          <w:lang w:val="es-CO"/>
        </w:rPr>
      </w:pPr>
      <w:r w:rsidRPr="00CD5AF5">
        <w:rPr>
          <w:b/>
          <w:bCs/>
          <w:lang w:val="es-CO"/>
        </w:rPr>
        <w:t>7. Consideraciones Finales</w:t>
      </w:r>
    </w:p>
    <w:p w14:paraId="4981FC36" w14:textId="77777777" w:rsidR="00CD5AF5" w:rsidRPr="00CD5AF5" w:rsidRDefault="00CD5AF5" w:rsidP="00CD5AF5">
      <w:pPr>
        <w:rPr>
          <w:lang w:val="es-CO"/>
        </w:rPr>
      </w:pPr>
      <w:r w:rsidRPr="00CD5AF5">
        <w:rPr>
          <w:lang w:val="es-CO"/>
        </w:rPr>
        <w:t xml:space="preserve">La </w:t>
      </w:r>
      <w:r w:rsidRPr="00CD5AF5">
        <w:rPr>
          <w:b/>
          <w:bCs/>
          <w:lang w:val="es-CO"/>
        </w:rPr>
        <w:t>Sección de Miembros</w:t>
      </w:r>
      <w:r w:rsidRPr="00CD5AF5">
        <w:rPr>
          <w:lang w:val="es-CO"/>
        </w:rPr>
        <w:t xml:space="preserve"> en SyncCircle es fundamental para mantener una organización estructurada. Proporciona una interfaz sencilla y eficiente para registrar nuevos usuarios, gestionar roles y asegurarse de que cada miembro tenga acceso a las funcionalidades apropiadas dentro de la plataforma.</w:t>
      </w:r>
    </w:p>
    <w:p w14:paraId="1AB576B7" w14:textId="77777777" w:rsidR="00CD5AF5" w:rsidRPr="00CD5AF5" w:rsidRDefault="00CD5AF5" w:rsidP="00CD5AF5">
      <w:pPr>
        <w:rPr>
          <w:lang w:val="es-CO"/>
        </w:rPr>
      </w:pPr>
      <w:r w:rsidRPr="00CD5AF5">
        <w:rPr>
          <w:lang w:val="es-CO"/>
        </w:rPr>
        <w:t xml:space="preserve">Con esta sección, los administradores pueden garantizar que los miembros de la organización estén bien gestionados, facilitando una colaboración fluida y eficiente dentro de </w:t>
      </w:r>
      <w:r w:rsidRPr="00CD5AF5">
        <w:rPr>
          <w:b/>
          <w:bCs/>
          <w:lang w:val="es-CO"/>
        </w:rPr>
        <w:t>SyncCircle</w:t>
      </w:r>
      <w:r w:rsidRPr="00CD5AF5">
        <w:rPr>
          <w:lang w:val="es-CO"/>
        </w:rPr>
        <w:t>.</w:t>
      </w:r>
    </w:p>
    <w:p w14:paraId="216E206F" w14:textId="77777777" w:rsidR="00CD5AF5" w:rsidRDefault="00CD5AF5" w:rsidP="007941FD">
      <w:pPr>
        <w:rPr>
          <w:lang w:val="es-CO"/>
        </w:rPr>
      </w:pPr>
    </w:p>
    <w:p w14:paraId="22C36D30" w14:textId="77777777" w:rsidR="00BA5227" w:rsidRDefault="00BA5227" w:rsidP="007941FD">
      <w:pPr>
        <w:rPr>
          <w:lang w:val="es-CO"/>
        </w:rPr>
      </w:pPr>
    </w:p>
    <w:p w14:paraId="1BC6C6D9" w14:textId="77777777" w:rsidR="00BA5227" w:rsidRDefault="00BA5227" w:rsidP="007941FD">
      <w:pPr>
        <w:rPr>
          <w:lang w:val="es-CO"/>
        </w:rPr>
      </w:pPr>
    </w:p>
    <w:p w14:paraId="7A3DB48F" w14:textId="77777777" w:rsidR="00BA5227" w:rsidRDefault="00BA5227" w:rsidP="007941FD">
      <w:pPr>
        <w:rPr>
          <w:lang w:val="es-CO"/>
        </w:rPr>
      </w:pPr>
    </w:p>
    <w:p w14:paraId="6448160E" w14:textId="77777777" w:rsidR="00BA5227" w:rsidRDefault="00BA5227" w:rsidP="007941FD">
      <w:pPr>
        <w:rPr>
          <w:lang w:val="es-CO"/>
        </w:rPr>
      </w:pPr>
    </w:p>
    <w:p w14:paraId="096C82BA" w14:textId="77777777" w:rsidR="00BA5227" w:rsidRDefault="00BA5227" w:rsidP="007941FD">
      <w:pPr>
        <w:rPr>
          <w:lang w:val="es-CO"/>
        </w:rPr>
      </w:pPr>
    </w:p>
    <w:p w14:paraId="7E14FF2D" w14:textId="77777777" w:rsidR="00BA5227" w:rsidRDefault="00BA5227" w:rsidP="007941FD">
      <w:pPr>
        <w:rPr>
          <w:lang w:val="es-CO"/>
        </w:rPr>
      </w:pPr>
    </w:p>
    <w:p w14:paraId="1DD9E036" w14:textId="77777777" w:rsidR="00BA5227" w:rsidRDefault="00BA5227" w:rsidP="007941FD">
      <w:pPr>
        <w:rPr>
          <w:lang w:val="es-CO"/>
        </w:rPr>
      </w:pPr>
    </w:p>
    <w:p w14:paraId="70C0545A" w14:textId="6983BF0E" w:rsidR="003F0291" w:rsidRPr="00BA5227" w:rsidRDefault="00BA5227" w:rsidP="00BA5227">
      <w:pPr>
        <w:pStyle w:val="Ttulo2"/>
        <w:rPr>
          <w:noProof/>
        </w:rPr>
      </w:pPr>
      <w:r>
        <w:rPr>
          <w:noProof/>
        </w:rPr>
        <w:lastRenderedPageBreak/>
        <w:t>Sesiones</w:t>
      </w:r>
    </w:p>
    <w:p w14:paraId="3FC48E16" w14:textId="77777777" w:rsidR="00BA5227" w:rsidRPr="00BA5227" w:rsidRDefault="00BA5227" w:rsidP="00BA5227">
      <w:pPr>
        <w:rPr>
          <w:lang w:val="es-CO"/>
        </w:rPr>
      </w:pPr>
      <w:r w:rsidRPr="00BA5227">
        <w:rPr>
          <w:lang w:val="es-CO"/>
        </w:rPr>
        <w:t xml:space="preserve">La </w:t>
      </w:r>
      <w:r w:rsidRPr="00BA5227">
        <w:rPr>
          <w:b/>
          <w:bCs/>
          <w:lang w:val="es-CO"/>
        </w:rPr>
        <w:t>Sección de Sesiones</w:t>
      </w:r>
      <w:r w:rsidRPr="00BA5227">
        <w:rPr>
          <w:lang w:val="es-CO"/>
        </w:rPr>
        <w:t xml:space="preserve"> en SyncCircle permite a los administradores gestionar eventos y sesiones dentro de la organización. Aquí, los administradores pueden crear nuevas sesiones, ver el historial de sesiones pasadas, y gestionar la asistencia de los miembros.</w:t>
      </w:r>
    </w:p>
    <w:p w14:paraId="728BB4C9" w14:textId="77777777" w:rsidR="00BA5227" w:rsidRPr="00BA5227" w:rsidRDefault="00BA5227" w:rsidP="00BA5227">
      <w:pPr>
        <w:rPr>
          <w:b/>
          <w:bCs/>
          <w:lang w:val="es-CO"/>
        </w:rPr>
      </w:pPr>
      <w:r w:rsidRPr="00BA5227">
        <w:rPr>
          <w:b/>
          <w:bCs/>
          <w:lang w:val="es-CO"/>
        </w:rPr>
        <w:t>1. Acceso a la Sección de Sesiones</w:t>
      </w:r>
    </w:p>
    <w:p w14:paraId="74A37834" w14:textId="77777777" w:rsidR="00BA5227" w:rsidRPr="00BA5227" w:rsidRDefault="00BA5227" w:rsidP="00BA5227">
      <w:pPr>
        <w:numPr>
          <w:ilvl w:val="0"/>
          <w:numId w:val="81"/>
        </w:numPr>
        <w:rPr>
          <w:lang w:val="es-CO"/>
        </w:rPr>
      </w:pPr>
      <w:r w:rsidRPr="00BA5227">
        <w:rPr>
          <w:b/>
          <w:bCs/>
          <w:lang w:val="es-CO"/>
        </w:rPr>
        <w:t xml:space="preserve">Desde el </w:t>
      </w:r>
      <w:proofErr w:type="spellStart"/>
      <w:r w:rsidRPr="00BA5227">
        <w:rPr>
          <w:b/>
          <w:bCs/>
          <w:lang w:val="es-CO"/>
        </w:rPr>
        <w:t>Dashboard</w:t>
      </w:r>
      <w:proofErr w:type="spellEnd"/>
      <w:r w:rsidRPr="00BA5227">
        <w:rPr>
          <w:lang w:val="es-CO"/>
        </w:rPr>
        <w:t xml:space="preserve">: Una vez iniciada la sesión, selecciona la opción </w:t>
      </w:r>
      <w:r w:rsidRPr="00BA5227">
        <w:rPr>
          <w:b/>
          <w:bCs/>
          <w:lang w:val="es-CO"/>
        </w:rPr>
        <w:t>"Sesiones"</w:t>
      </w:r>
      <w:r w:rsidRPr="00BA5227">
        <w:rPr>
          <w:lang w:val="es-CO"/>
        </w:rPr>
        <w:t xml:space="preserve"> en el menú de navegación o en el menú principal del </w:t>
      </w:r>
      <w:proofErr w:type="spellStart"/>
      <w:r w:rsidRPr="00BA5227">
        <w:rPr>
          <w:lang w:val="es-CO"/>
        </w:rPr>
        <w:t>Dashboard</w:t>
      </w:r>
      <w:proofErr w:type="spellEnd"/>
      <w:r w:rsidRPr="00BA5227">
        <w:rPr>
          <w:lang w:val="es-CO"/>
        </w:rPr>
        <w:t>.</w:t>
      </w:r>
    </w:p>
    <w:p w14:paraId="3E476664" w14:textId="77777777" w:rsidR="00BA5227" w:rsidRDefault="00BA5227" w:rsidP="00BA5227">
      <w:pPr>
        <w:numPr>
          <w:ilvl w:val="0"/>
          <w:numId w:val="81"/>
        </w:numPr>
        <w:rPr>
          <w:lang w:val="es-CO"/>
        </w:rPr>
      </w:pPr>
      <w:r w:rsidRPr="00BA5227">
        <w:rPr>
          <w:b/>
          <w:bCs/>
          <w:lang w:val="es-CO"/>
        </w:rPr>
        <w:t>Vista de Sesiones</w:t>
      </w:r>
      <w:r w:rsidRPr="00BA5227">
        <w:rPr>
          <w:lang w:val="es-CO"/>
        </w:rPr>
        <w:t>: Al acceder a la sección, verás una lista de todas las sesiones y eventos programados, así como los eventos pasados con detalles sobre los participantes.</w:t>
      </w:r>
    </w:p>
    <w:p w14:paraId="678DE5A1" w14:textId="5AA456AA" w:rsidR="00BA5227" w:rsidRDefault="00BA5227" w:rsidP="00BA5227">
      <w:pPr>
        <w:rPr>
          <w:lang w:val="es-CO"/>
        </w:rPr>
      </w:pPr>
      <w:r w:rsidRPr="00D373CF">
        <w:rPr>
          <w:noProof/>
          <w:lang w:val="es-CO"/>
        </w:rPr>
        <w:drawing>
          <wp:anchor distT="0" distB="0" distL="114300" distR="114300" simplePos="0" relativeHeight="251700224" behindDoc="0" locked="0" layoutInCell="1" allowOverlap="1" wp14:anchorId="32196274" wp14:editId="0AB80C35">
            <wp:simplePos x="0" y="0"/>
            <wp:positionH relativeFrom="column">
              <wp:posOffset>-156117</wp:posOffset>
            </wp:positionH>
            <wp:positionV relativeFrom="paragraph">
              <wp:posOffset>274722</wp:posOffset>
            </wp:positionV>
            <wp:extent cx="5846445" cy="2125980"/>
            <wp:effectExtent l="0" t="0" r="1905" b="7620"/>
            <wp:wrapThrough wrapText="bothSides">
              <wp:wrapPolygon edited="0">
                <wp:start x="0" y="0"/>
                <wp:lineTo x="0" y="21484"/>
                <wp:lineTo x="21537" y="21484"/>
                <wp:lineTo x="21537" y="0"/>
                <wp:lineTo x="0" y="0"/>
              </wp:wrapPolygon>
            </wp:wrapThrough>
            <wp:docPr id="134104837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48370" name="Imagen 1" descr="Captura de pantalla de un celular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A53EB" w14:textId="6E40A4D8" w:rsidR="00BA5227" w:rsidRPr="00BA5227" w:rsidRDefault="00BA5227" w:rsidP="00BA5227">
      <w:pPr>
        <w:rPr>
          <w:lang w:val="es-CO"/>
        </w:rPr>
      </w:pPr>
    </w:p>
    <w:p w14:paraId="542FDBC6" w14:textId="77777777" w:rsidR="00BA5227" w:rsidRPr="00BA5227" w:rsidRDefault="00BA5227" w:rsidP="00BA5227">
      <w:pPr>
        <w:rPr>
          <w:b/>
          <w:bCs/>
          <w:lang w:val="es-CO"/>
        </w:rPr>
      </w:pPr>
      <w:r w:rsidRPr="00BA5227">
        <w:rPr>
          <w:b/>
          <w:bCs/>
          <w:lang w:val="es-CO"/>
        </w:rPr>
        <w:t>2. Navegación en la Sección de Sesiones</w:t>
      </w:r>
    </w:p>
    <w:p w14:paraId="4B0F25C7" w14:textId="77777777" w:rsidR="00BA5227" w:rsidRPr="00BA5227" w:rsidRDefault="00BA5227" w:rsidP="00BA5227">
      <w:pPr>
        <w:rPr>
          <w:b/>
          <w:bCs/>
          <w:lang w:val="es-CO"/>
        </w:rPr>
      </w:pPr>
      <w:r w:rsidRPr="00BA5227">
        <w:rPr>
          <w:b/>
          <w:bCs/>
          <w:lang w:val="es-CO"/>
        </w:rPr>
        <w:t>a. Visualización de Sesiones</w:t>
      </w:r>
    </w:p>
    <w:p w14:paraId="1F291DE2" w14:textId="77777777" w:rsidR="00BA5227" w:rsidRPr="00BA5227" w:rsidRDefault="00BA5227" w:rsidP="00BA5227">
      <w:pPr>
        <w:numPr>
          <w:ilvl w:val="0"/>
          <w:numId w:val="82"/>
        </w:numPr>
        <w:rPr>
          <w:lang w:val="es-CO"/>
        </w:rPr>
      </w:pPr>
      <w:r w:rsidRPr="00BA5227">
        <w:rPr>
          <w:lang w:val="es-CO"/>
        </w:rPr>
        <w:t>La lista de sesiones muestra información relevante sobre cada evento, incluyendo:</w:t>
      </w:r>
    </w:p>
    <w:p w14:paraId="076C31BC" w14:textId="77777777" w:rsidR="00BA5227" w:rsidRPr="00BA5227" w:rsidRDefault="00BA5227" w:rsidP="00BA5227">
      <w:pPr>
        <w:numPr>
          <w:ilvl w:val="1"/>
          <w:numId w:val="82"/>
        </w:numPr>
        <w:rPr>
          <w:lang w:val="es-CO"/>
        </w:rPr>
      </w:pPr>
      <w:r w:rsidRPr="00BA5227">
        <w:rPr>
          <w:b/>
          <w:bCs/>
          <w:lang w:val="es-CO"/>
        </w:rPr>
        <w:t>Nombre del Evento</w:t>
      </w:r>
      <w:r w:rsidRPr="00BA5227">
        <w:rPr>
          <w:lang w:val="es-CO"/>
        </w:rPr>
        <w:t>: Título de la sesión o evento.</w:t>
      </w:r>
    </w:p>
    <w:p w14:paraId="5CBCA979" w14:textId="77777777" w:rsidR="00BA5227" w:rsidRPr="00BA5227" w:rsidRDefault="00BA5227" w:rsidP="00BA5227">
      <w:pPr>
        <w:numPr>
          <w:ilvl w:val="1"/>
          <w:numId w:val="82"/>
        </w:numPr>
        <w:rPr>
          <w:lang w:val="es-CO"/>
        </w:rPr>
      </w:pPr>
      <w:r w:rsidRPr="00BA5227">
        <w:rPr>
          <w:b/>
          <w:bCs/>
          <w:lang w:val="es-CO"/>
        </w:rPr>
        <w:t>Descripción</w:t>
      </w:r>
      <w:r w:rsidRPr="00BA5227">
        <w:rPr>
          <w:lang w:val="es-CO"/>
        </w:rPr>
        <w:t>: Breve descripción del evento.</w:t>
      </w:r>
    </w:p>
    <w:p w14:paraId="4CBE7F4B" w14:textId="77777777" w:rsidR="00BA5227" w:rsidRPr="00BA5227" w:rsidRDefault="00BA5227" w:rsidP="00BA5227">
      <w:pPr>
        <w:numPr>
          <w:ilvl w:val="1"/>
          <w:numId w:val="82"/>
        </w:numPr>
        <w:rPr>
          <w:lang w:val="es-CO"/>
        </w:rPr>
      </w:pPr>
      <w:r w:rsidRPr="00BA5227">
        <w:rPr>
          <w:b/>
          <w:bCs/>
          <w:lang w:val="es-CO"/>
        </w:rPr>
        <w:t>Fecha del Evento</w:t>
      </w:r>
      <w:r w:rsidRPr="00BA5227">
        <w:rPr>
          <w:lang w:val="es-CO"/>
        </w:rPr>
        <w:t>: Fecha y hora en que se llevará a cabo la sesión.</w:t>
      </w:r>
    </w:p>
    <w:p w14:paraId="43262F25" w14:textId="77777777" w:rsidR="00BA5227" w:rsidRPr="00BA5227" w:rsidRDefault="00BA5227" w:rsidP="00BA5227">
      <w:pPr>
        <w:numPr>
          <w:ilvl w:val="1"/>
          <w:numId w:val="82"/>
        </w:numPr>
        <w:rPr>
          <w:lang w:val="es-CO"/>
        </w:rPr>
      </w:pPr>
      <w:r w:rsidRPr="00BA5227">
        <w:rPr>
          <w:b/>
          <w:bCs/>
          <w:lang w:val="es-CO"/>
        </w:rPr>
        <w:t>Participantes</w:t>
      </w:r>
      <w:r w:rsidRPr="00BA5227">
        <w:rPr>
          <w:lang w:val="es-CO"/>
        </w:rPr>
        <w:t>: Número de miembros que han confirmado su asistencia.</w:t>
      </w:r>
    </w:p>
    <w:p w14:paraId="27FC021D" w14:textId="6D9D9710" w:rsidR="00BA5227" w:rsidRDefault="00BA5227" w:rsidP="00BA5227">
      <w:pPr>
        <w:ind w:left="720"/>
        <w:rPr>
          <w:b/>
          <w:bCs/>
          <w:lang w:val="es-CO"/>
        </w:rPr>
      </w:pPr>
    </w:p>
    <w:p w14:paraId="4B450519" w14:textId="77777777" w:rsidR="00BA5227" w:rsidRPr="00BA5227" w:rsidRDefault="00BA5227" w:rsidP="00BA5227">
      <w:pPr>
        <w:ind w:left="720"/>
        <w:rPr>
          <w:lang w:val="es-CO"/>
        </w:rPr>
      </w:pPr>
    </w:p>
    <w:p w14:paraId="09E9D06E" w14:textId="77777777" w:rsidR="00BA5227" w:rsidRPr="00BA5227" w:rsidRDefault="00BA5227" w:rsidP="00BA5227">
      <w:pPr>
        <w:rPr>
          <w:b/>
          <w:bCs/>
          <w:lang w:val="es-CO"/>
        </w:rPr>
      </w:pPr>
      <w:r w:rsidRPr="00BA5227">
        <w:rPr>
          <w:b/>
          <w:bCs/>
          <w:lang w:val="es-CO"/>
        </w:rPr>
        <w:lastRenderedPageBreak/>
        <w:t>3. Funcionalidades de la Sección de Sesiones</w:t>
      </w:r>
    </w:p>
    <w:p w14:paraId="69EDC0C8" w14:textId="77777777" w:rsidR="00BA5227" w:rsidRPr="00BA5227" w:rsidRDefault="00BA5227" w:rsidP="00BA5227">
      <w:pPr>
        <w:rPr>
          <w:b/>
          <w:bCs/>
          <w:lang w:val="es-CO"/>
        </w:rPr>
      </w:pPr>
      <w:r w:rsidRPr="00BA5227">
        <w:rPr>
          <w:b/>
          <w:bCs/>
          <w:lang w:val="es-CO"/>
        </w:rPr>
        <w:t>a. Crear una Nueva Sesión</w:t>
      </w:r>
    </w:p>
    <w:p w14:paraId="6109BB08" w14:textId="77777777" w:rsidR="00BA5227" w:rsidRPr="00BA5227" w:rsidRDefault="00BA5227" w:rsidP="00BA5227">
      <w:pPr>
        <w:numPr>
          <w:ilvl w:val="0"/>
          <w:numId w:val="84"/>
        </w:numPr>
        <w:rPr>
          <w:lang w:val="es-CO"/>
        </w:rPr>
      </w:pPr>
      <w:r w:rsidRPr="00BA5227">
        <w:rPr>
          <w:b/>
          <w:bCs/>
          <w:lang w:val="es-CO"/>
        </w:rPr>
        <w:t>Botón de Crear Sesión</w:t>
      </w:r>
      <w:r w:rsidRPr="00BA5227">
        <w:rPr>
          <w:lang w:val="es-CO"/>
        </w:rPr>
        <w:t xml:space="preserve">: Solo los administradores pueden crear nuevas sesiones. Haz clic en el botón </w:t>
      </w:r>
      <w:r w:rsidRPr="00BA5227">
        <w:rPr>
          <w:b/>
          <w:bCs/>
          <w:lang w:val="es-CO"/>
        </w:rPr>
        <w:t>"Crear Sesión"</w:t>
      </w:r>
      <w:r w:rsidRPr="00BA5227">
        <w:rPr>
          <w:lang w:val="es-CO"/>
        </w:rPr>
        <w:t xml:space="preserve"> ubicado en la parte superior de la pantalla.</w:t>
      </w:r>
    </w:p>
    <w:p w14:paraId="4D58FDD8" w14:textId="77777777" w:rsidR="00BA5227" w:rsidRPr="00BA5227" w:rsidRDefault="00BA5227" w:rsidP="00BA5227">
      <w:pPr>
        <w:numPr>
          <w:ilvl w:val="0"/>
          <w:numId w:val="84"/>
        </w:numPr>
        <w:rPr>
          <w:lang w:val="es-CO"/>
        </w:rPr>
      </w:pPr>
      <w:r w:rsidRPr="00BA5227">
        <w:rPr>
          <w:b/>
          <w:bCs/>
          <w:lang w:val="es-CO"/>
        </w:rPr>
        <w:t>Completar la Información del Evento</w:t>
      </w:r>
      <w:r w:rsidRPr="00BA5227">
        <w:rPr>
          <w:lang w:val="es-CO"/>
        </w:rPr>
        <w:t>:</w:t>
      </w:r>
    </w:p>
    <w:p w14:paraId="6A0F1C6F" w14:textId="77777777" w:rsidR="00BA5227" w:rsidRPr="00BA5227" w:rsidRDefault="00BA5227" w:rsidP="00BA5227">
      <w:pPr>
        <w:numPr>
          <w:ilvl w:val="1"/>
          <w:numId w:val="84"/>
        </w:numPr>
        <w:rPr>
          <w:lang w:val="es-CO"/>
        </w:rPr>
      </w:pPr>
      <w:r w:rsidRPr="00BA5227">
        <w:rPr>
          <w:b/>
          <w:bCs/>
          <w:lang w:val="es-CO"/>
        </w:rPr>
        <w:t>Nombre del Evento</w:t>
      </w:r>
      <w:r w:rsidRPr="00BA5227">
        <w:rPr>
          <w:lang w:val="es-CO"/>
        </w:rPr>
        <w:t>: Introduce el nombre de la sesión o evento.</w:t>
      </w:r>
    </w:p>
    <w:p w14:paraId="60C2CDC7" w14:textId="77777777" w:rsidR="00BA5227" w:rsidRPr="00BA5227" w:rsidRDefault="00BA5227" w:rsidP="00BA5227">
      <w:pPr>
        <w:numPr>
          <w:ilvl w:val="1"/>
          <w:numId w:val="84"/>
        </w:numPr>
        <w:rPr>
          <w:lang w:val="es-CO"/>
        </w:rPr>
      </w:pPr>
      <w:r w:rsidRPr="00BA5227">
        <w:rPr>
          <w:b/>
          <w:bCs/>
          <w:lang w:val="es-CO"/>
        </w:rPr>
        <w:t>Descripción del Evento</w:t>
      </w:r>
      <w:r w:rsidRPr="00BA5227">
        <w:rPr>
          <w:lang w:val="es-CO"/>
        </w:rPr>
        <w:t>: Proporciona una breve descripción del evento, detallando de qué se tratará o qué actividades se realizarán.</w:t>
      </w:r>
    </w:p>
    <w:p w14:paraId="2C5D2402" w14:textId="77777777" w:rsidR="00BA5227" w:rsidRPr="00BA5227" w:rsidRDefault="00BA5227" w:rsidP="00BA5227">
      <w:pPr>
        <w:numPr>
          <w:ilvl w:val="1"/>
          <w:numId w:val="84"/>
        </w:numPr>
        <w:rPr>
          <w:lang w:val="es-CO"/>
        </w:rPr>
      </w:pPr>
      <w:r w:rsidRPr="00BA5227">
        <w:rPr>
          <w:b/>
          <w:bCs/>
          <w:lang w:val="es-CO"/>
        </w:rPr>
        <w:t>Fecha y Hora</w:t>
      </w:r>
      <w:r w:rsidRPr="00BA5227">
        <w:rPr>
          <w:lang w:val="es-CO"/>
        </w:rPr>
        <w:t xml:space="preserve">: Selecciona la fecha y hora de inicio del evento usando el </w:t>
      </w:r>
      <w:proofErr w:type="spellStart"/>
      <w:r w:rsidRPr="00BA5227">
        <w:rPr>
          <w:b/>
          <w:bCs/>
          <w:lang w:val="es-CO"/>
        </w:rPr>
        <w:t>datetimepicker</w:t>
      </w:r>
      <w:proofErr w:type="spellEnd"/>
      <w:r w:rsidRPr="00BA5227">
        <w:rPr>
          <w:lang w:val="es-CO"/>
        </w:rPr>
        <w:t>. Esto permitirá a los miembros ver cuándo se llevará a cabo.</w:t>
      </w:r>
    </w:p>
    <w:p w14:paraId="0C3B3CF7" w14:textId="77777777" w:rsidR="00BA5227" w:rsidRDefault="00BA5227" w:rsidP="00BA5227">
      <w:pPr>
        <w:numPr>
          <w:ilvl w:val="0"/>
          <w:numId w:val="84"/>
        </w:numPr>
        <w:rPr>
          <w:lang w:val="es-CO"/>
        </w:rPr>
      </w:pPr>
      <w:r w:rsidRPr="00BA5227">
        <w:rPr>
          <w:b/>
          <w:bCs/>
          <w:lang w:val="es-CO"/>
        </w:rPr>
        <w:t>Guardar la Sesión</w:t>
      </w:r>
      <w:r w:rsidRPr="00BA5227">
        <w:rPr>
          <w:lang w:val="es-CO"/>
        </w:rPr>
        <w:t xml:space="preserve">: Haz clic en </w:t>
      </w:r>
      <w:r w:rsidRPr="00BA5227">
        <w:rPr>
          <w:b/>
          <w:bCs/>
          <w:lang w:val="es-CO"/>
        </w:rPr>
        <w:t>"Guardar"</w:t>
      </w:r>
      <w:r w:rsidRPr="00BA5227">
        <w:rPr>
          <w:lang w:val="es-CO"/>
        </w:rPr>
        <w:t xml:space="preserve"> para agregar la sesión al calendario y hacerla visible para todos los miembros.</w:t>
      </w:r>
    </w:p>
    <w:p w14:paraId="0BD7FFD2" w14:textId="22AC7190" w:rsidR="00BA5227" w:rsidRDefault="00BA5227" w:rsidP="00BA5227">
      <w:pPr>
        <w:ind w:left="720"/>
        <w:rPr>
          <w:b/>
          <w:bCs/>
          <w:lang w:val="es-CO"/>
        </w:rPr>
      </w:pPr>
      <w:r w:rsidRPr="00EF4DA8">
        <w:rPr>
          <w:b/>
          <w:bCs/>
          <w:noProof/>
          <w:lang w:val="es-CO"/>
        </w:rPr>
        <w:drawing>
          <wp:anchor distT="0" distB="0" distL="114300" distR="114300" simplePos="0" relativeHeight="251702272" behindDoc="0" locked="0" layoutInCell="1" allowOverlap="1" wp14:anchorId="26AE055F" wp14:editId="37DD4095">
            <wp:simplePos x="0" y="0"/>
            <wp:positionH relativeFrom="column">
              <wp:posOffset>953383</wp:posOffset>
            </wp:positionH>
            <wp:positionV relativeFrom="paragraph">
              <wp:posOffset>77486</wp:posOffset>
            </wp:positionV>
            <wp:extent cx="3371215" cy="1761490"/>
            <wp:effectExtent l="0" t="0" r="635" b="0"/>
            <wp:wrapThrough wrapText="bothSides">
              <wp:wrapPolygon edited="0">
                <wp:start x="0" y="0"/>
                <wp:lineTo x="0" y="21257"/>
                <wp:lineTo x="21482" y="21257"/>
                <wp:lineTo x="21482" y="0"/>
                <wp:lineTo x="0" y="0"/>
              </wp:wrapPolygon>
            </wp:wrapThrough>
            <wp:docPr id="155153225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32258" name="Imagen 1" descr="Interfaz de usuario gráfica, Texto, Aplicación&#10;&#10;Descripción generada automá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3CA3D" w14:textId="31C2FCDC" w:rsidR="00BA5227" w:rsidRDefault="00BA5227" w:rsidP="00BA5227">
      <w:pPr>
        <w:ind w:left="720"/>
        <w:rPr>
          <w:lang w:val="es-CO"/>
        </w:rPr>
      </w:pPr>
    </w:p>
    <w:p w14:paraId="5F6F0BBD" w14:textId="0C06994C" w:rsidR="00BA5227" w:rsidRDefault="00BA5227" w:rsidP="00BA5227">
      <w:pPr>
        <w:ind w:left="720"/>
        <w:rPr>
          <w:lang w:val="es-CO"/>
        </w:rPr>
      </w:pPr>
    </w:p>
    <w:p w14:paraId="3530708F" w14:textId="187929D6" w:rsidR="00BA5227" w:rsidRDefault="00BA5227" w:rsidP="00BA5227">
      <w:pPr>
        <w:ind w:left="720"/>
        <w:rPr>
          <w:lang w:val="es-CO"/>
        </w:rPr>
      </w:pPr>
    </w:p>
    <w:p w14:paraId="22037C04" w14:textId="77777777" w:rsidR="00BA5227" w:rsidRDefault="00BA5227" w:rsidP="00BA5227">
      <w:pPr>
        <w:ind w:left="720"/>
        <w:rPr>
          <w:lang w:val="es-CO"/>
        </w:rPr>
      </w:pPr>
    </w:p>
    <w:p w14:paraId="3513C2EF" w14:textId="77777777" w:rsidR="00BA5227" w:rsidRDefault="00BA5227" w:rsidP="00BA5227">
      <w:pPr>
        <w:ind w:left="720"/>
        <w:rPr>
          <w:lang w:val="es-CO"/>
        </w:rPr>
      </w:pPr>
    </w:p>
    <w:p w14:paraId="6CB759BA" w14:textId="47ABBE32" w:rsidR="00BA5227" w:rsidRPr="00BA5227" w:rsidRDefault="00BA5227" w:rsidP="00BA5227">
      <w:pPr>
        <w:ind w:left="720"/>
        <w:rPr>
          <w:lang w:val="es-CO"/>
        </w:rPr>
      </w:pPr>
    </w:p>
    <w:p w14:paraId="579E9A35" w14:textId="77777777" w:rsidR="00BA5227" w:rsidRPr="00BA5227" w:rsidRDefault="00BA5227" w:rsidP="00BA5227">
      <w:pPr>
        <w:rPr>
          <w:b/>
          <w:bCs/>
          <w:lang w:val="es-CO"/>
        </w:rPr>
      </w:pPr>
      <w:r w:rsidRPr="00BA5227">
        <w:rPr>
          <w:b/>
          <w:bCs/>
          <w:lang w:val="es-CO"/>
        </w:rPr>
        <w:t>b. Editar una Sesión Existente</w:t>
      </w:r>
    </w:p>
    <w:p w14:paraId="7A8ED238" w14:textId="77777777" w:rsidR="00BA5227" w:rsidRPr="00BA5227" w:rsidRDefault="00BA5227" w:rsidP="00BA5227">
      <w:pPr>
        <w:numPr>
          <w:ilvl w:val="0"/>
          <w:numId w:val="85"/>
        </w:numPr>
        <w:rPr>
          <w:lang w:val="es-CO"/>
        </w:rPr>
      </w:pPr>
      <w:r w:rsidRPr="00BA5227">
        <w:rPr>
          <w:b/>
          <w:bCs/>
          <w:lang w:val="es-CO"/>
        </w:rPr>
        <w:t>Seleccionar Sesión</w:t>
      </w:r>
      <w:r w:rsidRPr="00BA5227">
        <w:rPr>
          <w:lang w:val="es-CO"/>
        </w:rPr>
        <w:t xml:space="preserve">: Para modificar una sesión existente, selecciona el evento en la lista y haz clic en el botón </w:t>
      </w:r>
      <w:r w:rsidRPr="00BA5227">
        <w:rPr>
          <w:b/>
          <w:bCs/>
          <w:lang w:val="es-CO"/>
        </w:rPr>
        <w:t>"Editar"</w:t>
      </w:r>
      <w:r w:rsidRPr="00BA5227">
        <w:rPr>
          <w:lang w:val="es-CO"/>
        </w:rPr>
        <w:t>.</w:t>
      </w:r>
    </w:p>
    <w:p w14:paraId="5423AEEB" w14:textId="77777777" w:rsidR="00BA5227" w:rsidRPr="00BA5227" w:rsidRDefault="00BA5227" w:rsidP="00BA5227">
      <w:pPr>
        <w:numPr>
          <w:ilvl w:val="0"/>
          <w:numId w:val="85"/>
        </w:numPr>
        <w:rPr>
          <w:lang w:val="es-CO"/>
        </w:rPr>
      </w:pPr>
      <w:r w:rsidRPr="00BA5227">
        <w:rPr>
          <w:b/>
          <w:bCs/>
          <w:lang w:val="es-CO"/>
        </w:rPr>
        <w:t>Modificar Información</w:t>
      </w:r>
      <w:r w:rsidRPr="00BA5227">
        <w:rPr>
          <w:lang w:val="es-CO"/>
        </w:rPr>
        <w:t>: Cambia los detalles necesarios, como la fecha, el nombre del evento o la descripción.</w:t>
      </w:r>
    </w:p>
    <w:p w14:paraId="77FA61E2" w14:textId="77777777" w:rsidR="00BA5227" w:rsidRPr="00BA5227" w:rsidRDefault="00BA5227" w:rsidP="00BA5227">
      <w:pPr>
        <w:numPr>
          <w:ilvl w:val="0"/>
          <w:numId w:val="85"/>
        </w:numPr>
        <w:rPr>
          <w:lang w:val="es-CO"/>
        </w:rPr>
      </w:pPr>
      <w:r w:rsidRPr="00BA5227">
        <w:rPr>
          <w:b/>
          <w:bCs/>
          <w:lang w:val="es-CO"/>
        </w:rPr>
        <w:t>Guardar Cambios</w:t>
      </w:r>
      <w:r w:rsidRPr="00BA5227">
        <w:rPr>
          <w:lang w:val="es-CO"/>
        </w:rPr>
        <w:t xml:space="preserve">: Haz clic en </w:t>
      </w:r>
      <w:r w:rsidRPr="00BA5227">
        <w:rPr>
          <w:b/>
          <w:bCs/>
          <w:lang w:val="es-CO"/>
        </w:rPr>
        <w:t>"Guardar"</w:t>
      </w:r>
      <w:r w:rsidRPr="00BA5227">
        <w:rPr>
          <w:lang w:val="es-CO"/>
        </w:rPr>
        <w:t xml:space="preserve"> para actualizar los detalles de la sesión.</w:t>
      </w:r>
    </w:p>
    <w:p w14:paraId="5B8A063F" w14:textId="77777777" w:rsidR="00BA5227" w:rsidRPr="00BA5227" w:rsidRDefault="00BA5227" w:rsidP="00BA5227">
      <w:pPr>
        <w:rPr>
          <w:b/>
          <w:bCs/>
          <w:lang w:val="es-CO"/>
        </w:rPr>
      </w:pPr>
      <w:r w:rsidRPr="00BA5227">
        <w:rPr>
          <w:b/>
          <w:bCs/>
          <w:lang w:val="es-CO"/>
        </w:rPr>
        <w:t>c. Eliminar una Sesión</w:t>
      </w:r>
    </w:p>
    <w:p w14:paraId="591E957F" w14:textId="77777777" w:rsidR="00BA5227" w:rsidRPr="00BA5227" w:rsidRDefault="00BA5227" w:rsidP="00BA5227">
      <w:pPr>
        <w:numPr>
          <w:ilvl w:val="0"/>
          <w:numId w:val="86"/>
        </w:numPr>
        <w:rPr>
          <w:lang w:val="es-CO"/>
        </w:rPr>
      </w:pPr>
      <w:r w:rsidRPr="00BA5227">
        <w:rPr>
          <w:b/>
          <w:bCs/>
          <w:lang w:val="es-CO"/>
        </w:rPr>
        <w:t>Botón de Eliminar</w:t>
      </w:r>
      <w:r w:rsidRPr="00BA5227">
        <w:rPr>
          <w:lang w:val="es-CO"/>
        </w:rPr>
        <w:t xml:space="preserve">: Los administradores pueden eliminar eventos. Al lado de cada sesión, verás el botón </w:t>
      </w:r>
      <w:r w:rsidRPr="00BA5227">
        <w:rPr>
          <w:b/>
          <w:bCs/>
          <w:lang w:val="es-CO"/>
        </w:rPr>
        <w:t>"Eliminar"</w:t>
      </w:r>
      <w:r w:rsidRPr="00BA5227">
        <w:rPr>
          <w:lang w:val="es-CO"/>
        </w:rPr>
        <w:t>.</w:t>
      </w:r>
    </w:p>
    <w:p w14:paraId="055A1796" w14:textId="619C9C74" w:rsidR="00BA5227" w:rsidRDefault="00BA5227" w:rsidP="00BA5227">
      <w:pPr>
        <w:numPr>
          <w:ilvl w:val="0"/>
          <w:numId w:val="86"/>
        </w:numPr>
        <w:rPr>
          <w:lang w:val="es-CO"/>
        </w:rPr>
      </w:pPr>
      <w:r w:rsidRPr="00EF4DA8">
        <w:rPr>
          <w:b/>
          <w:bCs/>
          <w:noProof/>
          <w:lang w:val="es-CO"/>
        </w:rPr>
        <w:lastRenderedPageBreak/>
        <w:drawing>
          <wp:anchor distT="0" distB="0" distL="114300" distR="114300" simplePos="0" relativeHeight="251704320" behindDoc="0" locked="0" layoutInCell="1" allowOverlap="1" wp14:anchorId="29B7C623" wp14:editId="5A9E5407">
            <wp:simplePos x="0" y="0"/>
            <wp:positionH relativeFrom="column">
              <wp:posOffset>780585</wp:posOffset>
            </wp:positionH>
            <wp:positionV relativeFrom="paragraph">
              <wp:posOffset>422259</wp:posOffset>
            </wp:positionV>
            <wp:extent cx="3125470" cy="1910080"/>
            <wp:effectExtent l="0" t="0" r="0" b="0"/>
            <wp:wrapThrough wrapText="bothSides">
              <wp:wrapPolygon edited="0">
                <wp:start x="0" y="0"/>
                <wp:lineTo x="0" y="21327"/>
                <wp:lineTo x="21460" y="21327"/>
                <wp:lineTo x="21460" y="0"/>
                <wp:lineTo x="0" y="0"/>
              </wp:wrapPolygon>
            </wp:wrapThrough>
            <wp:docPr id="45622339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23394" name="Imagen 1" descr="Interfaz de usuario gráfica, Aplicación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5227">
        <w:rPr>
          <w:b/>
          <w:bCs/>
          <w:lang w:val="es-CO"/>
        </w:rPr>
        <w:t>Confirmación</w:t>
      </w:r>
      <w:r w:rsidRPr="00BA5227">
        <w:rPr>
          <w:lang w:val="es-CO"/>
        </w:rPr>
        <w:t>: Deberás confirmar que deseas eliminar la sesión. Esta acción es irreversible y removerá permanentemente el evento del sistema.</w:t>
      </w:r>
    </w:p>
    <w:p w14:paraId="1B13E872" w14:textId="17778A57" w:rsidR="00BA5227" w:rsidRDefault="00BA5227" w:rsidP="00BA5227">
      <w:pPr>
        <w:rPr>
          <w:lang w:val="es-CO"/>
        </w:rPr>
      </w:pPr>
    </w:p>
    <w:p w14:paraId="09A9ACBC" w14:textId="2A779769" w:rsidR="00BA5227" w:rsidRDefault="00BA5227" w:rsidP="00BA5227">
      <w:pPr>
        <w:rPr>
          <w:lang w:val="es-CO"/>
        </w:rPr>
      </w:pPr>
    </w:p>
    <w:p w14:paraId="3903D016" w14:textId="72990668" w:rsidR="00BA5227" w:rsidRDefault="00BA5227" w:rsidP="00BA5227">
      <w:pPr>
        <w:rPr>
          <w:lang w:val="es-CO"/>
        </w:rPr>
      </w:pPr>
    </w:p>
    <w:p w14:paraId="18998DBF" w14:textId="77777777" w:rsidR="00BA5227" w:rsidRDefault="00BA5227" w:rsidP="00BA5227">
      <w:pPr>
        <w:rPr>
          <w:lang w:val="es-CO"/>
        </w:rPr>
      </w:pPr>
    </w:p>
    <w:p w14:paraId="186A3153" w14:textId="77777777" w:rsidR="00BA5227" w:rsidRDefault="00BA5227" w:rsidP="00BA5227">
      <w:pPr>
        <w:rPr>
          <w:lang w:val="es-CO"/>
        </w:rPr>
      </w:pPr>
    </w:p>
    <w:p w14:paraId="4EFD828C" w14:textId="7A45C4D2" w:rsidR="00BA5227" w:rsidRPr="00BA5227" w:rsidRDefault="00BA5227" w:rsidP="00BA5227">
      <w:pPr>
        <w:rPr>
          <w:lang w:val="es-CO"/>
        </w:rPr>
      </w:pPr>
    </w:p>
    <w:p w14:paraId="55728E39" w14:textId="215899C2" w:rsidR="00BA5227" w:rsidRPr="00BA5227" w:rsidRDefault="00BA5227" w:rsidP="00BA5227">
      <w:pPr>
        <w:rPr>
          <w:b/>
          <w:bCs/>
          <w:lang w:val="es-CO"/>
        </w:rPr>
      </w:pPr>
      <w:r>
        <w:rPr>
          <w:b/>
          <w:bCs/>
          <w:lang w:val="es-CO"/>
        </w:rPr>
        <w:t>4</w:t>
      </w:r>
      <w:r w:rsidRPr="00BA5227">
        <w:rPr>
          <w:b/>
          <w:bCs/>
          <w:lang w:val="es-CO"/>
        </w:rPr>
        <w:t>. Roles y Permisos</w:t>
      </w:r>
    </w:p>
    <w:p w14:paraId="26C6F3E1" w14:textId="5622203C" w:rsidR="00BA5227" w:rsidRPr="00BA5227" w:rsidRDefault="00BA5227" w:rsidP="00BA5227">
      <w:pPr>
        <w:numPr>
          <w:ilvl w:val="0"/>
          <w:numId w:val="89"/>
        </w:numPr>
        <w:rPr>
          <w:lang w:val="es-CO"/>
        </w:rPr>
      </w:pPr>
      <w:r w:rsidRPr="00BA5227">
        <w:rPr>
          <w:b/>
          <w:bCs/>
          <w:lang w:val="es-CO"/>
        </w:rPr>
        <w:t>Administradores</w:t>
      </w:r>
      <w:r w:rsidRPr="00BA5227">
        <w:rPr>
          <w:lang w:val="es-CO"/>
        </w:rPr>
        <w:t>: Pueden crear, editar y eliminar sesiones, así como gestionar la asistencia</w:t>
      </w:r>
      <w:r>
        <w:rPr>
          <w:lang w:val="es-CO"/>
        </w:rPr>
        <w:t xml:space="preserve"> en el menú de </w:t>
      </w:r>
      <w:r w:rsidRPr="00BA5227">
        <w:rPr>
          <w:b/>
          <w:bCs/>
          <w:lang w:val="es-CO"/>
        </w:rPr>
        <w:t>eventos / sesiones</w:t>
      </w:r>
      <w:r w:rsidRPr="00BA5227">
        <w:rPr>
          <w:lang w:val="es-CO"/>
        </w:rPr>
        <w:t>.</w:t>
      </w:r>
    </w:p>
    <w:p w14:paraId="3986CA0B" w14:textId="6FDB66D8" w:rsidR="00BA5227" w:rsidRPr="00BA5227" w:rsidRDefault="00BA5227" w:rsidP="00BA5227">
      <w:pPr>
        <w:numPr>
          <w:ilvl w:val="0"/>
          <w:numId w:val="89"/>
        </w:numPr>
        <w:rPr>
          <w:lang w:val="es-CO"/>
        </w:rPr>
      </w:pPr>
      <w:r w:rsidRPr="00BA5227">
        <w:rPr>
          <w:b/>
          <w:bCs/>
          <w:lang w:val="es-CO"/>
        </w:rPr>
        <w:t>Miembros</w:t>
      </w:r>
      <w:r w:rsidRPr="00BA5227">
        <w:rPr>
          <w:lang w:val="es-CO"/>
        </w:rPr>
        <w:t>: Solo pueden visualizar las sesiones programadas, pero no pueden crear ni eliminar eventos.</w:t>
      </w:r>
    </w:p>
    <w:p w14:paraId="0301D088" w14:textId="6B073579" w:rsidR="00BA5227" w:rsidRPr="00BA5227" w:rsidRDefault="00BA5227" w:rsidP="00BA5227">
      <w:pPr>
        <w:rPr>
          <w:b/>
          <w:bCs/>
          <w:lang w:val="es-CO"/>
        </w:rPr>
      </w:pPr>
      <w:r>
        <w:rPr>
          <w:b/>
          <w:bCs/>
          <w:lang w:val="es-CO"/>
        </w:rPr>
        <w:t>5</w:t>
      </w:r>
      <w:r w:rsidRPr="00BA5227">
        <w:rPr>
          <w:b/>
          <w:bCs/>
          <w:lang w:val="es-CO"/>
        </w:rPr>
        <w:t>. Recomendaciones de Uso</w:t>
      </w:r>
    </w:p>
    <w:p w14:paraId="77A99E49" w14:textId="77777777" w:rsidR="00BA5227" w:rsidRPr="00BA5227" w:rsidRDefault="00BA5227" w:rsidP="00BA5227">
      <w:pPr>
        <w:numPr>
          <w:ilvl w:val="0"/>
          <w:numId w:val="90"/>
        </w:numPr>
        <w:rPr>
          <w:lang w:val="es-CO"/>
        </w:rPr>
      </w:pPr>
      <w:r w:rsidRPr="00BA5227">
        <w:rPr>
          <w:b/>
          <w:bCs/>
          <w:lang w:val="es-CO"/>
        </w:rPr>
        <w:t>Programar con Anticipación</w:t>
      </w:r>
      <w:r w:rsidRPr="00BA5227">
        <w:rPr>
          <w:lang w:val="es-CO"/>
        </w:rPr>
        <w:t>: Asegúrate de crear sesiones con suficiente anticipación para que los miembros tengan tiempo de organizarse.</w:t>
      </w:r>
    </w:p>
    <w:p w14:paraId="412A4F28" w14:textId="77777777" w:rsidR="00BA5227" w:rsidRPr="00BA5227" w:rsidRDefault="00BA5227" w:rsidP="00BA5227">
      <w:pPr>
        <w:numPr>
          <w:ilvl w:val="0"/>
          <w:numId w:val="90"/>
        </w:numPr>
        <w:rPr>
          <w:lang w:val="es-CO"/>
        </w:rPr>
      </w:pPr>
      <w:r w:rsidRPr="00BA5227">
        <w:rPr>
          <w:b/>
          <w:bCs/>
          <w:lang w:val="es-CO"/>
        </w:rPr>
        <w:t>Registrar Asistencia Inmediatamente</w:t>
      </w:r>
      <w:r w:rsidRPr="00BA5227">
        <w:rPr>
          <w:lang w:val="es-CO"/>
        </w:rPr>
        <w:t>: Es recomendable registrar la asistencia poco después del evento para evitar olvidar quién asistió.</w:t>
      </w:r>
    </w:p>
    <w:p w14:paraId="0F2B8D06" w14:textId="77777777" w:rsidR="00BA5227" w:rsidRPr="00BA5227" w:rsidRDefault="00BA5227" w:rsidP="00BA5227">
      <w:pPr>
        <w:numPr>
          <w:ilvl w:val="0"/>
          <w:numId w:val="90"/>
        </w:numPr>
        <w:rPr>
          <w:lang w:val="es-CO"/>
        </w:rPr>
      </w:pPr>
      <w:r w:rsidRPr="00BA5227">
        <w:rPr>
          <w:b/>
          <w:bCs/>
          <w:lang w:val="es-CO"/>
        </w:rPr>
        <w:t>Proporcionar Descripciones Claras</w:t>
      </w:r>
      <w:r w:rsidRPr="00BA5227">
        <w:rPr>
          <w:lang w:val="es-CO"/>
        </w:rPr>
        <w:t>: Incluye detalles suficientes en la descripción del evento para que los miembros sepan exactamente qué esperar.</w:t>
      </w:r>
    </w:p>
    <w:p w14:paraId="14CDCA57" w14:textId="79F5D08A" w:rsidR="00BA5227" w:rsidRPr="00BA5227" w:rsidRDefault="00BA5227" w:rsidP="00BA5227">
      <w:pPr>
        <w:rPr>
          <w:b/>
          <w:bCs/>
          <w:lang w:val="es-CO"/>
        </w:rPr>
      </w:pPr>
      <w:r>
        <w:rPr>
          <w:b/>
          <w:bCs/>
          <w:lang w:val="es-CO"/>
        </w:rPr>
        <w:t>6</w:t>
      </w:r>
      <w:r w:rsidRPr="00BA5227">
        <w:rPr>
          <w:b/>
          <w:bCs/>
          <w:lang w:val="es-CO"/>
        </w:rPr>
        <w:t>. Solución de Problemas</w:t>
      </w:r>
    </w:p>
    <w:p w14:paraId="35D8370F" w14:textId="77777777" w:rsidR="00BA5227" w:rsidRPr="00BA5227" w:rsidRDefault="00BA5227" w:rsidP="00BA5227">
      <w:pPr>
        <w:numPr>
          <w:ilvl w:val="0"/>
          <w:numId w:val="91"/>
        </w:numPr>
        <w:rPr>
          <w:lang w:val="es-CO"/>
        </w:rPr>
      </w:pPr>
      <w:r w:rsidRPr="00BA5227">
        <w:rPr>
          <w:b/>
          <w:bCs/>
          <w:lang w:val="es-CO"/>
        </w:rPr>
        <w:t>No Puedo Crear Sesiones</w:t>
      </w:r>
      <w:r w:rsidRPr="00BA5227">
        <w:rPr>
          <w:lang w:val="es-CO"/>
        </w:rPr>
        <w:t>: Verifica que tienes permisos de administrador. Solo los administradores pueden crear sesiones.</w:t>
      </w:r>
    </w:p>
    <w:p w14:paraId="42C510EB" w14:textId="77777777" w:rsidR="00BA5227" w:rsidRPr="00BA5227" w:rsidRDefault="00BA5227" w:rsidP="00BA5227">
      <w:pPr>
        <w:numPr>
          <w:ilvl w:val="0"/>
          <w:numId w:val="91"/>
        </w:numPr>
        <w:rPr>
          <w:lang w:val="es-CO"/>
        </w:rPr>
      </w:pPr>
      <w:r w:rsidRPr="00BA5227">
        <w:rPr>
          <w:b/>
          <w:bCs/>
          <w:lang w:val="es-CO"/>
        </w:rPr>
        <w:t>Asistencia No Registrada</w:t>
      </w:r>
      <w:r w:rsidRPr="00BA5227">
        <w:rPr>
          <w:lang w:val="es-CO"/>
        </w:rPr>
        <w:t xml:space="preserve">: Asegúrate de haber hecho clic en </w:t>
      </w:r>
      <w:r w:rsidRPr="00BA5227">
        <w:rPr>
          <w:b/>
          <w:bCs/>
          <w:lang w:val="es-CO"/>
        </w:rPr>
        <w:t>"Guardar"</w:t>
      </w:r>
      <w:r w:rsidRPr="00BA5227">
        <w:rPr>
          <w:lang w:val="es-CO"/>
        </w:rPr>
        <w:t xml:space="preserve"> después de marcar la asistencia.</w:t>
      </w:r>
    </w:p>
    <w:p w14:paraId="1D26D260" w14:textId="77777777" w:rsidR="00BA5227" w:rsidRPr="00BA5227" w:rsidRDefault="00BA5227" w:rsidP="00BA5227">
      <w:pPr>
        <w:numPr>
          <w:ilvl w:val="0"/>
          <w:numId w:val="91"/>
        </w:numPr>
        <w:rPr>
          <w:lang w:val="es-CO"/>
        </w:rPr>
      </w:pPr>
      <w:r w:rsidRPr="00BA5227">
        <w:rPr>
          <w:b/>
          <w:bCs/>
          <w:lang w:val="es-CO"/>
        </w:rPr>
        <w:t>La Fecha de la Sesión No Aparece Correctamente</w:t>
      </w:r>
      <w:r w:rsidRPr="00BA5227">
        <w:rPr>
          <w:lang w:val="es-CO"/>
        </w:rPr>
        <w:t xml:space="preserve">: Verifica que el formato de la fecha sea correcto y que se haya seleccionado adecuadamente con el </w:t>
      </w:r>
      <w:proofErr w:type="spellStart"/>
      <w:r w:rsidRPr="00BA5227">
        <w:rPr>
          <w:lang w:val="es-CO"/>
        </w:rPr>
        <w:t>datetimepicker</w:t>
      </w:r>
      <w:proofErr w:type="spellEnd"/>
      <w:r w:rsidRPr="00BA5227">
        <w:rPr>
          <w:lang w:val="es-CO"/>
        </w:rPr>
        <w:t>.</w:t>
      </w:r>
    </w:p>
    <w:p w14:paraId="75617FE5" w14:textId="5F9DFEE3" w:rsidR="00BA5227" w:rsidRPr="00BA5227" w:rsidRDefault="00BA5227" w:rsidP="00BA5227">
      <w:pPr>
        <w:rPr>
          <w:b/>
          <w:bCs/>
          <w:lang w:val="es-CO"/>
        </w:rPr>
      </w:pPr>
      <w:r>
        <w:rPr>
          <w:b/>
          <w:bCs/>
          <w:lang w:val="es-CO"/>
        </w:rPr>
        <w:t>7</w:t>
      </w:r>
      <w:r w:rsidRPr="00BA5227">
        <w:rPr>
          <w:b/>
          <w:bCs/>
          <w:lang w:val="es-CO"/>
        </w:rPr>
        <w:t>. Consideraciones Finales</w:t>
      </w:r>
    </w:p>
    <w:p w14:paraId="387457EC" w14:textId="77777777" w:rsidR="00BA5227" w:rsidRPr="00BA5227" w:rsidRDefault="00BA5227" w:rsidP="00BA5227">
      <w:pPr>
        <w:rPr>
          <w:lang w:val="es-CO"/>
        </w:rPr>
      </w:pPr>
      <w:r w:rsidRPr="00BA5227">
        <w:rPr>
          <w:lang w:val="es-CO"/>
        </w:rPr>
        <w:t xml:space="preserve">La </w:t>
      </w:r>
      <w:r w:rsidRPr="00BA5227">
        <w:rPr>
          <w:b/>
          <w:bCs/>
          <w:lang w:val="es-CO"/>
        </w:rPr>
        <w:t>Sección de Sesiones</w:t>
      </w:r>
      <w:r w:rsidRPr="00BA5227">
        <w:rPr>
          <w:lang w:val="es-CO"/>
        </w:rPr>
        <w:t xml:space="preserve"> en SyncCircle es crucial para mantener la organización de eventos y sesiones dentro del grupo. Proporciona una forma eficiente de programar actividades y gestionar la participación de los miembros. Al centralizar la planificación </w:t>
      </w:r>
      <w:r w:rsidRPr="00BA5227">
        <w:rPr>
          <w:lang w:val="es-CO"/>
        </w:rPr>
        <w:lastRenderedPageBreak/>
        <w:t>y el seguimiento de la asistencia, los administradores pueden asegurarse de que todos los eventos se gestionen de manera organizada y oportuna.</w:t>
      </w:r>
    </w:p>
    <w:p w14:paraId="625DC995" w14:textId="77777777" w:rsidR="00BA5227" w:rsidRPr="00BA5227" w:rsidRDefault="00BA5227" w:rsidP="00BA5227">
      <w:pPr>
        <w:rPr>
          <w:lang w:val="es-CO"/>
        </w:rPr>
      </w:pPr>
      <w:r w:rsidRPr="00BA5227">
        <w:rPr>
          <w:lang w:val="es-CO"/>
        </w:rPr>
        <w:t>Con esta sección, los administradores tienen control total sobre los eventos de la organización, garantizando que la planificación sea clara y que todos los miembros estén informados sobre las actividades.</w:t>
      </w:r>
    </w:p>
    <w:p w14:paraId="38C82ED0" w14:textId="77777777" w:rsidR="00BA5227" w:rsidRPr="00C544F8" w:rsidRDefault="00BA5227" w:rsidP="007941FD">
      <w:pPr>
        <w:rPr>
          <w:lang w:val="es-CO"/>
        </w:rPr>
      </w:pPr>
    </w:p>
    <w:p w14:paraId="62DD8296" w14:textId="164426B4" w:rsidR="007941FD" w:rsidRPr="00C544F8" w:rsidRDefault="007941FD" w:rsidP="00C544F8">
      <w:pPr>
        <w:rPr>
          <w:lang w:val="es-CO"/>
        </w:rPr>
      </w:pPr>
    </w:p>
    <w:p w14:paraId="348D0E3F" w14:textId="5263F67E" w:rsidR="00C544F8" w:rsidRPr="00C544F8" w:rsidRDefault="00C544F8" w:rsidP="00C544F8"/>
    <w:p w14:paraId="52F062FC" w14:textId="0B5F39DE" w:rsidR="00043080" w:rsidRDefault="00043080">
      <w:pPr>
        <w:rPr>
          <w:noProof/>
        </w:rPr>
      </w:pPr>
    </w:p>
    <w:p w14:paraId="5986EF17" w14:textId="60418921" w:rsidR="00CC1A42" w:rsidRDefault="00CC1A42">
      <w:pPr>
        <w:rPr>
          <w:noProof/>
        </w:rPr>
      </w:pPr>
    </w:p>
    <w:p w14:paraId="428C5047" w14:textId="77777777" w:rsidR="00BA5227" w:rsidRDefault="00BA5227">
      <w:pPr>
        <w:rPr>
          <w:noProof/>
        </w:rPr>
      </w:pPr>
    </w:p>
    <w:p w14:paraId="755C9E32" w14:textId="77777777" w:rsidR="00BA5227" w:rsidRDefault="00BA5227">
      <w:pPr>
        <w:rPr>
          <w:noProof/>
        </w:rPr>
      </w:pPr>
    </w:p>
    <w:p w14:paraId="61D5DBF7" w14:textId="0A2399AD" w:rsidR="00BA5227" w:rsidRPr="009679B1" w:rsidRDefault="00BA5227">
      <w:pPr>
        <w:rPr>
          <w:noProof/>
        </w:rPr>
      </w:pPr>
    </w:p>
    <w:sectPr w:rsidR="00BA5227" w:rsidRPr="009679B1" w:rsidSect="0089714F">
      <w:footerReference w:type="default" r:id="rId2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442BB" w14:textId="77777777" w:rsidR="00FB659D" w:rsidRDefault="00FB659D" w:rsidP="00C6554A">
      <w:pPr>
        <w:spacing w:before="0" w:after="0" w:line="240" w:lineRule="auto"/>
      </w:pPr>
      <w:r>
        <w:separator/>
      </w:r>
    </w:p>
  </w:endnote>
  <w:endnote w:type="continuationSeparator" w:id="0">
    <w:p w14:paraId="05302441" w14:textId="77777777" w:rsidR="00FB659D" w:rsidRDefault="00FB659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1F662" w14:textId="77777777" w:rsidR="0051212D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D5F20" w14:textId="77777777" w:rsidR="00FB659D" w:rsidRDefault="00FB659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0F3EA73" w14:textId="77777777" w:rsidR="00FB659D" w:rsidRDefault="00FB659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547538"/>
    <w:multiLevelType w:val="multilevel"/>
    <w:tmpl w:val="6228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EE6722"/>
    <w:multiLevelType w:val="multilevel"/>
    <w:tmpl w:val="B3FC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3E5004"/>
    <w:multiLevelType w:val="multilevel"/>
    <w:tmpl w:val="CD548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03F0C"/>
    <w:multiLevelType w:val="multilevel"/>
    <w:tmpl w:val="69C2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8F5A7D"/>
    <w:multiLevelType w:val="multilevel"/>
    <w:tmpl w:val="6A94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7F90E2C"/>
    <w:multiLevelType w:val="multilevel"/>
    <w:tmpl w:val="CDE2D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E436E6"/>
    <w:multiLevelType w:val="multilevel"/>
    <w:tmpl w:val="89BA1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3857D6"/>
    <w:multiLevelType w:val="multilevel"/>
    <w:tmpl w:val="FA26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0E766CE5"/>
    <w:multiLevelType w:val="multilevel"/>
    <w:tmpl w:val="A696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0C6270E"/>
    <w:multiLevelType w:val="hybridMultilevel"/>
    <w:tmpl w:val="148225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1C3066C"/>
    <w:multiLevelType w:val="multilevel"/>
    <w:tmpl w:val="22464F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4443EC"/>
    <w:multiLevelType w:val="multilevel"/>
    <w:tmpl w:val="00B8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4F2D43"/>
    <w:multiLevelType w:val="multilevel"/>
    <w:tmpl w:val="2814D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E536FF"/>
    <w:multiLevelType w:val="multilevel"/>
    <w:tmpl w:val="2430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2E657B"/>
    <w:multiLevelType w:val="hybridMultilevel"/>
    <w:tmpl w:val="2F88D3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C3C507F"/>
    <w:multiLevelType w:val="multilevel"/>
    <w:tmpl w:val="C84A4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D421FA5"/>
    <w:multiLevelType w:val="multilevel"/>
    <w:tmpl w:val="61D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567DFA"/>
    <w:multiLevelType w:val="multilevel"/>
    <w:tmpl w:val="458C7F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22721E"/>
    <w:multiLevelType w:val="multilevel"/>
    <w:tmpl w:val="4EF6AF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AA2A56"/>
    <w:multiLevelType w:val="multilevel"/>
    <w:tmpl w:val="AAEC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502A8E"/>
    <w:multiLevelType w:val="multilevel"/>
    <w:tmpl w:val="963E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707F58"/>
    <w:multiLevelType w:val="multilevel"/>
    <w:tmpl w:val="37D8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2352E1"/>
    <w:multiLevelType w:val="multilevel"/>
    <w:tmpl w:val="6C14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350A49"/>
    <w:multiLevelType w:val="multilevel"/>
    <w:tmpl w:val="8450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233078"/>
    <w:multiLevelType w:val="multilevel"/>
    <w:tmpl w:val="3800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F3373C"/>
    <w:multiLevelType w:val="multilevel"/>
    <w:tmpl w:val="6D78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C77911"/>
    <w:multiLevelType w:val="multilevel"/>
    <w:tmpl w:val="C47A0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81A7EE9"/>
    <w:multiLevelType w:val="multilevel"/>
    <w:tmpl w:val="2AFEB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8780C83"/>
    <w:multiLevelType w:val="multilevel"/>
    <w:tmpl w:val="40F6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FB737E"/>
    <w:multiLevelType w:val="multilevel"/>
    <w:tmpl w:val="EBA82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D4D6AA7"/>
    <w:multiLevelType w:val="multilevel"/>
    <w:tmpl w:val="BAE0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BE7462"/>
    <w:multiLevelType w:val="multilevel"/>
    <w:tmpl w:val="37C4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097B17"/>
    <w:multiLevelType w:val="multilevel"/>
    <w:tmpl w:val="F852F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FB5037"/>
    <w:multiLevelType w:val="multilevel"/>
    <w:tmpl w:val="332A1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4792900"/>
    <w:multiLevelType w:val="multilevel"/>
    <w:tmpl w:val="2B66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7350330"/>
    <w:multiLevelType w:val="multilevel"/>
    <w:tmpl w:val="0AE4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F753D6"/>
    <w:multiLevelType w:val="hybridMultilevel"/>
    <w:tmpl w:val="CB8690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BDF6550"/>
    <w:multiLevelType w:val="multilevel"/>
    <w:tmpl w:val="FB2E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BF24DD6"/>
    <w:multiLevelType w:val="multilevel"/>
    <w:tmpl w:val="80D01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5A4C1D"/>
    <w:multiLevelType w:val="multilevel"/>
    <w:tmpl w:val="4E28E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D840AA5"/>
    <w:multiLevelType w:val="multilevel"/>
    <w:tmpl w:val="69C2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6009D9"/>
    <w:multiLevelType w:val="multilevel"/>
    <w:tmpl w:val="E2D830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7C130C"/>
    <w:multiLevelType w:val="multilevel"/>
    <w:tmpl w:val="B8AA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4BA3E21"/>
    <w:multiLevelType w:val="multilevel"/>
    <w:tmpl w:val="565C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F04308"/>
    <w:multiLevelType w:val="multilevel"/>
    <w:tmpl w:val="7868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4FA5378"/>
    <w:multiLevelType w:val="multilevel"/>
    <w:tmpl w:val="DD9C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7D6238"/>
    <w:multiLevelType w:val="multilevel"/>
    <w:tmpl w:val="7E72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C2133DC"/>
    <w:multiLevelType w:val="multilevel"/>
    <w:tmpl w:val="63343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D6B1566"/>
    <w:multiLevelType w:val="multilevel"/>
    <w:tmpl w:val="59907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0160725"/>
    <w:multiLevelType w:val="multilevel"/>
    <w:tmpl w:val="69C2BA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F6678C"/>
    <w:multiLevelType w:val="multilevel"/>
    <w:tmpl w:val="64AE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2261197"/>
    <w:multiLevelType w:val="multilevel"/>
    <w:tmpl w:val="04605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25476C8"/>
    <w:multiLevelType w:val="multilevel"/>
    <w:tmpl w:val="6F72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29D6381"/>
    <w:multiLevelType w:val="multilevel"/>
    <w:tmpl w:val="2C22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832716"/>
    <w:multiLevelType w:val="multilevel"/>
    <w:tmpl w:val="72966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71A1885"/>
    <w:multiLevelType w:val="multilevel"/>
    <w:tmpl w:val="D1FA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7877AA3"/>
    <w:multiLevelType w:val="multilevel"/>
    <w:tmpl w:val="0782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8524F05"/>
    <w:multiLevelType w:val="multilevel"/>
    <w:tmpl w:val="880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9453E48"/>
    <w:multiLevelType w:val="hybridMultilevel"/>
    <w:tmpl w:val="714497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A5515AE"/>
    <w:multiLevelType w:val="multilevel"/>
    <w:tmpl w:val="F034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AAD40EF"/>
    <w:multiLevelType w:val="multilevel"/>
    <w:tmpl w:val="9EC8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C182AA1"/>
    <w:multiLevelType w:val="multilevel"/>
    <w:tmpl w:val="69C2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2B07D5"/>
    <w:multiLevelType w:val="multilevel"/>
    <w:tmpl w:val="70BA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EC370BC"/>
    <w:multiLevelType w:val="multilevel"/>
    <w:tmpl w:val="6AC2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E4031D"/>
    <w:multiLevelType w:val="multilevel"/>
    <w:tmpl w:val="54F6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F1D0DD7"/>
    <w:multiLevelType w:val="multilevel"/>
    <w:tmpl w:val="59105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F2658C8"/>
    <w:multiLevelType w:val="multilevel"/>
    <w:tmpl w:val="78086B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F56770A"/>
    <w:multiLevelType w:val="multilevel"/>
    <w:tmpl w:val="2C64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0412E8A"/>
    <w:multiLevelType w:val="multilevel"/>
    <w:tmpl w:val="3452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4B74FC4"/>
    <w:multiLevelType w:val="multilevel"/>
    <w:tmpl w:val="C92A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52D2286"/>
    <w:multiLevelType w:val="multilevel"/>
    <w:tmpl w:val="4D9E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B9B416D"/>
    <w:multiLevelType w:val="multilevel"/>
    <w:tmpl w:val="50D6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C4123DE"/>
    <w:multiLevelType w:val="multilevel"/>
    <w:tmpl w:val="6F4E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DE468E6"/>
    <w:multiLevelType w:val="multilevel"/>
    <w:tmpl w:val="0CE6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F3A383D"/>
    <w:multiLevelType w:val="multilevel"/>
    <w:tmpl w:val="69C2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55288E"/>
    <w:multiLevelType w:val="multilevel"/>
    <w:tmpl w:val="29B8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77886">
    <w:abstractNumId w:val="9"/>
  </w:num>
  <w:num w:numId="2" w16cid:durableId="1550073912">
    <w:abstractNumId w:val="8"/>
  </w:num>
  <w:num w:numId="3" w16cid:durableId="880901296">
    <w:abstractNumId w:val="8"/>
  </w:num>
  <w:num w:numId="4" w16cid:durableId="19940576">
    <w:abstractNumId w:val="9"/>
  </w:num>
  <w:num w:numId="5" w16cid:durableId="1885019102">
    <w:abstractNumId w:val="47"/>
  </w:num>
  <w:num w:numId="6" w16cid:durableId="277226354">
    <w:abstractNumId w:val="10"/>
  </w:num>
  <w:num w:numId="7" w16cid:durableId="937955049">
    <w:abstractNumId w:val="19"/>
  </w:num>
  <w:num w:numId="8" w16cid:durableId="1036078743">
    <w:abstractNumId w:val="7"/>
  </w:num>
  <w:num w:numId="9" w16cid:durableId="1297027950">
    <w:abstractNumId w:val="6"/>
  </w:num>
  <w:num w:numId="10" w16cid:durableId="1800108190">
    <w:abstractNumId w:val="5"/>
  </w:num>
  <w:num w:numId="11" w16cid:durableId="1534348598">
    <w:abstractNumId w:val="4"/>
  </w:num>
  <w:num w:numId="12" w16cid:durableId="1453590680">
    <w:abstractNumId w:val="3"/>
  </w:num>
  <w:num w:numId="13" w16cid:durableId="1936933959">
    <w:abstractNumId w:val="2"/>
  </w:num>
  <w:num w:numId="14" w16cid:durableId="1632128679">
    <w:abstractNumId w:val="1"/>
  </w:num>
  <w:num w:numId="15" w16cid:durableId="2127457976">
    <w:abstractNumId w:val="0"/>
  </w:num>
  <w:num w:numId="16" w16cid:durableId="2088988830">
    <w:abstractNumId w:val="62"/>
  </w:num>
  <w:num w:numId="17" w16cid:durableId="1667245806">
    <w:abstractNumId w:val="29"/>
  </w:num>
  <w:num w:numId="18" w16cid:durableId="2061321474">
    <w:abstractNumId w:val="30"/>
  </w:num>
  <w:num w:numId="19" w16cid:durableId="1169369115">
    <w:abstractNumId w:val="22"/>
  </w:num>
  <w:num w:numId="20" w16cid:durableId="268977092">
    <w:abstractNumId w:val="54"/>
  </w:num>
  <w:num w:numId="21" w16cid:durableId="55050811">
    <w:abstractNumId w:val="79"/>
  </w:num>
  <w:num w:numId="22" w16cid:durableId="212038394">
    <w:abstractNumId w:val="42"/>
  </w:num>
  <w:num w:numId="23" w16cid:durableId="1514757153">
    <w:abstractNumId w:val="21"/>
  </w:num>
  <w:num w:numId="24" w16cid:durableId="558053570">
    <w:abstractNumId w:val="74"/>
  </w:num>
  <w:num w:numId="25" w16cid:durableId="1051612941">
    <w:abstractNumId w:val="87"/>
  </w:num>
  <w:num w:numId="26" w16cid:durableId="128516665">
    <w:abstractNumId w:val="53"/>
  </w:num>
  <w:num w:numId="27" w16cid:durableId="315841387">
    <w:abstractNumId w:val="26"/>
  </w:num>
  <w:num w:numId="28" w16cid:durableId="1939175598">
    <w:abstractNumId w:val="14"/>
  </w:num>
  <w:num w:numId="29" w16cid:durableId="55476038">
    <w:abstractNumId w:val="49"/>
  </w:num>
  <w:num w:numId="30" w16cid:durableId="445198902">
    <w:abstractNumId w:val="71"/>
  </w:num>
  <w:num w:numId="31" w16cid:durableId="1941570466">
    <w:abstractNumId w:val="45"/>
  </w:num>
  <w:num w:numId="32" w16cid:durableId="91828398">
    <w:abstractNumId w:val="25"/>
  </w:num>
  <w:num w:numId="33" w16cid:durableId="651256584">
    <w:abstractNumId w:val="51"/>
  </w:num>
  <w:num w:numId="34" w16cid:durableId="1700398701">
    <w:abstractNumId w:val="73"/>
  </w:num>
  <w:num w:numId="35" w16cid:durableId="677074002">
    <w:abstractNumId w:val="39"/>
  </w:num>
  <w:num w:numId="36" w16cid:durableId="988175500">
    <w:abstractNumId w:val="24"/>
  </w:num>
  <w:num w:numId="37" w16cid:durableId="1576935637">
    <w:abstractNumId w:val="43"/>
  </w:num>
  <w:num w:numId="38" w16cid:durableId="784008484">
    <w:abstractNumId w:val="50"/>
  </w:num>
  <w:num w:numId="39" w16cid:durableId="1067844711">
    <w:abstractNumId w:val="83"/>
  </w:num>
  <w:num w:numId="40" w16cid:durableId="2096365678">
    <w:abstractNumId w:val="23"/>
  </w:num>
  <w:num w:numId="41" w16cid:durableId="1646003537">
    <w:abstractNumId w:val="31"/>
  </w:num>
  <w:num w:numId="42" w16cid:durableId="270019692">
    <w:abstractNumId w:val="37"/>
  </w:num>
  <w:num w:numId="43" w16cid:durableId="111750897">
    <w:abstractNumId w:val="72"/>
  </w:num>
  <w:num w:numId="44" w16cid:durableId="1649940376">
    <w:abstractNumId w:val="20"/>
  </w:num>
  <w:num w:numId="45" w16cid:durableId="567690230">
    <w:abstractNumId w:val="69"/>
  </w:num>
  <w:num w:numId="46" w16cid:durableId="1294407554">
    <w:abstractNumId w:val="80"/>
  </w:num>
  <w:num w:numId="47" w16cid:durableId="13843387">
    <w:abstractNumId w:val="15"/>
  </w:num>
  <w:num w:numId="48" w16cid:durableId="2036997646">
    <w:abstractNumId w:val="46"/>
  </w:num>
  <w:num w:numId="49" w16cid:durableId="299921688">
    <w:abstractNumId w:val="36"/>
  </w:num>
  <w:num w:numId="50" w16cid:durableId="694309475">
    <w:abstractNumId w:val="77"/>
  </w:num>
  <w:num w:numId="51" w16cid:durableId="1991903235">
    <w:abstractNumId w:val="56"/>
  </w:num>
  <w:num w:numId="52" w16cid:durableId="637682465">
    <w:abstractNumId w:val="84"/>
  </w:num>
  <w:num w:numId="53" w16cid:durableId="1813012188">
    <w:abstractNumId w:val="41"/>
  </w:num>
  <w:num w:numId="54" w16cid:durableId="1280646013">
    <w:abstractNumId w:val="66"/>
  </w:num>
  <w:num w:numId="55" w16cid:durableId="517500809">
    <w:abstractNumId w:val="44"/>
  </w:num>
  <w:num w:numId="56" w16cid:durableId="1629315431">
    <w:abstractNumId w:val="27"/>
  </w:num>
  <w:num w:numId="57" w16cid:durableId="1696425883">
    <w:abstractNumId w:val="67"/>
  </w:num>
  <w:num w:numId="58" w16cid:durableId="1781025725">
    <w:abstractNumId w:val="78"/>
  </w:num>
  <w:num w:numId="59" w16cid:durableId="1902718087">
    <w:abstractNumId w:val="58"/>
  </w:num>
  <w:num w:numId="60" w16cid:durableId="1777021304">
    <w:abstractNumId w:val="86"/>
  </w:num>
  <w:num w:numId="61" w16cid:durableId="456293361">
    <w:abstractNumId w:val="18"/>
  </w:num>
  <w:num w:numId="62" w16cid:durableId="685793185">
    <w:abstractNumId w:val="64"/>
  </w:num>
  <w:num w:numId="63" w16cid:durableId="650521510">
    <w:abstractNumId w:val="88"/>
  </w:num>
  <w:num w:numId="64" w16cid:durableId="315963039">
    <w:abstractNumId w:val="48"/>
  </w:num>
  <w:num w:numId="65" w16cid:durableId="837041383">
    <w:abstractNumId w:val="38"/>
  </w:num>
  <w:num w:numId="66" w16cid:durableId="1240405558">
    <w:abstractNumId w:val="32"/>
  </w:num>
  <w:num w:numId="67" w16cid:durableId="570892418">
    <w:abstractNumId w:val="57"/>
  </w:num>
  <w:num w:numId="68" w16cid:durableId="1420248230">
    <w:abstractNumId w:val="52"/>
  </w:num>
  <w:num w:numId="69" w16cid:durableId="598952800">
    <w:abstractNumId w:val="68"/>
  </w:num>
  <w:num w:numId="70" w16cid:durableId="890962665">
    <w:abstractNumId w:val="82"/>
  </w:num>
  <w:num w:numId="71" w16cid:durableId="291058523">
    <w:abstractNumId w:val="59"/>
  </w:num>
  <w:num w:numId="72" w16cid:durableId="2061319928">
    <w:abstractNumId w:val="75"/>
  </w:num>
  <w:num w:numId="73" w16cid:durableId="674841383">
    <w:abstractNumId w:val="81"/>
  </w:num>
  <w:num w:numId="74" w16cid:durableId="867447773">
    <w:abstractNumId w:val="65"/>
  </w:num>
  <w:num w:numId="75" w16cid:durableId="1601914727">
    <w:abstractNumId w:val="70"/>
  </w:num>
  <w:num w:numId="76" w16cid:durableId="64113787">
    <w:abstractNumId w:val="16"/>
  </w:num>
  <w:num w:numId="77" w16cid:durableId="953092557">
    <w:abstractNumId w:val="55"/>
  </w:num>
  <w:num w:numId="78" w16cid:durableId="2012369141">
    <w:abstractNumId w:val="40"/>
  </w:num>
  <w:num w:numId="79" w16cid:durableId="1934241151">
    <w:abstractNumId w:val="12"/>
  </w:num>
  <w:num w:numId="80" w16cid:durableId="210074110">
    <w:abstractNumId w:val="33"/>
  </w:num>
  <w:num w:numId="81" w16cid:durableId="1172455941">
    <w:abstractNumId w:val="60"/>
  </w:num>
  <w:num w:numId="82" w16cid:durableId="209462329">
    <w:abstractNumId w:val="76"/>
  </w:num>
  <w:num w:numId="83" w16cid:durableId="383136767">
    <w:abstractNumId w:val="63"/>
  </w:num>
  <w:num w:numId="84" w16cid:durableId="193157065">
    <w:abstractNumId w:val="13"/>
  </w:num>
  <w:num w:numId="85" w16cid:durableId="2085448493">
    <w:abstractNumId w:val="17"/>
  </w:num>
  <w:num w:numId="86" w16cid:durableId="1717270883">
    <w:abstractNumId w:val="61"/>
  </w:num>
  <w:num w:numId="87" w16cid:durableId="1536891808">
    <w:abstractNumId w:val="28"/>
  </w:num>
  <w:num w:numId="88" w16cid:durableId="1231230296">
    <w:abstractNumId w:val="85"/>
  </w:num>
  <w:num w:numId="89" w16cid:durableId="140587178">
    <w:abstractNumId w:val="11"/>
  </w:num>
  <w:num w:numId="90" w16cid:durableId="1334916841">
    <w:abstractNumId w:val="34"/>
  </w:num>
  <w:num w:numId="91" w16cid:durableId="1114987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57"/>
    <w:rsid w:val="00043080"/>
    <w:rsid w:val="002554CD"/>
    <w:rsid w:val="00293B83"/>
    <w:rsid w:val="002B4294"/>
    <w:rsid w:val="00306677"/>
    <w:rsid w:val="00333D0D"/>
    <w:rsid w:val="003D555A"/>
    <w:rsid w:val="003F0291"/>
    <w:rsid w:val="004C049F"/>
    <w:rsid w:val="005000E2"/>
    <w:rsid w:val="005031EF"/>
    <w:rsid w:val="0051212D"/>
    <w:rsid w:val="0051785D"/>
    <w:rsid w:val="00552962"/>
    <w:rsid w:val="00585EC7"/>
    <w:rsid w:val="006A3CE7"/>
    <w:rsid w:val="006E0FEC"/>
    <w:rsid w:val="007941FD"/>
    <w:rsid w:val="0089714F"/>
    <w:rsid w:val="00916C7A"/>
    <w:rsid w:val="009679B1"/>
    <w:rsid w:val="00986062"/>
    <w:rsid w:val="00B00969"/>
    <w:rsid w:val="00B13B98"/>
    <w:rsid w:val="00BA5227"/>
    <w:rsid w:val="00C35744"/>
    <w:rsid w:val="00C53FFA"/>
    <w:rsid w:val="00C544F8"/>
    <w:rsid w:val="00C6554A"/>
    <w:rsid w:val="00CB0705"/>
    <w:rsid w:val="00CC1A42"/>
    <w:rsid w:val="00CD5AF5"/>
    <w:rsid w:val="00D15A57"/>
    <w:rsid w:val="00D87687"/>
    <w:rsid w:val="00ED7C44"/>
    <w:rsid w:val="00FB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2ED5CE"/>
  <w15:chartTrackingRefBased/>
  <w15:docId w15:val="{3C50FB32-17C8-4DD6-9C20-62271386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76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0430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6C7A"/>
    <w:rPr>
      <w:rFonts w:ascii="Times New Roman" w:hAnsi="Times New Roman" w:cs="Times New Roman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CC1A42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7687"/>
    <w:rPr>
      <w:rFonts w:asciiTheme="majorHAnsi" w:eastAsiaTheme="majorEastAsia" w:hAnsiTheme="majorHAnsi" w:cstheme="majorBidi"/>
      <w:i/>
      <w:iCs/>
      <w:color w:val="007789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ub\AppData\Local\Microsoft\Office\16.0\DTS\es-CO%7b2DA1D1D6-C44B-423A-B4B4-81DCB0A7F0EA%7d\%7b52A10B4D-4EE9-49BA-80A7-A2B8315DF456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{52A10B4D-4EE9-49BA-80A7-A2B8315DF456}tf02835058_win32.dotx</Template>
  <TotalTime>211</TotalTime>
  <Pages>24</Pages>
  <Words>4216</Words>
  <Characters>23188</Characters>
  <Application>Microsoft Office Word</Application>
  <DocSecurity>0</DocSecurity>
  <Lines>193</Lines>
  <Paragraphs>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Betancourt</dc:creator>
  <cp:keywords/>
  <dc:description/>
  <cp:lastModifiedBy>Nicolas Mutis</cp:lastModifiedBy>
  <cp:revision>2</cp:revision>
  <cp:lastPrinted>2024-09-15T01:17:00Z</cp:lastPrinted>
  <dcterms:created xsi:type="dcterms:W3CDTF">2024-09-09T22:36:00Z</dcterms:created>
  <dcterms:modified xsi:type="dcterms:W3CDTF">2024-09-15T01:17:00Z</dcterms:modified>
</cp:coreProperties>
</file>